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E04B3A" w:rsidP="00776C9A">
      <w:pPr>
        <w:pStyle w:val="1"/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프로세싱</w:t>
      </w:r>
    </w:p>
    <w:p w:rsidR="00E51564" w:rsidRDefault="00776C9A" w:rsidP="00C8227D">
      <w:r>
        <w:rPr>
          <w:rFonts w:hint="eastAsia"/>
        </w:rPr>
        <w:t>그래픽스</w:t>
      </w:r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 w:rsidR="00D22827">
        <w:rPr>
          <w:rFonts w:hint="eastAsia"/>
        </w:rPr>
        <w:t xml:space="preserve"> </w:t>
      </w:r>
      <w:r w:rsidR="00C8227D">
        <w:rPr>
          <w:rFonts w:hint="eastAsia"/>
        </w:rPr>
        <w:t>기본</w:t>
      </w:r>
      <w:r w:rsidR="00C8227D">
        <w:rPr>
          <w:rFonts w:hint="eastAsia"/>
        </w:rPr>
        <w:t xml:space="preserve"> </w:t>
      </w:r>
      <w:r w:rsidR="00C8227D">
        <w:rPr>
          <w:rFonts w:hint="eastAsia"/>
        </w:rPr>
        <w:t>드로잉</w:t>
      </w:r>
      <w:r w:rsidR="00C8227D">
        <w:rPr>
          <w:rFonts w:hint="eastAsia"/>
        </w:rPr>
        <w:t xml:space="preserve"> </w:t>
      </w:r>
      <w:r w:rsidR="00C8227D">
        <w:rPr>
          <w:rFonts w:hint="eastAsia"/>
        </w:rPr>
        <w:t>과정은</w:t>
      </w:r>
      <w:r w:rsidR="00D22827">
        <w:rPr>
          <w:rFonts w:hint="eastAsia"/>
        </w:rPr>
        <w:t xml:space="preserve"> </w:t>
      </w:r>
      <w:r w:rsidR="00E51564">
        <w:rPr>
          <w:rFonts w:hint="eastAsia"/>
        </w:rPr>
        <w:t>크게</w:t>
      </w:r>
      <w:r w:rsidR="00E51564">
        <w:rPr>
          <w:rFonts w:hint="eastAsia"/>
        </w:rPr>
        <w:t xml:space="preserve"> </w:t>
      </w:r>
      <w:r w:rsidR="00E51564">
        <w:t>“</w:t>
      </w:r>
      <w:r w:rsidR="00E51564">
        <w:rPr>
          <w:rFonts w:hint="eastAsia"/>
        </w:rPr>
        <w:t>버텍스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버퍼</w:t>
      </w:r>
      <w:r w:rsidR="00E51564">
        <w:rPr>
          <w:rFonts w:hint="eastAsia"/>
        </w:rPr>
        <w:t xml:space="preserve"> </w:t>
      </w:r>
      <w:r w:rsidR="00C510B9">
        <w:t xml:space="preserve">&amp; </w:t>
      </w:r>
      <w:r w:rsidR="00C510B9">
        <w:rPr>
          <w:rFonts w:hint="eastAsia"/>
        </w:rPr>
        <w:t>인덱스</w:t>
      </w:r>
      <w:r w:rsidR="00C510B9">
        <w:rPr>
          <w:rFonts w:hint="eastAsia"/>
        </w:rPr>
        <w:t xml:space="preserve"> </w:t>
      </w:r>
      <w:r w:rsidR="00C510B9">
        <w:rPr>
          <w:rFonts w:hint="eastAsia"/>
        </w:rPr>
        <w:t>버퍼</w:t>
      </w:r>
      <w:r w:rsidR="00C510B9">
        <w:rPr>
          <w:rFonts w:hint="eastAsia"/>
        </w:rPr>
        <w:t xml:space="preserve"> </w:t>
      </w:r>
      <w:r w:rsidR="00E51564">
        <w:rPr>
          <w:rFonts w:hint="eastAsia"/>
        </w:rPr>
        <w:t>생성</w:t>
      </w:r>
      <w:r w:rsidR="00E51564">
        <w:rPr>
          <w:rFonts w:hint="eastAsia"/>
        </w:rPr>
        <w:t xml:space="preserve"> </w:t>
      </w:r>
      <w:r w:rsidR="00E51564">
        <w:t xml:space="preserve">-&gt; </w:t>
      </w:r>
      <w:r w:rsidR="00E51564">
        <w:rPr>
          <w:rFonts w:hint="eastAsia"/>
        </w:rPr>
        <w:t>버텍스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속성을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셰이더에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연결</w:t>
      </w:r>
      <w:r w:rsidR="00E51564">
        <w:rPr>
          <w:rFonts w:hint="eastAsia"/>
        </w:rPr>
        <w:t xml:space="preserve"> </w:t>
      </w:r>
      <w:r w:rsidR="00E51564">
        <w:t xml:space="preserve">-&gt;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-&gt; </w:t>
      </w:r>
      <w:r w:rsidR="00E51564">
        <w:rPr>
          <w:rFonts w:hint="eastAsia"/>
        </w:rPr>
        <w:t>드로잉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과정</w:t>
      </w:r>
      <w:r w:rsidR="00E51564">
        <w:t>”</w:t>
      </w:r>
      <w:r w:rsidR="00E51564">
        <w:rPr>
          <w:rFonts w:hint="eastAsia"/>
        </w:rPr>
        <w:t>으로</w:t>
      </w:r>
      <w:r w:rsidR="00E51564">
        <w:rPr>
          <w:rFonts w:hint="eastAsia"/>
        </w:rPr>
        <w:t xml:space="preserve"> </w:t>
      </w:r>
      <w:r w:rsidR="00E51564">
        <w:rPr>
          <w:rFonts w:hint="eastAsia"/>
        </w:rPr>
        <w:t>이루어진다</w:t>
      </w:r>
      <w:r w:rsidR="00E51564">
        <w:rPr>
          <w:rFonts w:hint="eastAsia"/>
        </w:rPr>
        <w:t>.</w:t>
      </w:r>
    </w:p>
    <w:p w:rsidR="00776C9A" w:rsidRDefault="00776C9A" w:rsidP="00BE400C">
      <w:pPr>
        <w:pStyle w:val="2"/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C8227D" w:rsidRDefault="00C8227D" w:rsidP="00C8227D">
      <w:pPr>
        <w:pStyle w:val="a0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>(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핸들</w:t>
      </w:r>
      <w:r>
        <w:rPr>
          <w:rFonts w:hint="eastAsia"/>
        </w:rPr>
        <w:t>)</w:t>
      </w:r>
      <w:r>
        <w:t>.</w:t>
      </w:r>
    </w:p>
    <w:p w:rsidR="00C8227D" w:rsidRDefault="00C8227D" w:rsidP="00C8227D">
      <w:pPr>
        <w:pStyle w:val="a0"/>
      </w:pP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 w:rsidRPr="0098326B">
        <w:rPr>
          <w:color w:val="FF0000"/>
        </w:rPr>
        <w:t xml:space="preserve">GL_ARRAY_BUFFER </w:t>
      </w:r>
      <w:r>
        <w:rPr>
          <w:rFonts w:hint="eastAsia"/>
        </w:rPr>
        <w:t>바인딩</w:t>
      </w:r>
      <w:r>
        <w:rPr>
          <w:rFonts w:hint="eastAsia"/>
        </w:rPr>
        <w:t xml:space="preserve"> </w:t>
      </w:r>
      <w:r>
        <w:rPr>
          <w:rFonts w:hint="eastAsia"/>
        </w:rPr>
        <w:t>포인트에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.</w:t>
      </w:r>
    </w:p>
    <w:p w:rsidR="00776C9A" w:rsidRDefault="00C8227D" w:rsidP="00776C9A">
      <w:pPr>
        <w:pStyle w:val="a0"/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B64BAE">
        <w:rPr>
          <w:rFonts w:hint="eastAsia"/>
        </w:rPr>
        <w:t>버텍스</w:t>
      </w:r>
      <w:r w:rsidR="00B64BAE"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32445A" w:rsidRDefault="006C0919" w:rsidP="0032445A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100330</wp:posOffset>
                </wp:positionV>
                <wp:extent cx="6508750" cy="0"/>
                <wp:effectExtent l="0" t="19050" r="254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14FA3" id="직선 연결선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9pt" to="507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" strokecolor="#0072c6 [3204]" strokeweight="2.25pt">
                <v:stroke joinstyle="miter"/>
              </v:line>
            </w:pict>
          </mc:Fallback>
        </mc:AlternateConten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rFonts w:hint="eastAsia"/>
          <w:i/>
        </w:rPr>
        <w:t xml:space="preserve">static const float data[] = </w:t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>// CPU</w:t>
      </w:r>
      <w:r w:rsidRPr="0032445A">
        <w:rPr>
          <w:rFonts w:hint="eastAsia"/>
          <w:b/>
          <w:i/>
          <w:color w:val="00B050"/>
        </w:rPr>
        <w:t>시스템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메모리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{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ab/>
        <w:t xml:space="preserve"> 0.25, -0.25, 0.5, 1.0,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ab/>
        <w:t>-0.25, -0.25, 0.5, 1.0,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ab/>
        <w:t xml:space="preserve"> 0.25,  0.25, 0.5, 1.0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};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이름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예약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GLuint buffer;</w:t>
      </w:r>
      <w:r w:rsidRPr="0032445A">
        <w:rPr>
          <w:i/>
        </w:rPr>
        <w:tab/>
      </w:r>
      <w:r w:rsidRPr="0032445A">
        <w:rPr>
          <w:i/>
        </w:rPr>
        <w:tab/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>// GPU</w:t>
      </w:r>
      <w:r w:rsidRPr="0032445A">
        <w:rPr>
          <w:rFonts w:hint="eastAsia"/>
          <w:b/>
          <w:i/>
          <w:color w:val="00B050"/>
        </w:rPr>
        <w:t>버퍼에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대한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이름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생성</w:t>
      </w:r>
      <w:r w:rsidRPr="0032445A">
        <w:rPr>
          <w:rFonts w:hint="eastAsia"/>
          <w:b/>
          <w:i/>
          <w:color w:val="00B050"/>
        </w:rPr>
        <w:t xml:space="preserve">. </w:t>
      </w:r>
      <w:r w:rsidRPr="0032445A">
        <w:rPr>
          <w:rFonts w:hint="eastAsia"/>
          <w:b/>
          <w:i/>
          <w:color w:val="00B050"/>
        </w:rPr>
        <w:t>이하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버퍼로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명명함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glGenBuffers(1, &amp;buffer);</w:t>
      </w:r>
      <w:r w:rsidRPr="0032445A">
        <w:rPr>
          <w:i/>
        </w:rPr>
        <w:tab/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바인딩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포인트에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바인딩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 xml:space="preserve">glBindBuffer(GL_ARRAY_BUFFER, buffer); 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1024*1024 </w:t>
      </w:r>
      <w:r w:rsidRPr="0032445A">
        <w:rPr>
          <w:rFonts w:hint="eastAsia"/>
          <w:b/>
          <w:i/>
          <w:color w:val="00B050"/>
        </w:rPr>
        <w:t>사이즈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버퍼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메모리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할당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glBufferData(GL_ARRAY_BUFFER, 1024*1024, NULL, GL_STATIC_DRAW);</w:t>
      </w:r>
    </w:p>
    <w:p w:rsidR="0032445A" w:rsidRPr="006817CE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lastRenderedPageBreak/>
        <w:t xml:space="preserve">//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저장</w:t>
      </w:r>
      <w:r w:rsidRPr="0032445A">
        <w:rPr>
          <w:rFonts w:hint="eastAsia"/>
          <w:b/>
          <w:i/>
          <w:color w:val="00B050"/>
        </w:rPr>
        <w:t xml:space="preserve"> </w:t>
      </w:r>
      <w:proofErr w:type="gramStart"/>
      <w:r w:rsidRPr="0032445A">
        <w:rPr>
          <w:rFonts w:hint="eastAsia"/>
          <w:b/>
          <w:i/>
          <w:color w:val="00B050"/>
        </w:rPr>
        <w:t>1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메모리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할당과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동시에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// glBufferData(GL_ARRAY_BUFFER, 1024*1024, data, GL_STATIC_DRAW);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저장</w:t>
      </w:r>
      <w:r w:rsidRPr="0032445A">
        <w:rPr>
          <w:rFonts w:hint="eastAsia"/>
          <w:b/>
          <w:i/>
          <w:color w:val="00B050"/>
        </w:rPr>
        <w:t xml:space="preserve"> </w:t>
      </w:r>
      <w:proofErr w:type="gramStart"/>
      <w:r w:rsidRPr="0032445A">
        <w:rPr>
          <w:rFonts w:hint="eastAsia"/>
          <w:b/>
          <w:i/>
          <w:color w:val="00B050"/>
        </w:rPr>
        <w:t>2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버퍼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메모리</w:t>
      </w:r>
      <w:r w:rsidRPr="0032445A">
        <w:rPr>
          <w:rFonts w:hint="eastAsia"/>
          <w:b/>
          <w:i/>
          <w:color w:val="00B050"/>
        </w:rPr>
        <w:t xml:space="preserve"> 0 </w:t>
      </w:r>
      <w:r w:rsidRPr="0032445A">
        <w:rPr>
          <w:rFonts w:hint="eastAsia"/>
          <w:b/>
          <w:i/>
          <w:color w:val="00B050"/>
        </w:rPr>
        <w:t>오프셋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위치에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저장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glBufferSubData(GL_ARRAY_BUFFER, 0, sizeof(data), data);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저장</w:t>
      </w:r>
      <w:r w:rsidRPr="0032445A">
        <w:rPr>
          <w:rFonts w:hint="eastAsia"/>
          <w:b/>
          <w:i/>
          <w:color w:val="00B050"/>
        </w:rPr>
        <w:t xml:space="preserve"> </w:t>
      </w:r>
      <w:proofErr w:type="gramStart"/>
      <w:r w:rsidRPr="0032445A">
        <w:rPr>
          <w:rFonts w:hint="eastAsia"/>
          <w:b/>
          <w:i/>
          <w:color w:val="00B050"/>
        </w:rPr>
        <w:t>3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포인터를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얻어서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복사하는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방법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void* ptr = glMapBuffer(GL_ARRAY_BUFFER, GL_WRITE_ONLY);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memcpy(ptr, data, sizeof(data));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rFonts w:hint="eastAsia"/>
          <w:i/>
        </w:rPr>
        <w:t>glUnmapBuffer(GL_ARRAY_BUFFER);</w:t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포인터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마침을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통보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glClearBufferSubData();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</w:p>
    <w:p w:rsidR="0032445A" w:rsidRDefault="0032445A" w:rsidP="0032445A">
      <w:pPr>
        <w:pStyle w:val="a0"/>
        <w:numPr>
          <w:ilvl w:val="0"/>
          <w:numId w:val="0"/>
        </w:numPr>
        <w:ind w:left="400"/>
        <w:rPr>
          <w:i/>
        </w:rPr>
      </w:pPr>
      <w:r w:rsidRPr="0032445A">
        <w:rPr>
          <w:i/>
        </w:rPr>
        <w:t>glCopyBufferSubData();</w:t>
      </w:r>
    </w:p>
    <w:p w:rsidR="00776C9A" w:rsidRPr="00BE400C" w:rsidRDefault="006C0919" w:rsidP="00BE400C">
      <w:pPr>
        <w:pStyle w:val="a0"/>
        <w:numPr>
          <w:ilvl w:val="0"/>
          <w:numId w:val="0"/>
        </w:numPr>
        <w:ind w:left="40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4C7C6" wp14:editId="0350B44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0" r="635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A31BC" id="직선 연결선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776C9A" w:rsidRDefault="00776C9A" w:rsidP="00BE400C">
      <w:pPr>
        <w:pStyle w:val="2"/>
      </w:pP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B64BAE" w:rsidRDefault="00B64BAE" w:rsidP="00B64BAE">
      <w:pPr>
        <w:pStyle w:val="a0"/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>(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핸들</w:t>
      </w:r>
      <w:r>
        <w:rPr>
          <w:rFonts w:hint="eastAsia"/>
        </w:rPr>
        <w:t>)</w:t>
      </w:r>
      <w:r>
        <w:t>.</w:t>
      </w:r>
    </w:p>
    <w:p w:rsidR="00B64BAE" w:rsidRDefault="00B64BAE" w:rsidP="00B64BAE">
      <w:pPr>
        <w:pStyle w:val="a0"/>
      </w:pP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 w:rsidRPr="0098326B">
        <w:rPr>
          <w:color w:val="FF0000"/>
        </w:rPr>
        <w:t xml:space="preserve">GL_ELEMENT_ARRAY_BUFFER </w:t>
      </w:r>
      <w:r>
        <w:rPr>
          <w:rFonts w:hint="eastAsia"/>
        </w:rPr>
        <w:t>바인딩</w:t>
      </w:r>
      <w:r>
        <w:rPr>
          <w:rFonts w:hint="eastAsia"/>
        </w:rPr>
        <w:t xml:space="preserve"> </w:t>
      </w:r>
      <w:r>
        <w:rPr>
          <w:rFonts w:hint="eastAsia"/>
        </w:rPr>
        <w:t>포인트에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.</w:t>
      </w:r>
    </w:p>
    <w:p w:rsidR="00B64BAE" w:rsidRDefault="00B64BAE" w:rsidP="00BE400C">
      <w:pPr>
        <w:pStyle w:val="a0"/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B64BAE" w:rsidRDefault="00B64BAE" w:rsidP="00B64BAE">
      <w:pPr>
        <w:pStyle w:val="a0"/>
        <w:numPr>
          <w:ilvl w:val="0"/>
          <w:numId w:val="0"/>
        </w:numPr>
      </w:pPr>
    </w:p>
    <w:p w:rsidR="00B64BAE" w:rsidRDefault="00B64BAE" w:rsidP="00B64BAE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EAF5C5" wp14:editId="24E3619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AD1A2" id="직선 연결선 5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" strokecolor="#0072c6 [3204]" strokeweight="2.25pt">
                <v:stroke joinstyle="miter"/>
              </v:line>
            </w:pict>
          </mc:Fallback>
        </mc:AlternateConten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 xml:space="preserve">static const GLfloat </w:t>
      </w:r>
      <w:r w:rsidRPr="006C5F05">
        <w:rPr>
          <w:i/>
        </w:rPr>
        <w:t xml:space="preserve">vertex_positions[] = 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-0.25f,  -0.25f,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 0.25f,  -0.25f,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-0.25f,  -0.25f,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 0.25f,  -0.25f,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-0.25f,   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 0.25f,   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-0.25f,   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lastRenderedPageBreak/>
        <w:tab/>
        <w:t>-0.25f,   0.25f,   0.25f,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 xml:space="preserve">static const GLushort vertex_indices[] = 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B64BAE" w:rsidRPr="0098326B" w:rsidRDefault="00B64BAE" w:rsidP="00B64BAE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  <w:t>0, 1, 2,</w:t>
      </w:r>
      <w:r w:rsidR="0098326B">
        <w:rPr>
          <w:i/>
        </w:rPr>
        <w:tab/>
      </w:r>
      <w:r w:rsidR="0098326B" w:rsidRPr="0098326B">
        <w:rPr>
          <w:b/>
          <w:i/>
          <w:color w:val="00B050"/>
        </w:rPr>
        <w:t xml:space="preserve">// 0, 1, 2 </w:t>
      </w:r>
      <w:r w:rsidR="0098326B" w:rsidRPr="0098326B">
        <w:rPr>
          <w:rFonts w:hint="eastAsia"/>
          <w:b/>
          <w:i/>
          <w:color w:val="00B050"/>
        </w:rPr>
        <w:t>위치의</w:t>
      </w:r>
      <w:r w:rsidR="0098326B" w:rsidRPr="0098326B">
        <w:rPr>
          <w:rFonts w:hint="eastAsia"/>
          <w:b/>
          <w:i/>
          <w:color w:val="00B050"/>
        </w:rPr>
        <w:t xml:space="preserve"> </w:t>
      </w:r>
      <w:r w:rsidR="0098326B" w:rsidRPr="0098326B">
        <w:rPr>
          <w:rFonts w:hint="eastAsia"/>
          <w:b/>
          <w:i/>
          <w:color w:val="00B050"/>
        </w:rPr>
        <w:t>버텍스를</w:t>
      </w:r>
      <w:r w:rsidR="0098326B" w:rsidRPr="0098326B">
        <w:rPr>
          <w:b/>
          <w:i/>
          <w:color w:val="00B050"/>
        </w:rPr>
        <w:t xml:space="preserve"> </w:t>
      </w:r>
      <w:r w:rsidR="0098326B" w:rsidRPr="0098326B">
        <w:rPr>
          <w:rFonts w:hint="eastAsia"/>
          <w:b/>
          <w:i/>
          <w:color w:val="00B050"/>
        </w:rPr>
        <w:t>순서대로</w:t>
      </w:r>
      <w:r w:rsidR="0098326B" w:rsidRPr="0098326B">
        <w:rPr>
          <w:rFonts w:hint="eastAsia"/>
          <w:b/>
          <w:i/>
          <w:color w:val="00B050"/>
        </w:rPr>
        <w:t xml:space="preserve"> </w:t>
      </w:r>
      <w:r w:rsidR="0098326B" w:rsidRPr="0098326B">
        <w:rPr>
          <w:rFonts w:hint="eastAsia"/>
          <w:b/>
          <w:i/>
          <w:color w:val="00B050"/>
        </w:rPr>
        <w:t>삼각형으로</w:t>
      </w:r>
      <w:r w:rsidR="0098326B" w:rsidRPr="0098326B">
        <w:rPr>
          <w:rFonts w:hint="eastAsia"/>
          <w:b/>
          <w:i/>
          <w:color w:val="00B050"/>
        </w:rPr>
        <w:t xml:space="preserve"> </w:t>
      </w:r>
      <w:r w:rsidR="0098326B" w:rsidRPr="0098326B">
        <w:rPr>
          <w:rFonts w:hint="eastAsia"/>
          <w:b/>
          <w:i/>
          <w:color w:val="00B050"/>
        </w:rPr>
        <w:t>구성</w:t>
      </w:r>
      <w:r w:rsidR="0098326B" w:rsidRPr="0098326B">
        <w:rPr>
          <w:rFonts w:hint="eastAsia"/>
          <w:b/>
          <w:i/>
          <w:color w:val="00B050"/>
        </w:rPr>
        <w:t>.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2, 1, 3,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2, 3, 4,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4, 3, 5,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4, 5, 6,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6, 5, 7,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6, 7, 0,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0, 7, 1,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6, 0, 2,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2, 4, 6,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7, 5, 3,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7, 3, 1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</w:p>
    <w:p w:rsidR="00B64BAE" w:rsidRPr="00B64BAE" w:rsidRDefault="00B64BAE" w:rsidP="00B64BAE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B64BAE">
        <w:rPr>
          <w:b/>
          <w:i/>
          <w:color w:val="00B050"/>
        </w:rPr>
        <w:t xml:space="preserve">// </w:t>
      </w:r>
      <w:r w:rsidRPr="00B64BAE">
        <w:rPr>
          <w:rFonts w:hint="eastAsia"/>
          <w:b/>
          <w:i/>
          <w:color w:val="00B050"/>
        </w:rPr>
        <w:t>버텍스</w:t>
      </w:r>
      <w:r w:rsidRPr="00B64BAE">
        <w:rPr>
          <w:rFonts w:hint="eastAsia"/>
          <w:b/>
          <w:i/>
          <w:color w:val="00B050"/>
        </w:rPr>
        <w:t xml:space="preserve"> </w:t>
      </w:r>
      <w:r w:rsidRPr="00B64BAE">
        <w:rPr>
          <w:rFonts w:hint="eastAsia"/>
          <w:b/>
          <w:i/>
          <w:color w:val="00B050"/>
        </w:rPr>
        <w:t>버퍼</w:t>
      </w:r>
      <w:r w:rsidRPr="00B64BAE">
        <w:rPr>
          <w:rFonts w:hint="eastAsia"/>
          <w:b/>
          <w:i/>
          <w:color w:val="00B050"/>
        </w:rPr>
        <w:t xml:space="preserve"> </w:t>
      </w:r>
      <w:r w:rsidRPr="00B64BAE">
        <w:rPr>
          <w:rFonts w:hint="eastAsia"/>
          <w:b/>
          <w:i/>
          <w:color w:val="00B050"/>
        </w:rPr>
        <w:t>생성</w:t>
      </w:r>
      <w:r w:rsidRPr="00B64BAE">
        <w:rPr>
          <w:rFonts w:hint="eastAsia"/>
          <w:b/>
          <w:i/>
          <w:color w:val="00B050"/>
        </w:rPr>
        <w:t>.</w:t>
      </w:r>
    </w:p>
    <w:p w:rsidR="00B64BAE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>
        <w:rPr>
          <w:i/>
        </w:rPr>
        <w:t>…</w:t>
      </w:r>
    </w:p>
    <w:p w:rsidR="00B64BAE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</w:p>
    <w:p w:rsidR="00B64BAE" w:rsidRPr="00B64BAE" w:rsidRDefault="00B64BAE" w:rsidP="00B64BAE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B64BAE">
        <w:rPr>
          <w:rFonts w:hint="eastAsia"/>
          <w:b/>
          <w:i/>
          <w:color w:val="00B050"/>
        </w:rPr>
        <w:t>/</w:t>
      </w:r>
      <w:r w:rsidRPr="00B64BAE">
        <w:rPr>
          <w:b/>
          <w:i/>
          <w:color w:val="00B050"/>
        </w:rPr>
        <w:t xml:space="preserve">/ </w:t>
      </w:r>
      <w:r w:rsidRPr="00B64BAE">
        <w:rPr>
          <w:rFonts w:hint="eastAsia"/>
          <w:b/>
          <w:i/>
          <w:color w:val="00B050"/>
        </w:rPr>
        <w:t>인덱스</w:t>
      </w:r>
      <w:r w:rsidRPr="00B64BAE">
        <w:rPr>
          <w:rFonts w:hint="eastAsia"/>
          <w:b/>
          <w:i/>
          <w:color w:val="00B050"/>
        </w:rPr>
        <w:t xml:space="preserve"> </w:t>
      </w:r>
      <w:r w:rsidRPr="00B64BAE">
        <w:rPr>
          <w:rFonts w:hint="eastAsia"/>
          <w:b/>
          <w:i/>
          <w:color w:val="00B050"/>
        </w:rPr>
        <w:t>버퍼</w:t>
      </w:r>
      <w:r w:rsidRPr="00B64BAE">
        <w:rPr>
          <w:rFonts w:hint="eastAsia"/>
          <w:b/>
          <w:i/>
          <w:color w:val="00B050"/>
        </w:rPr>
        <w:t xml:space="preserve"> </w:t>
      </w:r>
      <w:r w:rsidRPr="00B64BAE">
        <w:rPr>
          <w:rFonts w:hint="eastAsia"/>
          <w:b/>
          <w:i/>
          <w:color w:val="00B050"/>
        </w:rPr>
        <w:t>생성</w:t>
      </w:r>
      <w:r w:rsidRPr="00B64BAE">
        <w:rPr>
          <w:rFonts w:hint="eastAsia"/>
          <w:b/>
          <w:i/>
          <w:color w:val="00B050"/>
        </w:rPr>
        <w:t>.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glGenBuffers(1, &amp;index_buffer);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glBindBuffer(</w:t>
      </w:r>
      <w:r w:rsidRPr="00B64BAE">
        <w:rPr>
          <w:i/>
          <w:color w:val="FF0000"/>
        </w:rPr>
        <w:t>GL_ELEMENT_ARRAY_BUFFER</w:t>
      </w:r>
      <w:r w:rsidRPr="006C5F05">
        <w:rPr>
          <w:i/>
        </w:rPr>
        <w:t>, index_buffer);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glBufferData(</w:t>
      </w:r>
      <w:r w:rsidRPr="00B64BAE">
        <w:rPr>
          <w:i/>
          <w:color w:val="FF0000"/>
        </w:rPr>
        <w:t>GL_ELEMENT_ARRAY_BUFFER</w:t>
      </w:r>
      <w:r w:rsidRPr="006C5F05">
        <w:rPr>
          <w:i/>
        </w:rPr>
        <w:t>, sizeof(vertex_indices),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vertex_indices, GL_STATIC_DRAW);</w:t>
      </w:r>
    </w:p>
    <w:p w:rsidR="00B64BAE" w:rsidRPr="006C5F05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</w:p>
    <w:p w:rsidR="00B64BAE" w:rsidRPr="00BE00C1" w:rsidRDefault="00B64BAE" w:rsidP="00B64BAE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BE00C1">
        <w:rPr>
          <w:rFonts w:hint="eastAsia"/>
          <w:b/>
          <w:i/>
          <w:color w:val="00B050"/>
        </w:rPr>
        <w:t xml:space="preserve">// </w:t>
      </w:r>
      <w:r w:rsidRPr="00BE00C1">
        <w:rPr>
          <w:rFonts w:hint="eastAsia"/>
          <w:b/>
          <w:i/>
          <w:color w:val="00B050"/>
        </w:rPr>
        <w:t>각</w:t>
      </w:r>
      <w:r w:rsidRPr="00BE00C1">
        <w:rPr>
          <w:b/>
          <w:i/>
          <w:color w:val="00B050"/>
        </w:rPr>
        <w:t>각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b/>
          <w:i/>
          <w:color w:val="00B050"/>
        </w:rPr>
        <w:t>3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버</w:t>
      </w:r>
      <w:r w:rsidRPr="00BE00C1">
        <w:rPr>
          <w:b/>
          <w:i/>
          <w:color w:val="00B050"/>
        </w:rPr>
        <w:t>텍스를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가</w:t>
      </w:r>
      <w:r w:rsidRPr="00BE00C1">
        <w:rPr>
          <w:b/>
          <w:i/>
          <w:color w:val="00B050"/>
        </w:rPr>
        <w:t>진</w:t>
      </w:r>
      <w:r w:rsidRPr="00BE00C1">
        <w:rPr>
          <w:rFonts w:hint="eastAsia"/>
          <w:b/>
          <w:i/>
          <w:color w:val="00B050"/>
        </w:rPr>
        <w:t xml:space="preserve"> 2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삼</w:t>
      </w:r>
      <w:r w:rsidRPr="00BE00C1">
        <w:rPr>
          <w:b/>
          <w:i/>
          <w:color w:val="00B050"/>
        </w:rPr>
        <w:t>각형으로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이</w:t>
      </w:r>
      <w:r w:rsidRPr="00BE00C1">
        <w:rPr>
          <w:b/>
          <w:i/>
          <w:color w:val="00B050"/>
        </w:rPr>
        <w:t>루어진</w:t>
      </w:r>
      <w:r w:rsidRPr="00BE00C1">
        <w:rPr>
          <w:rFonts w:hint="eastAsia"/>
          <w:b/>
          <w:i/>
          <w:color w:val="00B050"/>
        </w:rPr>
        <w:t xml:space="preserve"> 6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면</w:t>
      </w:r>
      <w:r w:rsidRPr="00BE00C1">
        <w:rPr>
          <w:b/>
          <w:i/>
          <w:color w:val="00B050"/>
        </w:rPr>
        <w:t>을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그</w:t>
      </w:r>
      <w:r w:rsidRPr="00BE00C1">
        <w:rPr>
          <w:b/>
          <w:i/>
          <w:color w:val="00B050"/>
        </w:rPr>
        <w:t>린다</w:t>
      </w:r>
      <w:r w:rsidRPr="00BE00C1">
        <w:rPr>
          <w:rFonts w:hint="eastAsia"/>
          <w:b/>
          <w:i/>
          <w:color w:val="00B050"/>
        </w:rPr>
        <w:t>.</w:t>
      </w:r>
    </w:p>
    <w:p w:rsidR="00B64BAE" w:rsidRPr="00BE00C1" w:rsidRDefault="00B64BAE" w:rsidP="00B64BAE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>glDrawElements(</w:t>
      </w:r>
      <w:r w:rsidRPr="006C5F05">
        <w:rPr>
          <w:i/>
        </w:rPr>
        <w:t>GL_TRIANGLES, 36, GL_UNSIGNED_SHORT, 0</w:t>
      </w:r>
      <w:r w:rsidRPr="006C5F05">
        <w:rPr>
          <w:rFonts w:hint="eastAsia"/>
          <w:i/>
        </w:rPr>
        <w:t>);</w:t>
      </w:r>
    </w:p>
    <w:p w:rsidR="00B64BAE" w:rsidRPr="00B64BAE" w:rsidRDefault="00B64BAE" w:rsidP="00B64BAE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42E6FA" wp14:editId="60A3E3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1AA0" id="직선 연결선 6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776C9A" w:rsidRDefault="00776C9A" w:rsidP="00BE400C">
      <w:pPr>
        <w:pStyle w:val="2"/>
      </w:pPr>
      <w:r>
        <w:rPr>
          <w:rFonts w:hint="eastAsia"/>
        </w:rPr>
        <w:lastRenderedPageBreak/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:rsidR="00C8227D" w:rsidRDefault="00C8227D" w:rsidP="00C8227D">
      <w:pPr>
        <w:pStyle w:val="a0"/>
      </w:pPr>
      <w:r>
        <w:rPr>
          <w:rFonts w:hint="eastAsia"/>
        </w:rPr>
        <w:t>glVertexAttribPointer()</w:t>
      </w:r>
      <w: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간단하고</w:t>
      </w:r>
      <w:r>
        <w:rPr>
          <w:rFonts w:hint="eastAsia"/>
        </w:rPr>
        <w:t xml:space="preserve"> </w:t>
      </w:r>
      <w:r>
        <w:rPr>
          <w:rFonts w:hint="eastAsia"/>
        </w:rPr>
        <w:t>편리함</w:t>
      </w:r>
      <w:r>
        <w:rPr>
          <w:rFonts w:hint="eastAsia"/>
        </w:rPr>
        <w:t>.</w:t>
      </w:r>
    </w:p>
    <w:p w:rsidR="00C8227D" w:rsidRDefault="00C8227D" w:rsidP="00C8227D">
      <w:pPr>
        <w:pStyle w:val="a0"/>
      </w:pPr>
      <w:r>
        <w:t>glVertexAttribFormat(), glVertexAttribBinding(), glBindVertexBuffer(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저수준으로</w:t>
      </w:r>
      <w:r>
        <w:rPr>
          <w:rFonts w:hint="eastAsia"/>
        </w:rPr>
        <w:t xml:space="preserve"> </w:t>
      </w:r>
    </w:p>
    <w:p w:rsidR="00C8227D" w:rsidRDefault="00C8227D" w:rsidP="00C8227D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사용</w:t>
      </w:r>
      <w:r>
        <w:rPr>
          <w:rFonts w:hint="eastAsia"/>
        </w:rPr>
        <w:t>.</w:t>
      </w:r>
    </w:p>
    <w:p w:rsidR="00C8227D" w:rsidRDefault="006C0919" w:rsidP="007F077A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702DE" wp14:editId="6085ABE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0627A" id="직선 연결선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B+IGgD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1. glVertexAttribPoint </w:t>
      </w:r>
      <w:r w:rsidRPr="0032445A">
        <w:rPr>
          <w:rFonts w:hint="eastAsia"/>
          <w:b/>
          <w:i/>
          <w:color w:val="00B050"/>
        </w:rPr>
        <w:t>함수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방법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>// 1-</w:t>
      </w:r>
      <w:proofErr w:type="gramStart"/>
      <w:r w:rsidRPr="0032445A">
        <w:rPr>
          <w:rFonts w:hint="eastAsia"/>
          <w:b/>
          <w:i/>
          <w:color w:val="00B050"/>
        </w:rPr>
        <w:t>1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촘촘히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패킹된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독립적인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배열</w:t>
      </w:r>
      <w:r w:rsidRPr="0032445A">
        <w:rPr>
          <w:rFonts w:hint="eastAsia"/>
          <w:b/>
          <w:i/>
          <w:color w:val="00B050"/>
        </w:rPr>
        <w:t>(</w:t>
      </w:r>
      <w:r w:rsidRPr="0032445A">
        <w:rPr>
          <w:rFonts w:hint="eastAsia"/>
          <w:b/>
          <w:i/>
          <w:color w:val="00B050"/>
        </w:rPr>
        <w:t>배열</w:t>
      </w:r>
      <w:r w:rsidRPr="0032445A">
        <w:rPr>
          <w:rFonts w:hint="eastAsia"/>
          <w:b/>
          <w:i/>
          <w:color w:val="00B050"/>
        </w:rPr>
        <w:t>-</w:t>
      </w:r>
      <w:r w:rsidRPr="0032445A">
        <w:rPr>
          <w:rFonts w:hint="eastAsia"/>
          <w:b/>
          <w:i/>
          <w:color w:val="00B050"/>
        </w:rPr>
        <w:t>구조체</w:t>
      </w:r>
      <w:r w:rsidRPr="0032445A">
        <w:rPr>
          <w:rFonts w:hint="eastAsia"/>
          <w:b/>
          <w:i/>
          <w:color w:val="00B050"/>
        </w:rPr>
        <w:t xml:space="preserve">)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방법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c++ </w:t>
      </w:r>
      <w:r w:rsidRPr="0032445A">
        <w:rPr>
          <w:rFonts w:hint="eastAsia"/>
          <w:b/>
          <w:i/>
          <w:color w:val="00B050"/>
        </w:rPr>
        <w:t>에서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버텍스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속성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설정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glBindBuffer(GL_ARRAY_BUFFER, buffer);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glVertexAttribPointer(0,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속성</w:t>
      </w:r>
      <w:r w:rsidRPr="0032445A">
        <w:rPr>
          <w:rFonts w:hint="eastAsia"/>
          <w:b/>
          <w:i/>
          <w:color w:val="00B050"/>
        </w:rPr>
        <w:t xml:space="preserve"> 0.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Chars="50" w:firstLine="120"/>
        <w:rPr>
          <w:i/>
        </w:rPr>
      </w:pPr>
      <w:r w:rsidRPr="0032445A">
        <w:rPr>
          <w:rFonts w:hint="eastAsia"/>
          <w:i/>
        </w:rPr>
        <w:t>4,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4 </w:t>
      </w:r>
      <w:r w:rsidRPr="0032445A">
        <w:rPr>
          <w:rFonts w:hint="eastAsia"/>
          <w:b/>
          <w:i/>
          <w:color w:val="00B050"/>
        </w:rPr>
        <w:t>컴포넌트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592" w:firstLine="144"/>
        <w:rPr>
          <w:i/>
        </w:rPr>
      </w:pPr>
      <w:r w:rsidRPr="0032445A">
        <w:rPr>
          <w:rFonts w:hint="eastAsia"/>
          <w:i/>
        </w:rPr>
        <w:t>GL_FLOAT,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부동소수점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데이터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448" w:firstLine="288"/>
        <w:rPr>
          <w:i/>
        </w:rPr>
      </w:pPr>
      <w:r w:rsidRPr="0032445A">
        <w:rPr>
          <w:rFonts w:hint="eastAsia"/>
          <w:i/>
        </w:rPr>
        <w:t>GL_FALSE,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정규화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안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됨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304" w:firstLine="432"/>
        <w:rPr>
          <w:i/>
        </w:rPr>
      </w:pPr>
      <w:r w:rsidRPr="0032445A">
        <w:rPr>
          <w:rFonts w:hint="eastAsia"/>
          <w:i/>
        </w:rPr>
        <w:t>0,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촘촘히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패킹되어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있음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160" w:firstLine="576"/>
        <w:rPr>
          <w:i/>
        </w:rPr>
      </w:pPr>
      <w:r w:rsidRPr="0032445A">
        <w:rPr>
          <w:rFonts w:hint="eastAsia"/>
          <w:i/>
        </w:rPr>
        <w:t>NULL);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>
        <w:rPr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오프셋은</w:t>
      </w:r>
      <w:r w:rsidRPr="0032445A">
        <w:rPr>
          <w:rFonts w:hint="eastAsia"/>
          <w:b/>
          <w:i/>
          <w:color w:val="00B050"/>
        </w:rPr>
        <w:t xml:space="preserve"> 0.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glEnableVertexAttribArray(0);</w:t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활성화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 xml:space="preserve">GLuint color_location = glGetAttribLocation(program, </w:t>
      </w:r>
      <w:r w:rsidRPr="0032445A">
        <w:rPr>
          <w:rFonts w:hint="eastAsia"/>
          <w:i/>
        </w:rPr>
        <w:t>“</w:t>
      </w:r>
      <w:r w:rsidRPr="0032445A">
        <w:rPr>
          <w:rFonts w:hint="eastAsia"/>
          <w:i/>
        </w:rPr>
        <w:t>color</w:t>
      </w:r>
      <w:r w:rsidRPr="0032445A">
        <w:rPr>
          <w:rFonts w:hint="eastAsia"/>
          <w:i/>
        </w:rPr>
        <w:t>”</w:t>
      </w:r>
      <w:r w:rsidRPr="0032445A">
        <w:rPr>
          <w:rFonts w:hint="eastAsia"/>
          <w:i/>
        </w:rPr>
        <w:t xml:space="preserve">); </w:t>
      </w:r>
      <w:r w:rsidRPr="0032445A">
        <w:rPr>
          <w:rFonts w:hint="eastAsia"/>
          <w:b/>
          <w:i/>
          <w:color w:val="00B050"/>
        </w:rPr>
        <w:t xml:space="preserve">// location </w:t>
      </w:r>
      <w:r w:rsidRPr="0032445A">
        <w:rPr>
          <w:rFonts w:hint="eastAsia"/>
          <w:b/>
          <w:i/>
          <w:color w:val="00B050"/>
        </w:rPr>
        <w:t>구하기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glVertexAttribPointer(color_location,</w:t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-1 </w:t>
      </w:r>
      <w:r w:rsidRPr="0032445A">
        <w:rPr>
          <w:rFonts w:hint="eastAsia"/>
          <w:b/>
          <w:i/>
          <w:color w:val="00B050"/>
        </w:rPr>
        <w:t>이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아니면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정상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연결됨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32445A">
        <w:rPr>
          <w:i/>
        </w:rPr>
        <w:t>3,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592" w:firstLine="288"/>
        <w:rPr>
          <w:i/>
        </w:rPr>
      </w:pPr>
      <w:r w:rsidRPr="0032445A">
        <w:rPr>
          <w:i/>
        </w:rPr>
        <w:t>GL_FLOAT,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448" w:firstLine="432"/>
        <w:rPr>
          <w:i/>
        </w:rPr>
      </w:pPr>
      <w:r w:rsidRPr="0032445A">
        <w:rPr>
          <w:i/>
        </w:rPr>
        <w:t>GL_FALSE,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880"/>
        <w:rPr>
          <w:i/>
        </w:rPr>
      </w:pPr>
      <w:r w:rsidRPr="0032445A">
        <w:rPr>
          <w:i/>
        </w:rPr>
        <w:t>0,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32445A">
        <w:rPr>
          <w:i/>
        </w:rPr>
        <w:t>NULL);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glEnableVertexAttribArray(color_location);</w:t>
      </w:r>
      <w:r w:rsidRPr="0032445A">
        <w:rPr>
          <w:rFonts w:hint="eastAsia"/>
          <w:i/>
        </w:rPr>
        <w:tab/>
        <w:t xml:space="preserve">// </w:t>
      </w:r>
      <w:r w:rsidRPr="0032445A">
        <w:rPr>
          <w:rFonts w:hint="eastAsia"/>
          <w:i/>
        </w:rPr>
        <w:t>활성화</w:t>
      </w:r>
      <w:r w:rsidRPr="0032445A">
        <w:rPr>
          <w:rFonts w:hint="eastAsia"/>
          <w:i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 xml:space="preserve">// </w:t>
      </w:r>
      <w:r w:rsidRPr="0032445A">
        <w:rPr>
          <w:rFonts w:hint="eastAsia"/>
          <w:b/>
          <w:i/>
          <w:color w:val="00B050"/>
        </w:rPr>
        <w:t>셰이더에서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버텍스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입력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속성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#version 430 core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layout (location = 0) in vec4 position;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>in vec4 color;</w:t>
      </w:r>
      <w:r w:rsidRPr="0032445A">
        <w:rPr>
          <w:rFonts w:hint="eastAsia"/>
          <w:i/>
        </w:rPr>
        <w:tab/>
      </w:r>
      <w:r w:rsidRPr="0032445A">
        <w:rPr>
          <w:rFonts w:hint="eastAsia"/>
          <w:i/>
        </w:rPr>
        <w:tab/>
      </w:r>
      <w:r w:rsidRPr="0032445A">
        <w:rPr>
          <w:rFonts w:hint="eastAsia"/>
          <w:b/>
          <w:i/>
          <w:color w:val="00B050"/>
        </w:rPr>
        <w:t xml:space="preserve">// layout </w:t>
      </w:r>
      <w:r w:rsidRPr="0032445A">
        <w:rPr>
          <w:rFonts w:hint="eastAsia"/>
          <w:b/>
          <w:i/>
          <w:color w:val="00B050"/>
        </w:rPr>
        <w:t>사용안함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void main(void)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{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gl_Position = position;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};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32445A">
        <w:rPr>
          <w:rFonts w:hint="eastAsia"/>
          <w:b/>
          <w:i/>
          <w:color w:val="00B050"/>
        </w:rPr>
        <w:t>// 1-</w:t>
      </w:r>
      <w:proofErr w:type="gramStart"/>
      <w:r w:rsidRPr="0032445A">
        <w:rPr>
          <w:rFonts w:hint="eastAsia"/>
          <w:b/>
          <w:i/>
          <w:color w:val="00B050"/>
        </w:rPr>
        <w:t>2 :</w:t>
      </w:r>
      <w:proofErr w:type="gramEnd"/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구조체</w:t>
      </w:r>
      <w:r w:rsidRPr="0032445A">
        <w:rPr>
          <w:rFonts w:hint="eastAsia"/>
          <w:b/>
          <w:i/>
          <w:color w:val="00B050"/>
        </w:rPr>
        <w:t>-</w:t>
      </w:r>
      <w:r w:rsidRPr="0032445A">
        <w:rPr>
          <w:rFonts w:hint="eastAsia"/>
          <w:b/>
          <w:i/>
          <w:color w:val="00B050"/>
        </w:rPr>
        <w:t>배열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사용</w:t>
      </w:r>
      <w:r w:rsidRPr="0032445A">
        <w:rPr>
          <w:rFonts w:hint="eastAsia"/>
          <w:b/>
          <w:i/>
          <w:color w:val="00B050"/>
        </w:rPr>
        <w:t xml:space="preserve"> </w:t>
      </w:r>
      <w:r w:rsidRPr="0032445A">
        <w:rPr>
          <w:rFonts w:hint="eastAsia"/>
          <w:b/>
          <w:i/>
          <w:color w:val="00B050"/>
        </w:rPr>
        <w:t>방법</w:t>
      </w:r>
      <w:r w:rsidRPr="0032445A">
        <w:rPr>
          <w:rFonts w:hint="eastAsia"/>
          <w:b/>
          <w:i/>
          <w:color w:val="00B050"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struct Vertex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{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ab/>
        <w:t xml:space="preserve">// </w:t>
      </w:r>
      <w:r w:rsidRPr="0032445A">
        <w:rPr>
          <w:rFonts w:hint="eastAsia"/>
          <w:i/>
        </w:rPr>
        <w:t>위치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x;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y;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z;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rFonts w:hint="eastAsia"/>
          <w:i/>
        </w:rPr>
        <w:tab/>
        <w:t xml:space="preserve">// </w:t>
      </w:r>
      <w:r w:rsidRPr="0032445A">
        <w:rPr>
          <w:rFonts w:hint="eastAsia"/>
          <w:i/>
        </w:rPr>
        <w:t>색상</w:t>
      </w:r>
      <w:r w:rsidRPr="0032445A">
        <w:rPr>
          <w:rFonts w:hint="eastAsia"/>
          <w:i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r;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g;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ab/>
        <w:t>float b;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};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proofErr w:type="gramStart"/>
      <w:r w:rsidRPr="0032445A">
        <w:rPr>
          <w:rFonts w:hint="eastAsia"/>
          <w:i/>
        </w:rPr>
        <w:t>…</w:t>
      </w:r>
      <w:proofErr w:type="gramEnd"/>
      <w:r w:rsidRPr="0032445A">
        <w:rPr>
          <w:rFonts w:hint="eastAsia"/>
          <w:i/>
        </w:rPr>
        <w:t xml:space="preserve"> </w:t>
      </w:r>
      <w:r w:rsidRPr="0032445A">
        <w:rPr>
          <w:rFonts w:hint="eastAsia"/>
          <w:i/>
        </w:rPr>
        <w:t>버퍼</w:t>
      </w:r>
      <w:r w:rsidRPr="0032445A">
        <w:rPr>
          <w:rFonts w:hint="eastAsia"/>
          <w:i/>
        </w:rPr>
        <w:t xml:space="preserve"> </w:t>
      </w:r>
      <w:r w:rsidRPr="0032445A">
        <w:rPr>
          <w:rFonts w:hint="eastAsia"/>
          <w:i/>
        </w:rPr>
        <w:t>생성</w:t>
      </w:r>
      <w:r w:rsidRPr="0032445A">
        <w:rPr>
          <w:rFonts w:hint="eastAsia"/>
          <w:i/>
        </w:rPr>
        <w:t xml:space="preserve"> </w:t>
      </w:r>
      <w:r w:rsidRPr="0032445A">
        <w:rPr>
          <w:rFonts w:hint="eastAsia"/>
          <w:i/>
        </w:rPr>
        <w:t>생략</w:t>
      </w:r>
      <w:r w:rsidRPr="0032445A">
        <w:rPr>
          <w:rFonts w:hint="eastAsia"/>
          <w:i/>
        </w:rPr>
        <w:t>.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glVertexAttribPointer(0, 3, GL_FLOAT, GL_FALSE,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32445A">
        <w:rPr>
          <w:i/>
        </w:rPr>
        <w:t>sizeof(Vertex), (void*)offsetof(Vertex, x));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glEnableVertexAttribArray(0);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t>glVertexAttribPointer(1, 3, GL_FLOAT, GL_FALSE,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32445A">
        <w:rPr>
          <w:i/>
        </w:rPr>
        <w:t>sizeof(Vertex), (void*)offsetof(Vertex, r));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  <w:r w:rsidRPr="0032445A">
        <w:rPr>
          <w:i/>
        </w:rPr>
        <w:lastRenderedPageBreak/>
        <w:t>glEnableVertexAttribArray(1);</w:t>
      </w: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32445A" w:rsidRPr="0032445A" w:rsidRDefault="0032445A" w:rsidP="0032445A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2. glVertexAttribFormat(), glVertexAttribBinding(), glBindVertexBuffer() </w:t>
      </w:r>
      <w:r w:rsidRPr="002501C8">
        <w:rPr>
          <w:rFonts w:hint="eastAsia"/>
          <w:b/>
          <w:i/>
          <w:color w:val="00B050"/>
        </w:rPr>
        <w:t>사용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방법</w:t>
      </w:r>
      <w:r w:rsidRPr="002501C8">
        <w:rPr>
          <w:rFonts w:hint="eastAsia"/>
          <w:b/>
          <w:i/>
          <w:color w:val="00B050"/>
        </w:rPr>
        <w:t>.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</w:t>
      </w:r>
      <w:r w:rsidRPr="002501C8">
        <w:rPr>
          <w:rFonts w:hint="eastAsia"/>
          <w:b/>
          <w:i/>
          <w:color w:val="00B050"/>
        </w:rPr>
        <w:t>셰이더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버텍스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입력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선언이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아래와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같다면</w:t>
      </w:r>
      <w:r w:rsidRPr="002501C8">
        <w:rPr>
          <w:rFonts w:hint="eastAsia"/>
          <w:b/>
          <w:i/>
          <w:color w:val="00B050"/>
        </w:rPr>
        <w:t>.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#version 430 core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0) in vec4 position;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1) in vec3 normal;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2) in vec2 tex_coord;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3) in vec4 color;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layout (location = 4) in int material_id;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proofErr w:type="gramStart"/>
      <w:r w:rsidRPr="002501C8">
        <w:rPr>
          <w:rFonts w:hint="eastAsia"/>
          <w:i/>
        </w:rPr>
        <w:t>…</w:t>
      </w:r>
      <w:proofErr w:type="gramEnd"/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C++ </w:t>
      </w:r>
      <w:r w:rsidRPr="002501C8">
        <w:rPr>
          <w:rFonts w:hint="eastAsia"/>
          <w:b/>
          <w:i/>
          <w:color w:val="00B050"/>
        </w:rPr>
        <w:t>에서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버텍스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속성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입력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연결</w:t>
      </w:r>
      <w:r w:rsidRPr="002501C8">
        <w:rPr>
          <w:rFonts w:hint="eastAsia"/>
          <w:b/>
          <w:i/>
          <w:color w:val="00B050"/>
        </w:rPr>
        <w:t xml:space="preserve"> 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typedef struct VERTEX_t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{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 xml:space="preserve">vmath::vec4 </w:t>
      </w:r>
      <w:r w:rsidRPr="002501C8">
        <w:rPr>
          <w:i/>
        </w:rPr>
        <w:tab/>
        <w:t>position;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 xml:space="preserve">vmath::vec3 </w:t>
      </w:r>
      <w:r w:rsidRPr="002501C8">
        <w:rPr>
          <w:i/>
        </w:rPr>
        <w:tab/>
        <w:t>normal;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 xml:space="preserve">vmath::vec2 </w:t>
      </w:r>
      <w:r w:rsidRPr="002501C8">
        <w:rPr>
          <w:i/>
        </w:rPr>
        <w:tab/>
        <w:t>tex_coord;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 xml:space="preserve">GLubyte       </w:t>
      </w:r>
      <w:r w:rsidRPr="002501C8">
        <w:rPr>
          <w:i/>
        </w:rPr>
        <w:tab/>
        <w:t>color[3];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ab/>
        <w:t>int</w:t>
      </w:r>
      <w:r w:rsidRPr="002501C8">
        <w:rPr>
          <w:i/>
        </w:rPr>
        <w:tab/>
        <w:t xml:space="preserve"> </w:t>
      </w:r>
      <w:r w:rsidRPr="002501C8">
        <w:rPr>
          <w:i/>
        </w:rPr>
        <w:tab/>
        <w:t>material_id;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} VERTEX;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glVertexAttribFormat(0, 4, GL_FLOAT, GL_FALSE, offsetof(VERTEX, position));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glVertexAttribFormat(1, 3, GL_FLOAT, GL_FALSE, offsetof(VERTEX, normal));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glVertexAttribFormat(2, 2, GL_FLOAT, GL_FALSE, offsetof(VERTEX, texcoord));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 xml:space="preserve">glVertexAttribFormat(3, 3, GL_UNSIGNED_BYTE, GL_TRUE, 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2736" w:firstLine="144"/>
        <w:rPr>
          <w:i/>
        </w:rPr>
      </w:pPr>
      <w:r w:rsidRPr="002501C8">
        <w:rPr>
          <w:i/>
        </w:rPr>
        <w:t>offsetof(VERTEX, color));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lastRenderedPageBreak/>
        <w:t>glVertexAttribFormat(4, 1, GL_INT, offsetof(VERTEX, material_id));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</w:t>
      </w:r>
      <w:r w:rsidRPr="002501C8">
        <w:rPr>
          <w:rFonts w:hint="eastAsia"/>
          <w:b/>
          <w:i/>
          <w:color w:val="00B050"/>
        </w:rPr>
        <w:t>어떤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버퍼에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매핑할지를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설정</w:t>
      </w:r>
      <w:r w:rsidRPr="002501C8">
        <w:rPr>
          <w:rFonts w:hint="eastAsia"/>
          <w:b/>
          <w:i/>
          <w:color w:val="00B050"/>
        </w:rPr>
        <w:t xml:space="preserve">. </w:t>
      </w:r>
      <w:r w:rsidRPr="002501C8">
        <w:rPr>
          <w:rFonts w:hint="eastAsia"/>
          <w:b/>
          <w:i/>
          <w:color w:val="00B050"/>
        </w:rPr>
        <w:t>만들어놓은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버퍼의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인덱스가</w:t>
      </w:r>
      <w:r w:rsidRPr="002501C8">
        <w:rPr>
          <w:rFonts w:hint="eastAsia"/>
          <w:b/>
          <w:i/>
          <w:color w:val="00B050"/>
        </w:rPr>
        <w:t xml:space="preserve"> 0</w:t>
      </w:r>
      <w:r w:rsidRPr="002501C8">
        <w:rPr>
          <w:rFonts w:hint="eastAsia"/>
          <w:b/>
          <w:i/>
          <w:color w:val="00B050"/>
        </w:rPr>
        <w:t>이라면</w:t>
      </w:r>
      <w:r w:rsidRPr="002501C8">
        <w:rPr>
          <w:rFonts w:hint="eastAsia"/>
          <w:b/>
          <w:i/>
          <w:color w:val="00B050"/>
        </w:rPr>
        <w:t>.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glVertexAttribBinding(0,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glVertexAttribBinding(1,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glVertexAttribBinding(2,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glVertexAttribBinding(3,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glVertexAttribBinding(4, 0);</w:t>
      </w: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</w:p>
    <w:p w:rsidR="002501C8" w:rsidRPr="002501C8" w:rsidRDefault="002501C8" w:rsidP="002501C8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2501C8">
        <w:rPr>
          <w:rFonts w:hint="eastAsia"/>
          <w:b/>
          <w:i/>
          <w:color w:val="00B050"/>
        </w:rPr>
        <w:t xml:space="preserve">// </w:t>
      </w:r>
      <w:r w:rsidRPr="002501C8">
        <w:rPr>
          <w:rFonts w:hint="eastAsia"/>
          <w:b/>
          <w:i/>
          <w:color w:val="00B050"/>
        </w:rPr>
        <w:t>버퍼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바인딩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포인트에</w:t>
      </w:r>
      <w:r w:rsidRPr="002501C8">
        <w:rPr>
          <w:rFonts w:hint="eastAsia"/>
          <w:b/>
          <w:i/>
          <w:color w:val="00B050"/>
        </w:rPr>
        <w:t xml:space="preserve"> </w:t>
      </w:r>
      <w:r w:rsidRPr="002501C8">
        <w:rPr>
          <w:rFonts w:hint="eastAsia"/>
          <w:b/>
          <w:i/>
          <w:color w:val="00B050"/>
        </w:rPr>
        <w:t>바인딩</w:t>
      </w:r>
      <w:r w:rsidRPr="002501C8">
        <w:rPr>
          <w:rFonts w:hint="eastAsia"/>
          <w:b/>
          <w:i/>
          <w:color w:val="00B050"/>
        </w:rPr>
        <w:t>.</w:t>
      </w:r>
    </w:p>
    <w:p w:rsidR="0032445A" w:rsidRPr="002501C8" w:rsidRDefault="002501C8" w:rsidP="002501C8">
      <w:pPr>
        <w:pStyle w:val="a0"/>
        <w:numPr>
          <w:ilvl w:val="0"/>
          <w:numId w:val="0"/>
        </w:numPr>
        <w:ind w:left="576"/>
        <w:rPr>
          <w:i/>
        </w:rPr>
      </w:pPr>
      <w:r w:rsidRPr="002501C8">
        <w:rPr>
          <w:i/>
        </w:rPr>
        <w:t>glBindVertexBuffer(0, buffer, offsetof(VERTEX, position), sizeof(VERTEX));</w:t>
      </w:r>
    </w:p>
    <w:p w:rsidR="00776C9A" w:rsidRDefault="006C0919" w:rsidP="00BE400C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A340A" wp14:editId="364B16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5C53A" id="직선 연결선 1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" strokecolor="#0072c6 [3204]" strokeweight="1pt">
                <v:stroke dashstyle="1 1" joinstyle="miter"/>
              </v:line>
            </w:pict>
          </mc:Fallback>
        </mc:AlternateContent>
      </w:r>
    </w:p>
    <w:p w:rsidR="00776C9A" w:rsidRDefault="00776C9A" w:rsidP="00BE400C">
      <w:pPr>
        <w:pStyle w:val="2"/>
      </w:pP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7F077A" w:rsidRDefault="007F077A" w:rsidP="007F077A"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변환행렬이나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 xml:space="preserve">OpenGL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유니폼</w:t>
      </w:r>
      <w:r>
        <w:rPr>
          <w:rFonts w:hint="eastAsia"/>
        </w:rPr>
        <w:t>(</w:t>
      </w:r>
      <w:r>
        <w:t xml:space="preserve">uniform)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 xml:space="preserve">DirectX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>(</w:t>
      </w:r>
      <w:r>
        <w:t xml:space="preserve">Shader Constant)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불리운다</w:t>
      </w:r>
      <w:r>
        <w:rPr>
          <w:rFonts w:hint="eastAsia"/>
        </w:rPr>
        <w:t>.</w:t>
      </w:r>
    </w:p>
    <w:p w:rsidR="007F077A" w:rsidRDefault="007F077A" w:rsidP="007F077A">
      <w:pPr>
        <w:pStyle w:val="a0"/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유니폼</w:t>
      </w:r>
    </w:p>
    <w:p w:rsidR="007F077A" w:rsidRDefault="007F077A" w:rsidP="007F077A">
      <w:pPr>
        <w:pStyle w:val="a0"/>
        <w:numPr>
          <w:ilvl w:val="1"/>
          <w:numId w:val="8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번거로운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7F077A" w:rsidRDefault="007F077A" w:rsidP="007F077A">
      <w:pPr>
        <w:pStyle w:val="a0"/>
        <w:numPr>
          <w:ilvl w:val="1"/>
          <w:numId w:val="8"/>
        </w:numPr>
      </w:pP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세팅하는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  <w:r>
        <w:rPr>
          <w:rFonts w:hint="eastAsia"/>
        </w:rPr>
        <w:t>.</w:t>
      </w:r>
    </w:p>
    <w:p w:rsidR="00C062DB" w:rsidRDefault="007F077A" w:rsidP="00C062DB">
      <w:pPr>
        <w:pStyle w:val="a0"/>
        <w:numPr>
          <w:ilvl w:val="1"/>
          <w:numId w:val="8"/>
        </w:numPr>
      </w:pPr>
      <w:r>
        <w:rPr>
          <w:rFonts w:hint="eastAsia"/>
        </w:rPr>
        <w:t>유니폼이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세팅하는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느림</w:t>
      </w:r>
      <w:r>
        <w:rPr>
          <w:rFonts w:hint="eastAsia"/>
        </w:rPr>
        <w:t xml:space="preserve">. </w:t>
      </w:r>
    </w:p>
    <w:p w:rsidR="00C062DB" w:rsidRDefault="006C0919" w:rsidP="00C062D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8CBD9" wp14:editId="63812EE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A408E" id="직선 연결선 1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 xml:space="preserve">uniform float </w:t>
      </w:r>
      <w:r w:rsidRPr="006C5F05">
        <w:rPr>
          <w:rFonts w:hint="eastAsia"/>
          <w:i/>
        </w:rPr>
        <w:tab/>
        <w:t>time;</w:t>
      </w:r>
      <w:r w:rsidRPr="006C5F05">
        <w:rPr>
          <w:rFonts w:hint="eastAsia"/>
          <w:i/>
        </w:rPr>
        <w:tab/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실수형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 xml:space="preserve">uniform int </w:t>
      </w:r>
      <w:r w:rsidRPr="006C5F05">
        <w:rPr>
          <w:rFonts w:hint="eastAsia"/>
          <w:i/>
        </w:rPr>
        <w:tab/>
        <w:t>index;</w:t>
      </w:r>
      <w:r w:rsidRPr="006C5F05">
        <w:rPr>
          <w:rFonts w:hint="eastAsia"/>
          <w:i/>
        </w:rPr>
        <w:tab/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정수형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>uniform vec4</w:t>
      </w:r>
      <w:r w:rsidRPr="006C5F05">
        <w:rPr>
          <w:rFonts w:hint="eastAsia"/>
          <w:i/>
        </w:rPr>
        <w:tab/>
        <w:t>color;</w:t>
      </w:r>
      <w:r w:rsidRPr="006C5F05">
        <w:rPr>
          <w:rFonts w:hint="eastAsia"/>
          <w:i/>
        </w:rPr>
        <w:tab/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벡터형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 xml:space="preserve">uniform bool </w:t>
      </w:r>
      <w:r w:rsidRPr="006C5F05">
        <w:rPr>
          <w:i/>
        </w:rPr>
        <w:tab/>
        <w:t>flag;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bool.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>uniform vec4 lightPos;</w:t>
      </w:r>
      <w:r w:rsidRPr="006C5F05">
        <w:rPr>
          <w:rFonts w:hint="eastAsia"/>
          <w:i/>
        </w:rPr>
        <w:tab/>
      </w:r>
      <w:r>
        <w:rPr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벡터형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lastRenderedPageBreak/>
        <w:t>uniform mat4 mvp;</w:t>
      </w:r>
      <w:r w:rsidRPr="006C5F05">
        <w:rPr>
          <w:rFonts w:hint="eastAsia"/>
          <w:i/>
        </w:rPr>
        <w:tab/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행렬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rFonts w:hint="eastAsia"/>
          <w:i/>
        </w:rPr>
        <w:t>layout (location = 4) uniform vec4 loc4Uniform;</w:t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위치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인덱스를</w:t>
      </w:r>
      <w:r w:rsidRPr="006C5F05">
        <w:rPr>
          <w:rFonts w:hint="eastAsia"/>
          <w:b/>
          <w:i/>
          <w:color w:val="00B050"/>
        </w:rPr>
        <w:t xml:space="preserve"> 4</w:t>
      </w:r>
      <w:r w:rsidRPr="006C5F05">
        <w:rPr>
          <w:rFonts w:hint="eastAsia"/>
          <w:b/>
          <w:i/>
          <w:color w:val="00B050"/>
        </w:rPr>
        <w:t>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명시적으로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선언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GLint locTime, locIndex, locColor, locMVP, locFlag;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리턴값이</w:t>
      </w:r>
      <w:r w:rsidRPr="006C5F05">
        <w:rPr>
          <w:rFonts w:hint="eastAsia"/>
          <w:b/>
          <w:i/>
          <w:color w:val="00B050"/>
        </w:rPr>
        <w:t xml:space="preserve"> -1 </w:t>
      </w:r>
      <w:r w:rsidRPr="006C5F05">
        <w:rPr>
          <w:rFonts w:hint="eastAsia"/>
          <w:b/>
          <w:i/>
          <w:color w:val="00B050"/>
        </w:rPr>
        <w:t>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아니면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위치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유효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locTime = glGetUniformLocation(shaderProgramIdx, “time”);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locIndex = glGetUniformLocation(shaderProgramIdx, “index”);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locColor = glGetUniformLocation(shaderProgramIdx, “color”);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locFlag = glGetUniformLocation(shaderProgramIdx, “flag”);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locMVP = glGetUniformLocation(shaderProgramIdx, “mvp”);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proofErr w:type="gramStart"/>
      <w:r w:rsidRPr="006C5F05">
        <w:rPr>
          <w:rFonts w:hint="eastAsia"/>
          <w:i/>
        </w:rPr>
        <w:t>…</w:t>
      </w:r>
      <w:proofErr w:type="gramEnd"/>
      <w:r w:rsidRPr="006C5F05">
        <w:rPr>
          <w:i/>
        </w:rPr>
        <w:t xml:space="preserve">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glUseProgram(shaderProgramIdx);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glUniform*() </w:t>
      </w:r>
      <w:r w:rsidRPr="006C5F05">
        <w:rPr>
          <w:rFonts w:hint="eastAsia"/>
          <w:b/>
          <w:i/>
          <w:color w:val="00B050"/>
        </w:rPr>
        <w:t>함수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계열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사용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glUniform1f(locTime, 45.2f);</w:t>
      </w:r>
      <w:r w:rsidRPr="006C5F05">
        <w:rPr>
          <w:i/>
        </w:rPr>
        <w:tab/>
      </w:r>
      <w:r>
        <w:rPr>
          <w:i/>
        </w:rPr>
        <w:tab/>
      </w:r>
      <w:r w:rsidRPr="006C5F05">
        <w:rPr>
          <w:b/>
          <w:i/>
          <w:color w:val="00B050"/>
        </w:rPr>
        <w:t>// time = 45.2f;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glUniform1i(locIndex, 42);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index = 42;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glUniform4f(locColor, 1.0f, 0.0f, 0.0f, 1.0f);</w:t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color = {1.0f, 0.0f, 0.0f, 1.0f};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glUniform1i(locFlag, GL_FALSE);</w:t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flag = false;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glUniform*() </w:t>
      </w:r>
      <w:r w:rsidRPr="006C5F05">
        <w:rPr>
          <w:rFonts w:hint="eastAsia"/>
          <w:b/>
          <w:i/>
          <w:color w:val="00B050"/>
        </w:rPr>
        <w:t>배열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형태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함수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사용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GLfloat fTime = 45.2f;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</w:t>
      </w:r>
      <w:r>
        <w:rPr>
          <w:i/>
        </w:rPr>
        <w:t>iform1fv(locTime, 1, &amp;fTime);</w:t>
      </w:r>
      <w:r>
        <w:rPr>
          <w:i/>
        </w:rPr>
        <w:tab/>
      </w:r>
      <w:r>
        <w:rPr>
          <w:i/>
        </w:rPr>
        <w:tab/>
      </w:r>
      <w:r w:rsidRPr="006C5F05">
        <w:rPr>
          <w:b/>
          <w:i/>
          <w:color w:val="00B050"/>
        </w:rPr>
        <w:t>// time = 45.2f;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GLint iIndex = 42;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glUniform1iv(locIndex, 1, &amp;iIndex);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index = 42;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GLfloat vColor = {1.0f, 1.0f, 1.0f, 1.0f};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  <w:r w:rsidRPr="006C5F05">
        <w:rPr>
          <w:i/>
        </w:rPr>
        <w:t>glUni</w:t>
      </w:r>
      <w:r>
        <w:rPr>
          <w:i/>
        </w:rPr>
        <w:t>form4f(locColor, 1, &amp;vColor);</w:t>
      </w:r>
      <w:r>
        <w:rPr>
          <w:i/>
        </w:rPr>
        <w:tab/>
      </w:r>
      <w:r>
        <w:rPr>
          <w:i/>
        </w:rPr>
        <w:tab/>
      </w:r>
      <w:r w:rsidRPr="006C5F05">
        <w:rPr>
          <w:b/>
          <w:i/>
          <w:color w:val="00B050"/>
        </w:rPr>
        <w:t>// color = {1.0f, 0.0f, 0.0f, 1.0f};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400"/>
        <w:rPr>
          <w:i/>
        </w:rPr>
      </w:pPr>
    </w:p>
    <w:p w:rsidR="006C5F05" w:rsidRDefault="006C5F05" w:rsidP="006C5F05">
      <w:pPr>
        <w:pStyle w:val="a0"/>
        <w:numPr>
          <w:ilvl w:val="0"/>
          <w:numId w:val="0"/>
        </w:numPr>
        <w:ind w:left="400"/>
        <w:rPr>
          <w:b/>
          <w:i/>
          <w:color w:val="00B050"/>
        </w:rPr>
      </w:pPr>
      <w:r w:rsidRPr="006C5F05">
        <w:rPr>
          <w:i/>
        </w:rPr>
        <w:lastRenderedPageBreak/>
        <w:t>gl</w:t>
      </w:r>
      <w:r>
        <w:rPr>
          <w:i/>
        </w:rPr>
        <w:t>Uniform1i(locFlag, GL_FALSE);</w:t>
      </w:r>
      <w:r>
        <w:rPr>
          <w:i/>
        </w:rPr>
        <w:tab/>
      </w:r>
      <w:r>
        <w:rPr>
          <w:i/>
        </w:rPr>
        <w:tab/>
      </w:r>
      <w:r w:rsidRPr="006C5F05">
        <w:rPr>
          <w:b/>
          <w:i/>
          <w:color w:val="00B050"/>
        </w:rPr>
        <w:t>// flag = false;</w:t>
      </w:r>
    </w:p>
    <w:p w:rsidR="006C5F05" w:rsidRPr="006C5F05" w:rsidRDefault="006C0919" w:rsidP="006C5F05">
      <w:pPr>
        <w:pStyle w:val="a0"/>
        <w:numPr>
          <w:ilvl w:val="0"/>
          <w:numId w:val="0"/>
        </w:numPr>
        <w:ind w:left="40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8D8F6" wp14:editId="48D82F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0A7ED" id="직선 연결선 1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" strokecolor="#0072c6 [3204]" strokeweight="1pt">
                <v:stroke dashstyle="1 1" joinstyle="miter"/>
              </v:line>
            </w:pict>
          </mc:Fallback>
        </mc:AlternateContent>
      </w:r>
    </w:p>
    <w:p w:rsidR="00C062DB" w:rsidRDefault="00C062DB" w:rsidP="00C062DB">
      <w:pPr>
        <w:pStyle w:val="a0"/>
      </w:pP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유니폼들을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모아놓고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버퍼에</w:t>
      </w:r>
      <w:r>
        <w:rPr>
          <w:rFonts w:hint="eastAsia"/>
        </w:rPr>
        <w:t>(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) 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성능상</w:t>
      </w:r>
      <w:r>
        <w:rPr>
          <w:rFonts w:hint="eastAsia"/>
        </w:rPr>
        <w:t xml:space="preserve"> </w:t>
      </w:r>
      <w:r>
        <w:rPr>
          <w:rFonts w:hint="eastAsia"/>
        </w:rPr>
        <w:t>이점이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6C0919" w:rsidRDefault="006C0919" w:rsidP="006C0919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7FB78" wp14:editId="25F6FB9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3C2B6" id="직선 연결선 2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>layout(std140) uniform TransformBlock</w:t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표준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패킹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처리</w:t>
      </w:r>
      <w:r w:rsidRPr="006C5F05">
        <w:rPr>
          <w:rFonts w:hint="eastAsia"/>
          <w:b/>
          <w:i/>
          <w:color w:val="00B050"/>
        </w:rPr>
        <w:t>. std140.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</w:rPr>
      </w:pP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멤버</w:t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>기본정렬</w:t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>오프셋</w:t>
      </w:r>
      <w:r w:rsidRPr="006C5F05">
        <w:rPr>
          <w:rFonts w:hint="eastAsia"/>
          <w:b/>
          <w:i/>
          <w:color w:val="00B050"/>
        </w:rPr>
        <w:tab/>
      </w:r>
      <w:r w:rsidRPr="006C5F05">
        <w:rPr>
          <w:rFonts w:hint="eastAsia"/>
          <w:b/>
          <w:i/>
          <w:color w:val="00B050"/>
        </w:rPr>
        <w:t>정렬된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오프셋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float scale;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4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0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0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  <w:t>vec3 translation;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16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4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16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  <w:t>float rotation[3];</w:t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16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28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32(rotation[0])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48(rotation[1])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64(rotation[2])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  <w:t>mat4 projection_matrix;</w:t>
      </w:r>
      <w:r w:rsidRPr="006C5F05">
        <w:rPr>
          <w:i/>
        </w:rPr>
        <w:tab/>
      </w:r>
      <w:r w:rsidRPr="006C5F05">
        <w:rPr>
          <w:b/>
          <w:i/>
          <w:color w:val="00B050"/>
        </w:rPr>
        <w:t>// 16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80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80(column 0)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96(column 1)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112(column 2)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i/>
        </w:rPr>
        <w:tab/>
      </w:r>
      <w:r w:rsidRPr="006C5F05">
        <w:rPr>
          <w:b/>
          <w:i/>
          <w:color w:val="00B050"/>
        </w:rPr>
        <w:t>//</w:t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</w:r>
      <w:r w:rsidRPr="006C5F05">
        <w:rPr>
          <w:b/>
          <w:i/>
          <w:color w:val="00B050"/>
        </w:rPr>
        <w:tab/>
        <w:t>128(column 3)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 transform;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std140 </w:t>
      </w:r>
      <w:r w:rsidRPr="006C5F05">
        <w:rPr>
          <w:rFonts w:hint="eastAsia"/>
          <w:b/>
          <w:i/>
          <w:color w:val="00B050"/>
        </w:rPr>
        <w:t>표준으로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선언하면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정렬된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메모리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오프셋을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쉽게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알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있지만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별도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패킹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처리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오프셋을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알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없어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별도로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정보를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확인해야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한다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 xml:space="preserve">static const GLchar* uniformNames[4] =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“TransformBlock.scale”,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“TransformBlock.translation”,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“TransformBlock.rotation”,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“TransformBlock.projection_matrix”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lastRenderedPageBreak/>
        <w:t xml:space="preserve">//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멤버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얻어오기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GLuint uniformIndices[4];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glGetUniformIndices(program, 4, uniformNames, uniformIndices);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멤버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정보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얻어오기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GLint uniformOffsets[4];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GLint arrayStrides[4];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GLint matrixStrides[4];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GL_UNIFORM_TYPE </w:t>
      </w:r>
      <w:r w:rsidRPr="006C5F05">
        <w:rPr>
          <w:rFonts w:hint="eastAsia"/>
          <w:b/>
          <w:i/>
          <w:color w:val="00B050"/>
        </w:rPr>
        <w:t>으로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해당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정보를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얻어올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있음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glGetActiveUniformsiv(program, 4, uniformIndices, GL_UNIFORM_OFFSET, uniformOffsets);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glGetActiveUniformsiv(program, 4, uniformIndices, GL_UNIFORM_ARRAY_STRIDE, arrayStrides);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glGetActiveUniformsiv(program, 4, uniformIndices, GL_UNIFORM_MATRIX_STRIDE, matrixStrides);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unsigned char* buffer = (unsigned char*)malloc(4096);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scale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저장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*((float*)(buffer + uniformOffsets[0])) = 3.0f;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translation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저장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((float*)(buffer + uniformOffsets[1]))[0] = 1.0f;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((float*)(buffer + uniformOffsets[1]))[1] = 2.0f;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((float*)(buffer + uniformOffsets[1]))[2] = 3.0f;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rotation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저장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Transform.rotation[0] </w:t>
      </w:r>
      <w:r w:rsidRPr="006C5F05">
        <w:rPr>
          <w:rFonts w:hint="eastAsia"/>
          <w:b/>
          <w:i/>
          <w:color w:val="00B050"/>
        </w:rPr>
        <w:t>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내</w:t>
      </w:r>
      <w:r w:rsidRPr="006C5F05">
        <w:rPr>
          <w:rFonts w:hint="eastAsia"/>
          <w:b/>
          <w:i/>
          <w:color w:val="00B050"/>
        </w:rPr>
        <w:t xml:space="preserve"> uniformOffsets[2] </w:t>
      </w:r>
      <w:r w:rsidRPr="006C5F05">
        <w:rPr>
          <w:rFonts w:hint="eastAsia"/>
          <w:b/>
          <w:i/>
          <w:color w:val="00B050"/>
        </w:rPr>
        <w:t>바이트에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위치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rotation </w:t>
      </w:r>
      <w:r w:rsidRPr="006C5F05">
        <w:rPr>
          <w:rFonts w:hint="eastAsia"/>
          <w:b/>
          <w:i/>
          <w:color w:val="00B050"/>
        </w:rPr>
        <w:t>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인덱스는</w:t>
      </w:r>
      <w:r w:rsidRPr="006C5F05">
        <w:rPr>
          <w:rFonts w:hint="eastAsia"/>
          <w:b/>
          <w:i/>
          <w:color w:val="00B050"/>
        </w:rPr>
        <w:t xml:space="preserve"> 2</w:t>
      </w:r>
      <w:r w:rsidRPr="006C5F05">
        <w:rPr>
          <w:rFonts w:hint="eastAsia"/>
          <w:b/>
          <w:i/>
          <w:color w:val="00B050"/>
        </w:rPr>
        <w:t>이므로</w:t>
      </w:r>
      <w:r w:rsidRPr="006C5F05">
        <w:rPr>
          <w:rFonts w:hint="eastAsia"/>
          <w:b/>
          <w:i/>
          <w:color w:val="00B050"/>
        </w:rPr>
        <w:t xml:space="preserve"> arrayStrides[2] </w:t>
      </w:r>
      <w:r w:rsidRPr="006C5F05">
        <w:rPr>
          <w:rFonts w:hint="eastAsia"/>
          <w:b/>
          <w:i/>
          <w:color w:val="00B050"/>
        </w:rPr>
        <w:t>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사용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arrayStrides[0] </w:t>
      </w:r>
      <w:r w:rsidRPr="006C5F05">
        <w:rPr>
          <w:rFonts w:hint="eastAsia"/>
          <w:b/>
          <w:i/>
          <w:color w:val="00B050"/>
        </w:rPr>
        <w:t>은</w:t>
      </w:r>
      <w:r w:rsidRPr="006C5F05">
        <w:rPr>
          <w:rFonts w:hint="eastAsia"/>
          <w:b/>
          <w:i/>
          <w:color w:val="00B050"/>
        </w:rPr>
        <w:t xml:space="preserve"> scale </w:t>
      </w:r>
      <w:r w:rsidRPr="006C5F05">
        <w:rPr>
          <w:rFonts w:hint="eastAsia"/>
          <w:b/>
          <w:i/>
          <w:color w:val="00B050"/>
        </w:rPr>
        <w:t>멤버로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배열이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아니므로</w:t>
      </w:r>
      <w:r w:rsidRPr="006C5F05">
        <w:rPr>
          <w:rFonts w:hint="eastAsia"/>
          <w:b/>
          <w:i/>
          <w:color w:val="00B050"/>
        </w:rPr>
        <w:t xml:space="preserve"> 0.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lastRenderedPageBreak/>
        <w:t xml:space="preserve">// </w:t>
      </w:r>
      <w:r w:rsidRPr="006C5F05">
        <w:rPr>
          <w:rFonts w:hint="eastAsia"/>
          <w:b/>
          <w:i/>
          <w:color w:val="00B050"/>
        </w:rPr>
        <w:t>배열의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각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요소는</w:t>
      </w:r>
      <w:r w:rsidRPr="006C5F05">
        <w:rPr>
          <w:rFonts w:hint="eastAsia"/>
          <w:b/>
          <w:i/>
          <w:color w:val="00B050"/>
        </w:rPr>
        <w:t xml:space="preserve"> arrayStrides[2] </w:t>
      </w:r>
      <w:r w:rsidRPr="006C5F05">
        <w:rPr>
          <w:rFonts w:hint="eastAsia"/>
          <w:b/>
          <w:i/>
          <w:color w:val="00B050"/>
        </w:rPr>
        <w:t>바이트의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배수마다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위치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const GLfloat rotations[] = {30.0f, 40.0f, 60.0f};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unsigned int offset = uniformOffsets[2];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for (int n = 0;  n &lt; 3; n++)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*((float*)(buffer + offset)) = rotations[n];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offset += arrayStrides[2];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projection_matrix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설정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TransformBlock.projection_matrix </w:t>
      </w:r>
      <w:r w:rsidRPr="006C5F05">
        <w:rPr>
          <w:rFonts w:hint="eastAsia"/>
          <w:b/>
          <w:i/>
          <w:color w:val="00B050"/>
        </w:rPr>
        <w:t>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첫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번째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열은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버퍼의</w:t>
      </w:r>
      <w:r w:rsidRPr="006C5F05">
        <w:rPr>
          <w:rFonts w:hint="eastAsia"/>
          <w:b/>
          <w:i/>
          <w:color w:val="00B050"/>
        </w:rPr>
        <w:t xml:space="preserve"> uniformOffsets[3]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위치에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있다</w:t>
      </w:r>
      <w:r w:rsidRPr="006C5F05">
        <w:rPr>
          <w:rFonts w:hint="eastAsia"/>
          <w:b/>
          <w:i/>
          <w:color w:val="00B050"/>
        </w:rPr>
        <w:t xml:space="preserve">. </w:t>
      </w:r>
      <w:r w:rsidRPr="006C5F05">
        <w:rPr>
          <w:rFonts w:hint="eastAsia"/>
          <w:b/>
          <w:i/>
          <w:color w:val="00B050"/>
        </w:rPr>
        <w:t>각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열은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서로</w:t>
      </w:r>
      <w:r w:rsidRPr="006C5F05">
        <w:rPr>
          <w:rFonts w:hint="eastAsia"/>
          <w:b/>
          <w:i/>
          <w:color w:val="00B050"/>
        </w:rPr>
        <w:t xml:space="preserve"> matrixStride[3] </w:t>
      </w:r>
      <w:r w:rsidRPr="006C5F05">
        <w:rPr>
          <w:rFonts w:hint="eastAsia"/>
          <w:b/>
          <w:i/>
          <w:color w:val="00B050"/>
        </w:rPr>
        <w:t>만큼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떨어져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있고</w:t>
      </w:r>
      <w:r w:rsidRPr="006C5F05">
        <w:rPr>
          <w:rFonts w:hint="eastAsia"/>
          <w:b/>
          <w:i/>
          <w:color w:val="00B050"/>
        </w:rPr>
        <w:t xml:space="preserve">, </w:t>
      </w:r>
      <w:r w:rsidRPr="006C5F05">
        <w:rPr>
          <w:rFonts w:hint="eastAsia"/>
          <w:b/>
          <w:i/>
          <w:color w:val="00B050"/>
        </w:rPr>
        <w:t>내부적으로는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vec4 </w:t>
      </w:r>
      <w:r w:rsidRPr="006C5F05">
        <w:rPr>
          <w:rFonts w:hint="eastAsia"/>
          <w:b/>
          <w:i/>
          <w:color w:val="00B050"/>
        </w:rPr>
        <w:t>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이루어져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있다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 xml:space="preserve">const GLfloat matrix[] =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1.0f, 2.0f, 3.0f, 4.0f,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9.0f, 8.0f, 7.0f, 6.0f,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2.0f, 4.0f, 6.0f, 8.0f,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1.0f, 3.0f, 5.0f, 7.0f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for (int i = 0; i &lt; 4; i++)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GLuint offset = uniformOffsets[3] + matrixStride[3] * i;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for (int j = 0; j &lt; 4; j++)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*((float*)(buffer + offset)) = matrix[i * 4 + j];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offset += sizeof(GLfloat);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할당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1. </w:t>
      </w:r>
      <w:r w:rsidRPr="006C5F05">
        <w:rPr>
          <w:rFonts w:hint="eastAsia"/>
          <w:b/>
          <w:i/>
          <w:color w:val="00B050"/>
        </w:rPr>
        <w:t>일단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생성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 xml:space="preserve"> </w:t>
      </w:r>
      <w:proofErr w:type="gramStart"/>
      <w:r w:rsidRPr="006C5F05">
        <w:rPr>
          <w:rFonts w:hint="eastAsia"/>
          <w:i/>
        </w:rPr>
        <w:t>…</w:t>
      </w:r>
      <w:proofErr w:type="gramEnd"/>
      <w:r w:rsidRPr="006C5F05">
        <w:rPr>
          <w:rFonts w:hint="eastAsia"/>
          <w:i/>
        </w:rPr>
        <w:t xml:space="preserve"> buffer </w:t>
      </w:r>
      <w:r w:rsidRPr="006C5F05">
        <w:rPr>
          <w:rFonts w:hint="eastAsia"/>
          <w:i/>
        </w:rPr>
        <w:tab/>
      </w: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생략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2. TransformBlock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인덱스를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얻는다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GLuint transformBlock_idx = glGetUniformBlockIndex(program, “TransformBlock”);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3. </w:t>
      </w:r>
      <w:r w:rsidRPr="006C5F05">
        <w:rPr>
          <w:rFonts w:hint="eastAsia"/>
          <w:b/>
          <w:i/>
          <w:color w:val="00B050"/>
        </w:rPr>
        <w:t>버퍼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바인딩일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유니폼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블록에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할당한다</w:t>
      </w:r>
      <w:r w:rsidRPr="006C5F05">
        <w:rPr>
          <w:rFonts w:hint="eastAsia"/>
          <w:b/>
          <w:i/>
          <w:color w:val="00B050"/>
        </w:rPr>
        <w:t xml:space="preserve">.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 xml:space="preserve">// transformBlock </w:t>
      </w:r>
      <w:r w:rsidRPr="006C5F05">
        <w:rPr>
          <w:rFonts w:hint="eastAsia"/>
          <w:i/>
        </w:rPr>
        <w:t>은</w:t>
      </w:r>
      <w:r w:rsidRPr="006C5F05">
        <w:rPr>
          <w:rFonts w:hint="eastAsia"/>
          <w:i/>
        </w:rPr>
        <w:t xml:space="preserve"> </w:t>
      </w:r>
      <w:r w:rsidRPr="006C5F05">
        <w:rPr>
          <w:rFonts w:hint="eastAsia"/>
          <w:i/>
        </w:rPr>
        <w:t>버퍼</w:t>
      </w:r>
      <w:r w:rsidRPr="006C5F05">
        <w:rPr>
          <w:rFonts w:hint="eastAsia"/>
          <w:i/>
        </w:rPr>
        <w:t xml:space="preserve"> </w:t>
      </w:r>
      <w:proofErr w:type="gramStart"/>
      <w:r w:rsidRPr="006C5F05">
        <w:rPr>
          <w:rFonts w:hint="eastAsia"/>
          <w:i/>
        </w:rPr>
        <w:t xml:space="preserve">0 </w:t>
      </w:r>
      <w:r w:rsidRPr="006C5F05">
        <w:rPr>
          <w:rFonts w:hint="eastAsia"/>
          <w:i/>
        </w:rPr>
        <w:t>으로</w:t>
      </w:r>
      <w:proofErr w:type="gramEnd"/>
      <w:r w:rsidRPr="006C5F05">
        <w:rPr>
          <w:rFonts w:hint="eastAsia"/>
          <w:i/>
        </w:rPr>
        <w:t xml:space="preserve"> </w:t>
      </w:r>
      <w:r w:rsidRPr="006C5F05">
        <w:rPr>
          <w:rFonts w:hint="eastAsia"/>
          <w:i/>
        </w:rPr>
        <w:t>바인딩</w:t>
      </w:r>
      <w:r w:rsidRPr="006C5F05">
        <w:rPr>
          <w:rFonts w:hint="eastAsia"/>
          <w:i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glUniformBlockBinding(program, transformBlock_idx, 0);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4. </w:t>
      </w:r>
      <w:r w:rsidRPr="006C5F05">
        <w:rPr>
          <w:rFonts w:hint="eastAsia"/>
          <w:b/>
          <w:i/>
          <w:color w:val="00B050"/>
        </w:rPr>
        <w:t>버퍼를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바인딩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포인트에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할당한다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glBindBufferBase(GL_UNIFORM_BUFFER, 0, buffer);</w:t>
      </w:r>
    </w:p>
    <w:p w:rsidR="00C062DB" w:rsidRPr="006C5F05" w:rsidRDefault="006C0919" w:rsidP="00C062D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8C8F4" wp14:editId="1D522E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8CD4" id="직선 연결선 2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C062DB" w:rsidRDefault="00C062DB" w:rsidP="00C062DB">
      <w:pPr>
        <w:pStyle w:val="a0"/>
        <w:numPr>
          <w:ilvl w:val="0"/>
          <w:numId w:val="0"/>
        </w:numPr>
      </w:pPr>
    </w:p>
    <w:p w:rsidR="00C062DB" w:rsidRDefault="00C062DB" w:rsidP="00C062DB">
      <w:pPr>
        <w:pStyle w:val="a0"/>
      </w:pP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스토리지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셰이더에서</w:t>
      </w:r>
      <w:r>
        <w:rPr>
          <w:rFonts w:hint="eastAsia"/>
        </w:rPr>
        <w:t xml:space="preserve"> </w:t>
      </w:r>
      <w:r>
        <w:rPr>
          <w:rFonts w:hint="eastAsia"/>
        </w:rPr>
        <w:t>쓰기도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(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</w:t>
      </w:r>
      <w:r>
        <w:rPr>
          <w:rFonts w:hint="eastAsia"/>
        </w:rPr>
        <w:t>읽기만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  <w: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t xml:space="preserve">std430 </w:t>
      </w:r>
      <w:r>
        <w:rPr>
          <w:rFonts w:hint="eastAsia"/>
        </w:rPr>
        <w:t>패킹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지시어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(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촘촘한</w:t>
      </w:r>
      <w:r>
        <w:rPr>
          <w:rFonts w:hint="eastAsia"/>
        </w:rPr>
        <w:t xml:space="preserve"> </w:t>
      </w:r>
      <w:r>
        <w:rPr>
          <w:rFonts w:hint="eastAsia"/>
        </w:rPr>
        <w:t>패킹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  <w: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어토믹</w:t>
      </w:r>
      <w:r>
        <w:rPr>
          <w:rFonts w:hint="eastAsia"/>
        </w:rPr>
        <w:t xml:space="preserve"> </w:t>
      </w:r>
      <w:r>
        <w:rPr>
          <w:rFonts w:hint="eastAsia"/>
        </w:rPr>
        <w:t>연산으로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C062DB" w:rsidRDefault="00C062DB" w:rsidP="00C062DB">
      <w:pPr>
        <w:pStyle w:val="a0"/>
        <w:numPr>
          <w:ilvl w:val="1"/>
          <w:numId w:val="8"/>
        </w:numPr>
      </w:pP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명시적인</w:t>
      </w:r>
      <w:r>
        <w:rPr>
          <w:rFonts w:hint="eastAsia"/>
        </w:rPr>
        <w:t xml:space="preserve"> </w:t>
      </w:r>
      <w:r>
        <w:rPr>
          <w:rFonts w:hint="eastAsia"/>
        </w:rPr>
        <w:t>상한선이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(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 w:rsidR="006C0919">
        <w:rPr>
          <w:rFonts w:hint="eastAsia"/>
        </w:rPr>
        <w:t>큼</w:t>
      </w:r>
      <w:r w:rsidR="006C0919">
        <w:rPr>
          <w:rFonts w:hint="eastAsia"/>
        </w:rPr>
        <w:t>)</w:t>
      </w:r>
    </w:p>
    <w:p w:rsidR="006C0919" w:rsidRDefault="006C0919" w:rsidP="006C0919">
      <w:pPr>
        <w:pStyle w:val="a0"/>
        <w:numPr>
          <w:ilvl w:val="0"/>
          <w:numId w:val="0"/>
        </w:numPr>
        <w:ind w:left="1440"/>
      </w:pPr>
    </w:p>
    <w:p w:rsidR="006C5F05" w:rsidRDefault="006C0919" w:rsidP="006C5F05">
      <w:pPr>
        <w:pStyle w:val="a0"/>
        <w:numPr>
          <w:ilvl w:val="0"/>
          <w:numId w:val="0"/>
        </w:numPr>
        <w:ind w:left="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42295" wp14:editId="4F4F9D7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52D9E" id="직선 연결선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C2JB7S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#version 430 core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struct Vertex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vec4 position;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vec3 color;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buffer </w:t>
      </w:r>
      <w:r w:rsidRPr="006C5F05">
        <w:rPr>
          <w:rFonts w:hint="eastAsia"/>
          <w:b/>
          <w:i/>
          <w:color w:val="00B050"/>
        </w:rPr>
        <w:t>키워드를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사용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스토리지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버퍼임을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명시</w:t>
      </w:r>
      <w:r w:rsidRPr="006C5F05">
        <w:rPr>
          <w:rFonts w:hint="eastAsia"/>
          <w:b/>
          <w:i/>
          <w:color w:val="00B050"/>
        </w:rPr>
        <w:t xml:space="preserve">. </w:t>
      </w:r>
      <w:r w:rsidRPr="006C5F05">
        <w:rPr>
          <w:rFonts w:hint="eastAsia"/>
          <w:b/>
          <w:i/>
          <w:color w:val="00B050"/>
        </w:rPr>
        <w:t>버퍼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바인딩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번호는</w:t>
      </w:r>
      <w:r w:rsidRPr="006C5F05">
        <w:rPr>
          <w:rFonts w:hint="eastAsia"/>
          <w:b/>
          <w:i/>
          <w:color w:val="00B050"/>
        </w:rPr>
        <w:t xml:space="preserve"> 0.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lastRenderedPageBreak/>
        <w:t>layout (binding = 0, std430) buffer Vertices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Vertex vertices[];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uniform mat4 transform_matrix;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out VS_OUT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vec3 color;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 vs_out;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void main()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gl_Position = transform_matrix * vertices[gl_VertexID].position;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vs_out.color = vertices[gl_VertexID].color;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cpp </w:t>
      </w:r>
      <w:r w:rsidRPr="006C5F05">
        <w:rPr>
          <w:rFonts w:hint="eastAsia"/>
          <w:b/>
          <w:i/>
          <w:color w:val="00B050"/>
        </w:rPr>
        <w:t>에서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연결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세팅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GLuint storage_buffer;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glGenBuffers(1, storage_buffer);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glBindBuffer(GL_SHADER_STORAGE_BUFFER, storage_buffer);</w:t>
      </w:r>
    </w:p>
    <w:p w:rsid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glBufferData(GL_SHADER_STORAGE_BUFFER, 1024 * 1024, NULL, GL_DYNAMIC_COPY);</w:t>
      </w:r>
    </w:p>
    <w:p w:rsidR="00776C9A" w:rsidRPr="00BE400C" w:rsidRDefault="006C0919" w:rsidP="00BE400C">
      <w:pPr>
        <w:pStyle w:val="a0"/>
        <w:numPr>
          <w:ilvl w:val="0"/>
          <w:numId w:val="0"/>
        </w:numPr>
        <w:ind w:left="576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74C40" wp14:editId="24E511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0BFB" id="직선 연결선 2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776C9A" w:rsidRDefault="00776C9A" w:rsidP="00BE400C">
      <w:pPr>
        <w:pStyle w:val="2"/>
      </w:pPr>
      <w:r>
        <w:rPr>
          <w:rFonts w:hint="eastAsia"/>
        </w:rPr>
        <w:t>드로잉</w:t>
      </w:r>
      <w:r w:rsidR="00D04AA9">
        <w:rPr>
          <w:rFonts w:hint="eastAsia"/>
        </w:rPr>
        <w:t xml:space="preserve"> </w:t>
      </w:r>
      <w:r w:rsidR="00D04AA9">
        <w:rPr>
          <w:rFonts w:hint="eastAsia"/>
        </w:rPr>
        <w:t>커맨드</w:t>
      </w:r>
    </w:p>
    <w:p w:rsidR="00C23727" w:rsidRDefault="00AF3E89" w:rsidP="00C23727">
      <w:pPr>
        <w:pStyle w:val="a0"/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</w:p>
    <w:p w:rsidR="00C23727" w:rsidRDefault="00AF3E89" w:rsidP="00C23727">
      <w:pPr>
        <w:pStyle w:val="a0"/>
        <w:numPr>
          <w:ilvl w:val="1"/>
          <w:numId w:val="8"/>
        </w:numPr>
      </w:pPr>
      <w:r>
        <w:t>glDrawArrays()</w:t>
      </w:r>
    </w:p>
    <w:p w:rsidR="00AF3E89" w:rsidRDefault="00AF3E89" w:rsidP="00AF3E89">
      <w:pPr>
        <w:pStyle w:val="a0"/>
        <w:numPr>
          <w:ilvl w:val="2"/>
          <w:numId w:val="8"/>
        </w:num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6C0919" w:rsidRDefault="006C0919" w:rsidP="006C0919">
      <w:pPr>
        <w:pStyle w:val="a0"/>
        <w:numPr>
          <w:ilvl w:val="0"/>
          <w:numId w:val="0"/>
        </w:numPr>
        <w:ind w:left="2160"/>
      </w:pPr>
    </w:p>
    <w:p w:rsidR="006C5F05" w:rsidRDefault="006C0919" w:rsidP="006C5F05">
      <w:pPr>
        <w:pStyle w:val="a0"/>
        <w:numPr>
          <w:ilvl w:val="0"/>
          <w:numId w:val="0"/>
        </w:num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E7D84" wp14:editId="08B1FD7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51BE9" id="직선 연결선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A7Ca62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lastRenderedPageBreak/>
        <w:t xml:space="preserve">const GLfloat </w:t>
      </w:r>
      <w:r w:rsidRPr="006C5F05">
        <w:rPr>
          <w:i/>
        </w:rPr>
        <w:t>color[] = { (float)sin(tm) * 0.5f + 0.5f,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2880" w:firstLineChars="100" w:firstLine="240"/>
        <w:rPr>
          <w:i/>
        </w:rPr>
      </w:pPr>
      <w:r w:rsidRPr="006C5F05">
        <w:rPr>
          <w:i/>
        </w:rPr>
        <w:t>(float)cos(tm) * 0.5f + 0.5f,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2976" w:firstLine="144"/>
        <w:rPr>
          <w:i/>
        </w:rPr>
      </w:pPr>
      <w:r w:rsidRPr="006C5F05">
        <w:rPr>
          <w:i/>
        </w:rPr>
        <w:t>0.0f, 1.0f 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>glClearBufferfv(</w:t>
      </w:r>
      <w:r w:rsidRPr="006C5F05">
        <w:rPr>
          <w:i/>
        </w:rPr>
        <w:t>GL_COLOR, 0, color</w:t>
      </w:r>
      <w:r w:rsidRPr="006C5F05">
        <w:rPr>
          <w:rFonts w:hint="eastAsia"/>
          <w:i/>
        </w:rPr>
        <w:t>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glUseProgram(program);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Glfloat attrib[] = { (float)sin(tm) * 0.5f,</w:t>
      </w:r>
      <w:r w:rsidRPr="006C5F05">
        <w:rPr>
          <w:rFonts w:hint="eastAsia"/>
          <w:i/>
        </w:rPr>
        <w:t xml:space="preserve"> </w:t>
      </w:r>
      <w:r w:rsidRPr="006C5F05">
        <w:rPr>
          <w:i/>
        </w:rPr>
        <w:t>(float)cos(tm) * 0.6f,</w:t>
      </w:r>
      <w:r w:rsidRPr="006C5F05">
        <w:rPr>
          <w:rFonts w:hint="eastAsia"/>
          <w:i/>
        </w:rPr>
        <w:t xml:space="preserve"> </w:t>
      </w:r>
      <w:r w:rsidRPr="006C5F05">
        <w:rPr>
          <w:i/>
        </w:rPr>
        <w:t>0.0f, 0.0f 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버</w:t>
      </w:r>
      <w:r w:rsidRPr="006C5F05">
        <w:rPr>
          <w:b/>
          <w:i/>
          <w:color w:val="00B050"/>
        </w:rPr>
        <w:t>텍스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입</w:t>
      </w:r>
      <w:r w:rsidRPr="006C5F05">
        <w:rPr>
          <w:b/>
          <w:i/>
          <w:color w:val="00B050"/>
        </w:rPr>
        <w:t>력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속</w:t>
      </w:r>
      <w:r w:rsidRPr="006C5F05">
        <w:rPr>
          <w:b/>
          <w:i/>
          <w:color w:val="00B050"/>
        </w:rPr>
        <w:t>성</w:t>
      </w:r>
      <w:r w:rsidRPr="006C5F05">
        <w:rPr>
          <w:rFonts w:hint="eastAsia"/>
          <w:b/>
          <w:i/>
          <w:color w:val="00B050"/>
        </w:rPr>
        <w:t xml:space="preserve"> 0</w:t>
      </w:r>
      <w:r w:rsidRPr="006C5F05">
        <w:rPr>
          <w:rFonts w:hint="eastAsia"/>
          <w:b/>
          <w:i/>
          <w:color w:val="00B050"/>
        </w:rPr>
        <w:t>의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값</w:t>
      </w:r>
      <w:r w:rsidRPr="006C5F05">
        <w:rPr>
          <w:b/>
          <w:i/>
          <w:color w:val="00B050"/>
        </w:rPr>
        <w:t>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갱</w:t>
      </w:r>
      <w:r w:rsidRPr="006C5F05">
        <w:rPr>
          <w:b/>
          <w:i/>
          <w:color w:val="00B050"/>
        </w:rPr>
        <w:t>신한다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glVertexAttrib4fv(0, attrib);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6C5F05">
        <w:rPr>
          <w:rFonts w:hint="eastAsia"/>
          <w:b/>
          <w:i/>
          <w:color w:val="00B050"/>
        </w:rPr>
        <w:t xml:space="preserve">// </w:t>
      </w:r>
      <w:r w:rsidRPr="006C5F05">
        <w:rPr>
          <w:rFonts w:hint="eastAsia"/>
          <w:b/>
          <w:i/>
          <w:color w:val="00B050"/>
        </w:rPr>
        <w:t>삼</w:t>
      </w:r>
      <w:r w:rsidRPr="006C5F05">
        <w:rPr>
          <w:b/>
          <w:i/>
          <w:color w:val="00B050"/>
        </w:rPr>
        <w:t>각형을</w:t>
      </w:r>
      <w:r w:rsidRPr="006C5F05">
        <w:rPr>
          <w:rFonts w:hint="eastAsia"/>
          <w:b/>
          <w:i/>
          <w:color w:val="00B050"/>
        </w:rPr>
        <w:t xml:space="preserve"> </w:t>
      </w:r>
      <w:r w:rsidRPr="006C5F05">
        <w:rPr>
          <w:rFonts w:hint="eastAsia"/>
          <w:b/>
          <w:i/>
          <w:color w:val="00B050"/>
        </w:rPr>
        <w:t>그</w:t>
      </w:r>
      <w:r w:rsidRPr="006C5F05">
        <w:rPr>
          <w:b/>
          <w:i/>
          <w:color w:val="00B050"/>
        </w:rPr>
        <w:t>린다</w:t>
      </w:r>
      <w:r w:rsidRPr="006C5F05">
        <w:rPr>
          <w:rFonts w:hint="eastAsia"/>
          <w:b/>
          <w:i/>
          <w:color w:val="00B050"/>
        </w:rPr>
        <w:t>.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glDrawArrays(GL_TRIANGLES, 0, 3);</w:t>
      </w:r>
    </w:p>
    <w:p w:rsidR="006C5F05" w:rsidRDefault="007F2AE0" w:rsidP="006C5F05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44A0EA" wp14:editId="6EDDE1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E239" id="직선 연결선 1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" strokecolor="#0072c6 [3204]" strokeweight="1pt">
                <v:stroke dashstyle="1 1" joinstyle="miter"/>
              </v:line>
            </w:pict>
          </mc:Fallback>
        </mc:AlternateContent>
      </w:r>
    </w:p>
    <w:p w:rsidR="00AF3E89" w:rsidRDefault="00AF3E89" w:rsidP="00AF3E89">
      <w:pPr>
        <w:pStyle w:val="a0"/>
        <w:numPr>
          <w:ilvl w:val="0"/>
          <w:numId w:val="0"/>
        </w:numPr>
      </w:pPr>
    </w:p>
    <w:p w:rsidR="00C23727" w:rsidRDefault="007F2AE0" w:rsidP="00C23727">
      <w:pPr>
        <w:pStyle w:val="a0"/>
        <w:numPr>
          <w:ilvl w:val="1"/>
          <w:numId w:val="8"/>
        </w:numPr>
      </w:pPr>
      <w:r>
        <w:t>glDrawElements</w:t>
      </w:r>
      <w:r w:rsidR="00EA2D53">
        <w:t>()</w:t>
      </w:r>
    </w:p>
    <w:p w:rsidR="00D72422" w:rsidRDefault="00D72422" w:rsidP="00D72422">
      <w:pPr>
        <w:pStyle w:val="a0"/>
        <w:numPr>
          <w:ilvl w:val="2"/>
          <w:numId w:val="8"/>
        </w:numPr>
      </w:pP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>.</w:t>
      </w:r>
    </w:p>
    <w:p w:rsidR="00D72422" w:rsidRDefault="00D72422" w:rsidP="00D72422">
      <w:pPr>
        <w:pStyle w:val="a0"/>
        <w:numPr>
          <w:ilvl w:val="2"/>
          <w:numId w:val="8"/>
        </w:numPr>
      </w:pP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</w:t>
      </w:r>
      <w:r>
        <w:t xml:space="preserve">GL_ELEMENT_ARRAY_BUFFER </w:t>
      </w:r>
      <w:r>
        <w:rPr>
          <w:rFonts w:hint="eastAsia"/>
        </w:rPr>
        <w:t>타깃에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.</w:t>
      </w:r>
    </w:p>
    <w:p w:rsidR="00D72422" w:rsidRDefault="00D72422" w:rsidP="00D72422">
      <w:pPr>
        <w:pStyle w:val="a0"/>
        <w:numPr>
          <w:ilvl w:val="2"/>
          <w:numId w:val="8"/>
        </w:num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없앰</w:t>
      </w:r>
      <w:r>
        <w:rPr>
          <w:rFonts w:hint="eastAsia"/>
        </w:rPr>
        <w:t>.</w:t>
      </w:r>
    </w:p>
    <w:p w:rsidR="00D72422" w:rsidRDefault="00D72422" w:rsidP="00D72422">
      <w:pPr>
        <w:pStyle w:val="a0"/>
        <w:numPr>
          <w:ilvl w:val="0"/>
          <w:numId w:val="0"/>
        </w:numPr>
        <w:ind w:left="936" w:hanging="360"/>
      </w:pPr>
    </w:p>
    <w:p w:rsidR="007F2AE0" w:rsidRDefault="007F2AE0" w:rsidP="00D72422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A37B60" wp14:editId="75C0C29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0F5F3" id="직선 연결선 2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" strokecolor="#0072c6 [3204]" strokeweight="2.25pt">
                <v:stroke joinstyle="miter"/>
              </v:line>
            </w:pict>
          </mc:Fallback>
        </mc:AlternateConten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 xml:space="preserve">static const GLfloat </w:t>
      </w:r>
      <w:r w:rsidRPr="006C5F05">
        <w:rPr>
          <w:i/>
        </w:rPr>
        <w:t xml:space="preserve">vertex_positions[] =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-0.25f,  -0.25f,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 0.25f,  -0.25f,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-0.25f,  -0.25f,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 0.25f,  -0.25f,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-0.25f,   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 xml:space="preserve"> 0.25f,   0.25f,   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-0.25f,   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-0.25f,   0.25f,   0.25f,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lastRenderedPageBreak/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 xml:space="preserve">static const GLushort vertex_indices[] = 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{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0, 1, 2,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2, 1, 3,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2, 3, 4,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4, 3, 5,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4, 5, 6,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6, 5, 7,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6, 7, 0,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0, 7, 1,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6, 0, 2,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2, 4, 6,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7, 5, 3,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ab/>
        <w:t>7, 3, 1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};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glGenBuffers(1, &amp;position_buffer);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glBindBuffer(GL_ARRAY_BUFFER, position_buffer);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glBufferData(GL_ARRAY_BUFFER, sizeof(vertex_positions),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vertex_positions, GL_STATIC_DRAW);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glVertexAttribPointer(0, 3, GL_FLOAT, GL_FALSE, 0, NULL);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glEnableVertexAttribArray(0);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glGenBuffers(1, &amp;index_buffer);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glBindBuffer(GL_ELEMENT_ARRAY_BUFFER, index_buffer);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glBufferData(GL_ELEMENT_ARRAY_BUFFER, sizeof(vertex_indices),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i/>
        </w:rPr>
        <w:t>vertex_indices, GL_STATIC_DRAW);</w:t>
      </w:r>
    </w:p>
    <w:p w:rsidR="006C5F05" w:rsidRPr="006C5F05" w:rsidRDefault="006C5F05" w:rsidP="006C5F05">
      <w:pPr>
        <w:pStyle w:val="a0"/>
        <w:numPr>
          <w:ilvl w:val="0"/>
          <w:numId w:val="0"/>
        </w:numPr>
        <w:ind w:left="576"/>
        <w:rPr>
          <w:i/>
        </w:rPr>
      </w:pPr>
    </w:p>
    <w:p w:rsidR="006C5F05" w:rsidRPr="00BE00C1" w:rsidRDefault="006C5F05" w:rsidP="006C5F05">
      <w:pPr>
        <w:pStyle w:val="a0"/>
        <w:numPr>
          <w:ilvl w:val="0"/>
          <w:numId w:val="0"/>
        </w:numPr>
        <w:ind w:left="576"/>
        <w:rPr>
          <w:b/>
          <w:i/>
          <w:color w:val="00B050"/>
        </w:rPr>
      </w:pPr>
      <w:r w:rsidRPr="00BE00C1">
        <w:rPr>
          <w:rFonts w:hint="eastAsia"/>
          <w:b/>
          <w:i/>
          <w:color w:val="00B050"/>
        </w:rPr>
        <w:t xml:space="preserve">// </w:t>
      </w:r>
      <w:r w:rsidRPr="00BE00C1">
        <w:rPr>
          <w:rFonts w:hint="eastAsia"/>
          <w:b/>
          <w:i/>
          <w:color w:val="00B050"/>
        </w:rPr>
        <w:t>각</w:t>
      </w:r>
      <w:r w:rsidRPr="00BE00C1">
        <w:rPr>
          <w:b/>
          <w:i/>
          <w:color w:val="00B050"/>
        </w:rPr>
        <w:t>각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b/>
          <w:i/>
          <w:color w:val="00B050"/>
        </w:rPr>
        <w:t>3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버</w:t>
      </w:r>
      <w:r w:rsidRPr="00BE00C1">
        <w:rPr>
          <w:b/>
          <w:i/>
          <w:color w:val="00B050"/>
        </w:rPr>
        <w:t>텍스를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가</w:t>
      </w:r>
      <w:r w:rsidRPr="00BE00C1">
        <w:rPr>
          <w:b/>
          <w:i/>
          <w:color w:val="00B050"/>
        </w:rPr>
        <w:t>진</w:t>
      </w:r>
      <w:r w:rsidRPr="00BE00C1">
        <w:rPr>
          <w:rFonts w:hint="eastAsia"/>
          <w:b/>
          <w:i/>
          <w:color w:val="00B050"/>
        </w:rPr>
        <w:t xml:space="preserve"> 2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삼</w:t>
      </w:r>
      <w:r w:rsidRPr="00BE00C1">
        <w:rPr>
          <w:b/>
          <w:i/>
          <w:color w:val="00B050"/>
        </w:rPr>
        <w:t>각형으로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이</w:t>
      </w:r>
      <w:r w:rsidRPr="00BE00C1">
        <w:rPr>
          <w:b/>
          <w:i/>
          <w:color w:val="00B050"/>
        </w:rPr>
        <w:t>루어진</w:t>
      </w:r>
      <w:r w:rsidRPr="00BE00C1">
        <w:rPr>
          <w:rFonts w:hint="eastAsia"/>
          <w:b/>
          <w:i/>
          <w:color w:val="00B050"/>
        </w:rPr>
        <w:t xml:space="preserve"> 6</w:t>
      </w:r>
      <w:r w:rsidRPr="00BE00C1">
        <w:rPr>
          <w:rFonts w:hint="eastAsia"/>
          <w:b/>
          <w:i/>
          <w:color w:val="00B050"/>
        </w:rPr>
        <w:t>개</w:t>
      </w:r>
      <w:r w:rsidRPr="00BE00C1">
        <w:rPr>
          <w:b/>
          <w:i/>
          <w:color w:val="00B050"/>
        </w:rPr>
        <w:t>의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면</w:t>
      </w:r>
      <w:r w:rsidRPr="00BE00C1">
        <w:rPr>
          <w:b/>
          <w:i/>
          <w:color w:val="00B050"/>
        </w:rPr>
        <w:t>을</w:t>
      </w:r>
      <w:r w:rsidRPr="00BE00C1">
        <w:rPr>
          <w:rFonts w:hint="eastAsia"/>
          <w:b/>
          <w:i/>
          <w:color w:val="00B050"/>
        </w:rPr>
        <w:t xml:space="preserve"> </w:t>
      </w:r>
      <w:r w:rsidRPr="00BE00C1">
        <w:rPr>
          <w:rFonts w:hint="eastAsia"/>
          <w:b/>
          <w:i/>
          <w:color w:val="00B050"/>
        </w:rPr>
        <w:t>그</w:t>
      </w:r>
      <w:r w:rsidRPr="00BE00C1">
        <w:rPr>
          <w:b/>
          <w:i/>
          <w:color w:val="00B050"/>
        </w:rPr>
        <w:t>린다</w:t>
      </w:r>
      <w:r w:rsidRPr="00BE00C1">
        <w:rPr>
          <w:rFonts w:hint="eastAsia"/>
          <w:b/>
          <w:i/>
          <w:color w:val="00B050"/>
        </w:rPr>
        <w:t>.</w:t>
      </w:r>
    </w:p>
    <w:p w:rsidR="005B4B50" w:rsidRPr="00BE00C1" w:rsidRDefault="006C5F05" w:rsidP="00BE00C1">
      <w:pPr>
        <w:pStyle w:val="a0"/>
        <w:numPr>
          <w:ilvl w:val="0"/>
          <w:numId w:val="0"/>
        </w:numPr>
        <w:ind w:left="576"/>
        <w:rPr>
          <w:i/>
        </w:rPr>
      </w:pPr>
      <w:r w:rsidRPr="006C5F05">
        <w:rPr>
          <w:rFonts w:hint="eastAsia"/>
          <w:i/>
        </w:rPr>
        <w:t>glDrawElements(</w:t>
      </w:r>
      <w:r w:rsidRPr="006C5F05">
        <w:rPr>
          <w:i/>
        </w:rPr>
        <w:t>GL_TRIANGLES, 36, GL_UNSIGNED_SHORT, 0</w:t>
      </w:r>
      <w:r w:rsidRPr="006C5F05">
        <w:rPr>
          <w:rFonts w:hint="eastAsia"/>
          <w:i/>
        </w:rPr>
        <w:t>);</w:t>
      </w:r>
    </w:p>
    <w:p w:rsidR="00EA2D53" w:rsidRDefault="008D4503" w:rsidP="00EA2D53">
      <w:pPr>
        <w:pStyle w:val="a0"/>
        <w:numPr>
          <w:ilvl w:val="0"/>
          <w:numId w:val="0"/>
        </w:numPr>
        <w:ind w:left="93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D1310" wp14:editId="45212B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5E515" id="직선 연결선 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EA2D53" w:rsidRDefault="00EA2D53" w:rsidP="00EA2D53">
      <w:pPr>
        <w:pStyle w:val="a0"/>
        <w:numPr>
          <w:ilvl w:val="1"/>
          <w:numId w:val="8"/>
        </w:numPr>
      </w:pPr>
      <w:r>
        <w:rPr>
          <w:rFonts w:hint="eastAsia"/>
        </w:rPr>
        <w:t>glDrawElementsBaseVertex()</w:t>
      </w:r>
    </w:p>
    <w:p w:rsidR="00EA2D53" w:rsidRDefault="00EA2D53" w:rsidP="00EA2D53">
      <w:pPr>
        <w:pStyle w:val="a0"/>
        <w:numPr>
          <w:ilvl w:val="2"/>
          <w:numId w:val="8"/>
        </w:num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오프셋을</w:t>
      </w:r>
      <w:r>
        <w:rPr>
          <w:rFonts w:hint="eastAsia"/>
        </w:rPr>
        <w:t xml:space="preserve"> </w:t>
      </w:r>
      <w:r>
        <w:rPr>
          <w:rFonts w:hint="eastAsia"/>
        </w:rPr>
        <w:t>넘겨주어</w:t>
      </w:r>
      <w:r w:rsidR="009468B6">
        <w:rPr>
          <w:rFonts w:hint="eastAsia"/>
        </w:rPr>
        <w:t xml:space="preserve"> </w:t>
      </w:r>
      <w:r w:rsidR="009468B6">
        <w:rPr>
          <w:rFonts w:hint="eastAsia"/>
        </w:rPr>
        <w:t>해당</w:t>
      </w:r>
      <w:r w:rsidR="009468B6">
        <w:rPr>
          <w:rFonts w:hint="eastAsia"/>
        </w:rPr>
        <w:t xml:space="preserve"> </w:t>
      </w:r>
      <w:r w:rsidR="009468B6">
        <w:rPr>
          <w:rFonts w:hint="eastAsia"/>
        </w:rPr>
        <w:t>위치부터</w:t>
      </w:r>
      <w:r w:rsidR="009468B6">
        <w:rPr>
          <w:rFonts w:hint="eastAsia"/>
        </w:rPr>
        <w:t xml:space="preserve"> </w:t>
      </w:r>
      <w:r w:rsidR="009468B6">
        <w:rPr>
          <w:rFonts w:hint="eastAsia"/>
        </w:rPr>
        <w:t>드로잉</w:t>
      </w:r>
      <w:r w:rsidR="009468B6">
        <w:rPr>
          <w:rFonts w:hint="eastAsia"/>
        </w:rPr>
        <w:t>.</w:t>
      </w:r>
    </w:p>
    <w:p w:rsidR="009468B6" w:rsidRDefault="009468B6" w:rsidP="00EA2D53">
      <w:pPr>
        <w:pStyle w:val="a0"/>
        <w:numPr>
          <w:ilvl w:val="2"/>
          <w:numId w:val="8"/>
        </w:num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퍼버에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버텍스들이</w:t>
      </w:r>
      <w:r>
        <w:rPr>
          <w:rFonts w:hint="eastAsia"/>
        </w:rPr>
        <w:t xml:space="preserve"> </w:t>
      </w:r>
      <w:r>
        <w:rPr>
          <w:rFonts w:hint="eastAsia"/>
        </w:rPr>
        <w:t>담겨있을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rPr>
          <w:rFonts w:hint="eastAsia"/>
        </w:rPr>
        <w:t>넘겨주어</w:t>
      </w:r>
      <w:r>
        <w:rPr>
          <w:rFonts w:hint="eastAsia"/>
        </w:rPr>
        <w:t xml:space="preserve"> </w:t>
      </w:r>
      <w:r>
        <w:rPr>
          <w:rFonts w:hint="eastAsia"/>
        </w:rPr>
        <w:t>드로잉하게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468B6" w:rsidRDefault="009468B6" w:rsidP="00EA2D53">
      <w:pPr>
        <w:pStyle w:val="a0"/>
        <w:numPr>
          <w:ilvl w:val="2"/>
          <w:numId w:val="8"/>
        </w:numPr>
      </w:pPr>
      <w:r>
        <w:t>void glDrawElementsBaseVertex(GLenum mode,</w:t>
      </w:r>
    </w:p>
    <w:p w:rsidR="009468B6" w:rsidRDefault="009468B6" w:rsidP="009468B6">
      <w:pPr>
        <w:pStyle w:val="a0"/>
        <w:numPr>
          <w:ilvl w:val="0"/>
          <w:numId w:val="0"/>
        </w:numPr>
        <w:ind w:left="5256" w:firstLine="504"/>
      </w:pPr>
      <w:r>
        <w:rPr>
          <w:rFonts w:hint="eastAsia"/>
        </w:rPr>
        <w:t xml:space="preserve">GLsizei </w:t>
      </w:r>
      <w:r>
        <w:t>cound,</w:t>
      </w:r>
    </w:p>
    <w:p w:rsidR="009468B6" w:rsidRDefault="009468B6" w:rsidP="009468B6">
      <w:pPr>
        <w:pStyle w:val="a0"/>
        <w:numPr>
          <w:ilvl w:val="0"/>
          <w:numId w:val="0"/>
        </w:numPr>
        <w:ind w:left="5256" w:firstLine="504"/>
      </w:pPr>
      <w:r>
        <w:t>GLenum type,</w:t>
      </w:r>
    </w:p>
    <w:p w:rsidR="009468B6" w:rsidRDefault="009468B6" w:rsidP="009468B6">
      <w:pPr>
        <w:pStyle w:val="a0"/>
        <w:numPr>
          <w:ilvl w:val="0"/>
          <w:numId w:val="0"/>
        </w:numPr>
        <w:ind w:left="5256" w:firstLine="504"/>
      </w:pPr>
      <w:r>
        <w:t>GLvoid* indices,</w:t>
      </w:r>
    </w:p>
    <w:p w:rsidR="009468B6" w:rsidRDefault="009468B6" w:rsidP="009468B6">
      <w:pPr>
        <w:pStyle w:val="a0"/>
        <w:numPr>
          <w:ilvl w:val="0"/>
          <w:numId w:val="0"/>
        </w:numPr>
        <w:ind w:left="5256" w:firstLine="504"/>
      </w:pPr>
      <w:r>
        <w:t>Glint basevertex)</w:t>
      </w:r>
    </w:p>
    <w:p w:rsidR="005B4B50" w:rsidRDefault="009468B6" w:rsidP="005B4B50">
      <w:pPr>
        <w:pStyle w:val="a0"/>
      </w:pPr>
      <w:r>
        <w:rPr>
          <w:rFonts w:hint="eastAsia"/>
        </w:rPr>
        <w:t>인스턴싱</w:t>
      </w:r>
      <w:r w:rsidR="001D3EC2">
        <w:rPr>
          <w:rFonts w:hint="eastAsia"/>
        </w:rPr>
        <w:t>(</w:t>
      </w:r>
      <w:r w:rsidR="001D3EC2">
        <w:rPr>
          <w:rFonts w:hint="eastAsia"/>
        </w:rPr>
        <w:t>직접</w:t>
      </w:r>
      <w:r w:rsidR="001D3EC2">
        <w:rPr>
          <w:rFonts w:hint="eastAsia"/>
        </w:rPr>
        <w:t xml:space="preserve"> </w:t>
      </w:r>
      <w:r w:rsidR="001D3EC2">
        <w:rPr>
          <w:rFonts w:hint="eastAsia"/>
        </w:rPr>
        <w:t>드로잉</w:t>
      </w:r>
      <w:r w:rsidR="001D3EC2">
        <w:rPr>
          <w:rFonts w:hint="eastAsia"/>
        </w:rPr>
        <w:t>)</w:t>
      </w:r>
    </w:p>
    <w:p w:rsidR="009468B6" w:rsidRDefault="009468B6" w:rsidP="009468B6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잔디나</w:t>
      </w:r>
      <w:r>
        <w:rPr>
          <w:rFonts w:hint="eastAsia"/>
        </w:rPr>
        <w:t xml:space="preserve"> </w:t>
      </w:r>
      <w:r>
        <w:rPr>
          <w:rFonts w:hint="eastAsia"/>
        </w:rPr>
        <w:t>경기장의</w:t>
      </w:r>
      <w:r>
        <w:rPr>
          <w:rFonts w:hint="eastAsia"/>
        </w:rPr>
        <w:t xml:space="preserve"> </w:t>
      </w:r>
      <w:r>
        <w:rPr>
          <w:rFonts w:hint="eastAsia"/>
        </w:rPr>
        <w:t>관중들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세팅하고</w:t>
      </w:r>
      <w:r>
        <w:rPr>
          <w:rFonts w:hint="eastAsia"/>
        </w:rPr>
        <w:t>(</w:t>
      </w:r>
      <w:r>
        <w:rPr>
          <w:rFonts w:hint="eastAsia"/>
        </w:rPr>
        <w:t>유니폼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(</w:t>
      </w:r>
      <w:r>
        <w:t xml:space="preserve">glDrawArrays()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 w:rsidR="006817CE">
        <w:rPr>
          <w:rFonts w:hint="eastAsia"/>
        </w:rPr>
        <w:t xml:space="preserve"> </w:t>
      </w:r>
      <w:r>
        <w:rPr>
          <w:rFonts w:hint="eastAsia"/>
        </w:rPr>
        <w:t>천</w:t>
      </w:r>
      <w:r w:rsidR="006817CE"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 w:rsidR="006817CE">
        <w:rPr>
          <w:rFonts w:hint="eastAsia"/>
        </w:rPr>
        <w:t xml:space="preserve"> </w:t>
      </w:r>
      <w:r>
        <w:rPr>
          <w:rFonts w:hint="eastAsia"/>
        </w:rPr>
        <w:t>백만</w:t>
      </w:r>
      <w:r w:rsidR="006817CE"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반복해야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t xml:space="preserve">GPU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소비할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느릴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인스턴싱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커맨드는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단에서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62738" w:rsidRDefault="00462738" w:rsidP="00462738">
      <w:pPr>
        <w:pStyle w:val="a0"/>
        <w:numPr>
          <w:ilvl w:val="1"/>
          <w:numId w:val="8"/>
        </w:numPr>
      </w:pPr>
      <w:r>
        <w:rPr>
          <w:rFonts w:hint="eastAsia"/>
        </w:rPr>
        <w:t>함수</w:t>
      </w:r>
    </w:p>
    <w:p w:rsidR="00462738" w:rsidRDefault="00462738" w:rsidP="00462738">
      <w:pPr>
        <w:pStyle w:val="a0"/>
        <w:numPr>
          <w:ilvl w:val="2"/>
          <w:numId w:val="8"/>
        </w:numPr>
      </w:pPr>
      <w:r>
        <w:rPr>
          <w:rFonts w:hint="eastAsia"/>
        </w:rPr>
        <w:t xml:space="preserve">void glDrawArraysInstanced(GLenum </w:t>
      </w:r>
      <w:r>
        <w:t>mode,</w:t>
      </w:r>
    </w:p>
    <w:p w:rsidR="00462738" w:rsidRDefault="00462738" w:rsidP="00462738">
      <w:pPr>
        <w:pStyle w:val="a0"/>
        <w:numPr>
          <w:ilvl w:val="0"/>
          <w:numId w:val="0"/>
        </w:numPr>
        <w:ind w:left="5256"/>
      </w:pPr>
      <w:r>
        <w:rPr>
          <w:rFonts w:hint="eastAsia"/>
        </w:rPr>
        <w:t>G</w:t>
      </w:r>
      <w:r>
        <w:t>L</w:t>
      </w:r>
      <w:r>
        <w:rPr>
          <w:rFonts w:hint="eastAsia"/>
        </w:rPr>
        <w:t xml:space="preserve">int </w:t>
      </w:r>
      <w:r>
        <w:t>first,</w:t>
      </w:r>
    </w:p>
    <w:p w:rsidR="00462738" w:rsidRDefault="00462738" w:rsidP="00462738">
      <w:pPr>
        <w:pStyle w:val="a0"/>
        <w:numPr>
          <w:ilvl w:val="0"/>
          <w:numId w:val="0"/>
        </w:numPr>
        <w:ind w:left="5256"/>
      </w:pPr>
      <w:r>
        <w:rPr>
          <w:rFonts w:hint="eastAsia"/>
        </w:rPr>
        <w:t xml:space="preserve">GLsizei </w:t>
      </w:r>
      <w:r>
        <w:t>count,</w:t>
      </w:r>
    </w:p>
    <w:p w:rsidR="00462738" w:rsidRDefault="00462738" w:rsidP="00462738">
      <w:pPr>
        <w:pStyle w:val="a0"/>
        <w:numPr>
          <w:ilvl w:val="0"/>
          <w:numId w:val="0"/>
        </w:numPr>
        <w:ind w:left="5256"/>
      </w:pPr>
      <w:r>
        <w:t>GLsizei instancecount);</w:t>
      </w:r>
    </w:p>
    <w:p w:rsidR="00462738" w:rsidRDefault="00462738" w:rsidP="00462738">
      <w:pPr>
        <w:pStyle w:val="a0"/>
        <w:numPr>
          <w:ilvl w:val="2"/>
          <w:numId w:val="8"/>
        </w:numPr>
      </w:pPr>
      <w:r>
        <w:rPr>
          <w:rFonts w:hint="eastAsia"/>
        </w:rPr>
        <w:t>void glDrawElementsInstanc</w:t>
      </w:r>
      <w:r>
        <w:t>e</w:t>
      </w:r>
      <w:r>
        <w:rPr>
          <w:rFonts w:hint="eastAsia"/>
        </w:rPr>
        <w:t>d(</w:t>
      </w:r>
      <w:r>
        <w:t>GLenum ode,</w:t>
      </w:r>
    </w:p>
    <w:p w:rsidR="00462738" w:rsidRDefault="00462738" w:rsidP="00462738">
      <w:pPr>
        <w:pStyle w:val="a0"/>
        <w:numPr>
          <w:ilvl w:val="0"/>
          <w:numId w:val="0"/>
        </w:numPr>
        <w:ind w:left="5040" w:firstLineChars="200" w:firstLine="480"/>
      </w:pPr>
      <w:r>
        <w:t>GLsizei count,</w:t>
      </w:r>
    </w:p>
    <w:p w:rsidR="00462738" w:rsidRDefault="00462738" w:rsidP="00462738">
      <w:pPr>
        <w:pStyle w:val="a0"/>
        <w:numPr>
          <w:ilvl w:val="0"/>
          <w:numId w:val="0"/>
        </w:numPr>
        <w:ind w:left="5040" w:firstLineChars="200" w:firstLine="480"/>
      </w:pPr>
      <w:r>
        <w:t>GLenum type,</w:t>
      </w:r>
    </w:p>
    <w:p w:rsidR="00462738" w:rsidRDefault="00462738" w:rsidP="00462738">
      <w:pPr>
        <w:pStyle w:val="a0"/>
        <w:numPr>
          <w:ilvl w:val="0"/>
          <w:numId w:val="0"/>
        </w:numPr>
        <w:ind w:left="5040" w:firstLineChars="200" w:firstLine="480"/>
      </w:pPr>
      <w:r>
        <w:t>const void* indices,</w:t>
      </w:r>
    </w:p>
    <w:p w:rsidR="00462738" w:rsidRDefault="00462738" w:rsidP="00462738">
      <w:pPr>
        <w:pStyle w:val="a0"/>
        <w:numPr>
          <w:ilvl w:val="0"/>
          <w:numId w:val="0"/>
        </w:numPr>
        <w:ind w:left="5040" w:firstLineChars="200" w:firstLine="480"/>
      </w:pPr>
      <w:r>
        <w:t>GLsizei instancecount</w:t>
      </w:r>
      <w:r>
        <w:rPr>
          <w:rFonts w:hint="eastAsia"/>
        </w:rPr>
        <w:t>)</w:t>
      </w:r>
      <w:r>
        <w:t>;</w:t>
      </w:r>
    </w:p>
    <w:p w:rsidR="00462738" w:rsidRDefault="00462738" w:rsidP="00462738">
      <w:pPr>
        <w:pStyle w:val="a0"/>
        <w:numPr>
          <w:ilvl w:val="2"/>
          <w:numId w:val="8"/>
        </w:numPr>
      </w:pP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t xml:space="preserve">instancecount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100000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지오메트리의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십만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그린다</w:t>
      </w:r>
      <w:r>
        <w:rPr>
          <w:rFonts w:hint="eastAsia"/>
        </w:rPr>
        <w:t>.</w:t>
      </w:r>
      <w:r>
        <w:t xml:space="preserve"> instancecount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지오메트리의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호출하므로</w:t>
      </w:r>
      <w:r>
        <w:rPr>
          <w:rFonts w:hint="eastAsia"/>
        </w:rPr>
        <w:t xml:space="preserve"> </w:t>
      </w:r>
      <w:r>
        <w:t xml:space="preserve">glDrawArrays()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 xml:space="preserve">glDrawElements()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:rsidR="003F6E8D" w:rsidRDefault="003F6E8D" w:rsidP="00462738">
      <w:pPr>
        <w:pStyle w:val="a0"/>
        <w:numPr>
          <w:ilvl w:val="2"/>
          <w:numId w:val="8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3F6E8D" w:rsidRDefault="003F6E8D" w:rsidP="003F6E8D">
      <w:pPr>
        <w:pStyle w:val="a0"/>
        <w:numPr>
          <w:ilvl w:val="3"/>
          <w:numId w:val="8"/>
        </w:numPr>
      </w:pPr>
      <w:r>
        <w:rPr>
          <w:rFonts w:hint="eastAsia"/>
        </w:rPr>
        <w:t>gl_</w:t>
      </w:r>
      <w:proofErr w:type="gramStart"/>
      <w:r>
        <w:rPr>
          <w:rFonts w:hint="eastAsia"/>
        </w:rPr>
        <w:t>InstanceID :</w:t>
      </w:r>
      <w:proofErr w:type="gramEnd"/>
      <w:r>
        <w:rPr>
          <w:rFonts w:hint="eastAsia"/>
        </w:rPr>
        <w:t xml:space="preserve"> </w:t>
      </w:r>
      <w:r>
        <w:t xml:space="preserve">OpenGL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관리되는</w:t>
      </w:r>
      <w:r>
        <w:rPr>
          <w:rFonts w:hint="eastAsia"/>
        </w:rPr>
        <w:t xml:space="preserve"> </w:t>
      </w:r>
      <w:r>
        <w:t xml:space="preserve">GPU </w:t>
      </w:r>
      <w:r>
        <w:rPr>
          <w:rFonts w:hint="eastAsia"/>
        </w:rPr>
        <w:t>변수로서</w:t>
      </w:r>
      <w:r>
        <w:rPr>
          <w:rFonts w:hint="eastAsia"/>
        </w:rPr>
        <w:t xml:space="preserve"> GPU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카운트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100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gl_InstanceID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99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3F6E8D" w:rsidRDefault="003F6E8D" w:rsidP="003F6E8D">
      <w:pPr>
        <w:pStyle w:val="a0"/>
        <w:numPr>
          <w:ilvl w:val="3"/>
          <w:numId w:val="8"/>
        </w:numPr>
      </w:pP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담기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40A0D">
        <w:t xml:space="preserve">2D </w:t>
      </w:r>
      <w:r w:rsidR="00340A0D">
        <w:rPr>
          <w:rFonts w:hint="eastAsia"/>
        </w:rPr>
        <w:t>배열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텍스처에</w:t>
      </w:r>
      <w:r w:rsidR="00340A0D">
        <w:rPr>
          <w:rFonts w:hint="eastAsia"/>
        </w:rPr>
        <w:t xml:space="preserve"> </w:t>
      </w:r>
      <w:r w:rsidR="00340A0D">
        <w:t xml:space="preserve">R,G,B,A </w:t>
      </w:r>
      <w:r w:rsidR="00340A0D">
        <w:rPr>
          <w:rFonts w:hint="eastAsia"/>
        </w:rPr>
        <w:t>값을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정보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속성으로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담아서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읽기</w:t>
      </w:r>
      <w:r w:rsidR="00340A0D">
        <w:rPr>
          <w:rFonts w:hint="eastAsia"/>
        </w:rPr>
        <w:t>(</w:t>
      </w:r>
      <w:r w:rsidR="00340A0D">
        <w:rPr>
          <w:rFonts w:hint="eastAsia"/>
        </w:rPr>
        <w:t>회전</w:t>
      </w:r>
      <w:r w:rsidR="00340A0D">
        <w:rPr>
          <w:rFonts w:hint="eastAsia"/>
        </w:rPr>
        <w:t>,</w:t>
      </w:r>
      <w:r w:rsidR="00340A0D">
        <w:t xml:space="preserve"> </w:t>
      </w:r>
      <w:r w:rsidR="00340A0D">
        <w:rPr>
          <w:rFonts w:hint="eastAsia"/>
        </w:rPr>
        <w:t>스케일</w:t>
      </w:r>
      <w:r w:rsidR="00340A0D">
        <w:rPr>
          <w:rFonts w:hint="eastAsia"/>
        </w:rPr>
        <w:t>,</w:t>
      </w:r>
      <w:r w:rsidR="00340A0D">
        <w:t xml:space="preserve"> </w:t>
      </w:r>
      <w:r w:rsidR="00340A0D">
        <w:rPr>
          <w:rFonts w:hint="eastAsia"/>
        </w:rPr>
        <w:t>색상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등의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값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등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사용자가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정의하여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임의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사용</w:t>
      </w:r>
      <w:r w:rsidR="00340A0D">
        <w:t>).</w:t>
      </w:r>
    </w:p>
    <w:p w:rsidR="003F6E8D" w:rsidRDefault="003F6E8D" w:rsidP="003F6E8D">
      <w:pPr>
        <w:pStyle w:val="a0"/>
        <w:numPr>
          <w:ilvl w:val="3"/>
          <w:numId w:val="8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 w:rsidR="00340A0D">
        <w:rPr>
          <w:rFonts w:hint="eastAsia"/>
        </w:rPr>
        <w:t>(</w:t>
      </w:r>
      <w:r w:rsidR="00340A0D">
        <w:rPr>
          <w:rFonts w:hint="eastAsia"/>
        </w:rPr>
        <w:t>버퍼</w:t>
      </w:r>
      <w:r w:rsidR="00340A0D">
        <w:rPr>
          <w:rFonts w:hint="eastAsia"/>
        </w:rPr>
        <w:t>)</w:t>
      </w:r>
      <w:r w:rsidR="00340A0D">
        <w:t xml:space="preserve"> </w:t>
      </w:r>
      <w:proofErr w:type="gramStart"/>
      <w:r w:rsidR="00340A0D">
        <w:rPr>
          <w:rFonts w:hint="eastAsia"/>
        </w:rPr>
        <w:t>사용</w:t>
      </w:r>
      <w:r w:rsidR="00340A0D">
        <w:rPr>
          <w:rFonts w:hint="eastAsia"/>
        </w:rPr>
        <w:t xml:space="preserve"> </w:t>
      </w:r>
      <w:r w:rsidR="00340A0D">
        <w:t>:</w:t>
      </w:r>
      <w:proofErr w:type="gramEnd"/>
      <w:r w:rsidR="00340A0D">
        <w:t xml:space="preserve"> </w:t>
      </w:r>
      <w:r w:rsidR="00340A0D">
        <w:rPr>
          <w:rFonts w:hint="eastAsia"/>
        </w:rPr>
        <w:t>버퍼에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정보를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담고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렌더링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시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마다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버퍼의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내용을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참조하는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방식</w:t>
      </w:r>
      <w:r w:rsidR="00340A0D">
        <w:rPr>
          <w:rFonts w:hint="eastAsia"/>
        </w:rPr>
        <w:t>.</w:t>
      </w:r>
      <w:r w:rsidR="00340A0D">
        <w:t xml:space="preserve"> </w:t>
      </w:r>
      <w:r w:rsidR="00340A0D">
        <w:rPr>
          <w:rFonts w:hint="eastAsia"/>
        </w:rPr>
        <w:t>참조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사이클은</w:t>
      </w:r>
      <w:r w:rsidR="00340A0D">
        <w:rPr>
          <w:rFonts w:hint="eastAsia"/>
        </w:rPr>
        <w:t xml:space="preserve"> </w:t>
      </w:r>
      <w:r w:rsidR="00340A0D">
        <w:t xml:space="preserve">glVertexAttribDivisor() </w:t>
      </w:r>
      <w:r w:rsidR="00340A0D">
        <w:rPr>
          <w:rFonts w:hint="eastAsia"/>
        </w:rPr>
        <w:t>함수를</w:t>
      </w:r>
      <w:r w:rsidR="00340A0D">
        <w:rPr>
          <w:rFonts w:hint="eastAsia"/>
        </w:rPr>
        <w:t xml:space="preserve"> </w:t>
      </w:r>
      <w:r w:rsidR="00340A0D">
        <w:rPr>
          <w:rFonts w:hint="eastAsia"/>
        </w:rPr>
        <w:t>사용한다</w:t>
      </w:r>
      <w:r w:rsidR="00340A0D">
        <w:rPr>
          <w:rFonts w:hint="eastAsia"/>
        </w:rPr>
        <w:t>.</w:t>
      </w:r>
      <w:r w:rsidR="00340A0D">
        <w:t xml:space="preserve"> </w:t>
      </w:r>
    </w:p>
    <w:p w:rsidR="00340A0D" w:rsidRDefault="00340A0D" w:rsidP="00340A0D">
      <w:pPr>
        <w:pStyle w:val="a0"/>
        <w:numPr>
          <w:ilvl w:val="0"/>
          <w:numId w:val="0"/>
        </w:numPr>
        <w:ind w:left="2880"/>
      </w:pPr>
      <w:r>
        <w:t xml:space="preserve">glVertexAttribDivisor(GLuint index,     //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>.</w:t>
      </w:r>
    </w:p>
    <w:p w:rsidR="00340A0D" w:rsidRDefault="00340A0D" w:rsidP="00340A0D">
      <w:pPr>
        <w:pStyle w:val="a0"/>
        <w:numPr>
          <w:ilvl w:val="0"/>
          <w:numId w:val="0"/>
        </w:numPr>
        <w:ind w:left="4320" w:firstLineChars="350" w:firstLine="840"/>
      </w:pPr>
      <w:r>
        <w:t xml:space="preserve">GLuint divisor); // </w:t>
      </w:r>
      <w:r>
        <w:rPr>
          <w:rFonts w:hint="eastAsia"/>
        </w:rPr>
        <w:t>참조사이클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>.</w:t>
      </w:r>
    </w:p>
    <w:p w:rsidR="008D4503" w:rsidRDefault="008D4503" w:rsidP="00340A0D">
      <w:pPr>
        <w:pStyle w:val="a0"/>
        <w:numPr>
          <w:ilvl w:val="0"/>
          <w:numId w:val="0"/>
        </w:numPr>
        <w:ind w:left="4320" w:firstLineChars="350" w:firstLine="840"/>
      </w:pPr>
    </w:p>
    <w:p w:rsidR="00340A0D" w:rsidRDefault="008D4503" w:rsidP="00340A0D">
      <w:pPr>
        <w:pStyle w:val="a0"/>
        <w:numPr>
          <w:ilvl w:val="0"/>
          <w:numId w:val="0"/>
        </w:numPr>
        <w:ind w:left="360" w:hangingChars="15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44AD2" wp14:editId="0527303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E4538" id="직선 연결선 26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BAEj6V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340A0D" w:rsidRDefault="00340A0D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rFonts w:hint="eastAsia"/>
          <w:i/>
        </w:rPr>
        <w:t xml:space="preserve">static const GLfloat </w:t>
      </w:r>
      <w:r>
        <w:rPr>
          <w:i/>
        </w:rPr>
        <w:t xml:space="preserve">square_vertices[] = </w:t>
      </w:r>
    </w:p>
    <w:p w:rsidR="00340A0D" w:rsidRDefault="00340A0D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{</w:t>
      </w:r>
    </w:p>
    <w:p w:rsidR="00340A0D" w:rsidRDefault="00340A0D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-1.0f, -1.0f</w:t>
      </w:r>
      <w:r w:rsidR="005D2CA7">
        <w:rPr>
          <w:i/>
        </w:rPr>
        <w:t>, 0.0f, 1.0f,</w:t>
      </w:r>
    </w:p>
    <w:p w:rsidR="005D2CA7" w:rsidRDefault="005D2CA7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 xml:space="preserve"> 1.0f, -1.0f, 0.0f, 1.0f,</w:t>
      </w:r>
    </w:p>
    <w:p w:rsidR="005D2CA7" w:rsidRDefault="005D2CA7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 xml:space="preserve"> 1.0f,  1.0f, 0.0f, 1.0f,</w:t>
      </w:r>
    </w:p>
    <w:p w:rsidR="005D2CA7" w:rsidRDefault="005D2CA7" w:rsidP="00340A0D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-1.0f,  1.0f, 0.0f, 1.0f</w:t>
      </w:r>
    </w:p>
    <w:p w:rsidR="005B4B50" w:rsidRDefault="00340A0D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};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rFonts w:hint="eastAsia"/>
          <w:i/>
        </w:rPr>
        <w:t xml:space="preserve">static const GLfloat </w:t>
      </w:r>
      <w:r>
        <w:rPr>
          <w:i/>
        </w:rPr>
        <w:t xml:space="preserve">instance_colors[] = 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{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1.0f, 0.0f, 0.0f, 1.0f,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0.0f, 1.0f, 0.0f, 1.0f,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0.0f, 0.0f, 1.0f, 1.0f,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1.0f, 1.0f, 0.0f, 1.0f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};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 xml:space="preserve">static const GLfloat instance_positions[] = 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{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-2.0f, -2.0f, 0.0f, 0.0f,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 xml:space="preserve"> 2.0f, -2.0f, 0.0f, 0.0f,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 xml:space="preserve"> 2.0f,  2.0f, 0.0f, 0.0f,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ab/>
        <w:t>-2.0f,  2.0f, 0.0f, 0.0f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};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GLuint offset = 0;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glGenVertexArrays(1, &amp;square_vao);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glGenBuffers(1, &amp;square_vbo);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glBindVertexArray(square_vao);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glBindBuffer(GL_ARRAY_BUFFER, square_vbo);</w:t>
      </w:r>
    </w:p>
    <w:p w:rsidR="005D2CA7" w:rsidRDefault="005D2CA7" w:rsidP="005D2CA7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>
        <w:rPr>
          <w:i/>
        </w:rPr>
        <w:t>glBufferData(GL_ARRAY_BUFFER,</w:t>
      </w:r>
    </w:p>
    <w:p w:rsidR="005D2CA7" w:rsidRDefault="005D2CA7" w:rsidP="005D2CA7">
      <w:pPr>
        <w:pStyle w:val="a0"/>
        <w:numPr>
          <w:ilvl w:val="0"/>
          <w:numId w:val="0"/>
        </w:numPr>
        <w:ind w:left="1080" w:firstLine="360"/>
        <w:rPr>
          <w:i/>
        </w:rPr>
      </w:pPr>
      <w:r>
        <w:rPr>
          <w:i/>
        </w:rPr>
        <w:t>sizeof(square_vertices) +</w:t>
      </w:r>
    </w:p>
    <w:p w:rsidR="005D2CA7" w:rsidRDefault="005D2CA7" w:rsidP="005D2CA7">
      <w:pPr>
        <w:pStyle w:val="a0"/>
        <w:numPr>
          <w:ilvl w:val="0"/>
          <w:numId w:val="0"/>
        </w:numPr>
        <w:ind w:left="1080" w:firstLine="360"/>
        <w:rPr>
          <w:i/>
        </w:rPr>
      </w:pPr>
      <w:r>
        <w:rPr>
          <w:i/>
        </w:rPr>
        <w:t>sizeof(instance_colors) +</w:t>
      </w:r>
    </w:p>
    <w:p w:rsidR="005D2CA7" w:rsidRDefault="005D2CA7" w:rsidP="005D2CA7">
      <w:pPr>
        <w:pStyle w:val="a0"/>
        <w:numPr>
          <w:ilvl w:val="0"/>
          <w:numId w:val="0"/>
        </w:numPr>
        <w:ind w:left="1080" w:firstLine="360"/>
        <w:rPr>
          <w:i/>
        </w:rPr>
      </w:pPr>
      <w:r>
        <w:rPr>
          <w:i/>
        </w:rPr>
        <w:t>sizeof(instance_positions), NULL, GL_STATIC_DRAW);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glBufferSubData(GL_ARRAY_BUFFER, offset, sizeof(square_vertices), square_vertices);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offset += sizeof(square_vertices);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glBufferSubData(GL_ARRAY_BUFFER, offset, sizeof(instance_colors), instance_colors);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offset += sizeof(instance_colors);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glBufferSubData(GL_ARRAY_BUFFER, offset, sizeof(instance_positions), instance_positions);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rFonts w:hint="eastAsia"/>
          <w:i/>
        </w:rPr>
        <w:t>offset += sizeof(</w:t>
      </w:r>
      <w:r>
        <w:rPr>
          <w:i/>
        </w:rPr>
        <w:t>instance_positions</w:t>
      </w:r>
      <w:r>
        <w:rPr>
          <w:rFonts w:hint="eastAsia"/>
          <w:i/>
        </w:rPr>
        <w:t>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glVertexAttribPointer(0, 4, GL_FLOAT, GL_FALSE, 0, 0);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glVertexAttribPointer(1, 4, GL_FLOAT, GL_FALSE, 0, (GLvoid*)sizeof(square_vertices));</w:t>
      </w:r>
    </w:p>
    <w:p w:rsidR="005D2CA7" w:rsidRDefault="005D2CA7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glVertexAttribPointer(2, 4, GL_FLOAT, GL_FALSE, 0, (GLvoid*)sizeof(</w:t>
      </w:r>
      <w:r w:rsidR="00EF017B">
        <w:rPr>
          <w:i/>
        </w:rPr>
        <w:t>square_vertices</w:t>
      </w:r>
      <w:r>
        <w:rPr>
          <w:i/>
        </w:rPr>
        <w:t>)</w:t>
      </w:r>
      <w:r w:rsidR="00EF017B">
        <w:rPr>
          <w:i/>
        </w:rPr>
        <w:t xml:space="preserve"> + sizeof(instance_colors)</w:t>
      </w:r>
      <w:r>
        <w:rPr>
          <w:i/>
        </w:rPr>
        <w:t>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lastRenderedPageBreak/>
        <w:t>glEnableVertexAttribArray(0);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glEnableVertexAttribArray(1);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glEnableVertexAttribArray(2);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glVertexAttribDivisor(1, 1);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glVertexAttribDivisor(2, 1);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static const GLfloat black[] = {0.0f, 0.0f, 0.0f, 0.0f};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glClearBufferfv(GL_COLOR, 0, black);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glUseProgram(program);</w:t>
      </w: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</w:p>
    <w:p w:rsidR="00EF017B" w:rsidRDefault="00EF017B" w:rsidP="005D2CA7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glDrawArraysInstanced(GL_TRIANGLE_FAN, 0, 4, 4);</w:t>
      </w:r>
    </w:p>
    <w:p w:rsidR="001D3EC2" w:rsidRDefault="008D4503" w:rsidP="005D2CA7">
      <w:pPr>
        <w:pStyle w:val="a0"/>
        <w:numPr>
          <w:ilvl w:val="0"/>
          <w:numId w:val="0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C52A54" wp14:editId="38F59B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CC0E" id="직선 연결선 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" strokecolor="#0072c6 [3204]" strokeweight="1pt">
                <v:stroke dashstyle="1 1" joinstyle="miter"/>
              </v:line>
            </w:pict>
          </mc:Fallback>
        </mc:AlternateContent>
      </w:r>
    </w:p>
    <w:p w:rsidR="00A77BAC" w:rsidRDefault="001D3EC2" w:rsidP="00A77BAC">
      <w:pPr>
        <w:pStyle w:val="a0"/>
      </w:pPr>
      <w:r>
        <w:rPr>
          <w:rFonts w:hint="eastAsia"/>
        </w:rPr>
        <w:t>인스턴싱</w:t>
      </w:r>
      <w:r>
        <w:rPr>
          <w:rFonts w:hint="eastAsia"/>
        </w:rPr>
        <w:t>(</w:t>
      </w:r>
      <w:r>
        <w:rPr>
          <w:rFonts w:hint="eastAsia"/>
        </w:rPr>
        <w:t>간접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>)</w:t>
      </w:r>
    </w:p>
    <w:p w:rsidR="00A77BAC" w:rsidRDefault="00A77BAC" w:rsidP="00A77BAC">
      <w:pPr>
        <w:pStyle w:val="a0"/>
        <w:numPr>
          <w:ilvl w:val="1"/>
          <w:numId w:val="8"/>
        </w:numPr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호출해야만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77BAC" w:rsidRDefault="00A77BAC" w:rsidP="00A77BAC">
      <w:pPr>
        <w:pStyle w:val="a0"/>
        <w:numPr>
          <w:ilvl w:val="1"/>
          <w:numId w:val="8"/>
        </w:numPr>
      </w:pPr>
      <w:r>
        <w:rPr>
          <w:rFonts w:hint="eastAsia"/>
        </w:rPr>
        <w:t>간접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인스턴스의</w:t>
      </w:r>
      <w:r>
        <w:rPr>
          <w:rFonts w:hint="eastAsia"/>
        </w:rPr>
        <w:t xml:space="preserve">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  <w:r>
        <w:rPr>
          <w:rFonts w:hint="eastAsia"/>
        </w:rPr>
        <w:t xml:space="preserve">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호출로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BE138C" w:rsidRDefault="00BE138C" w:rsidP="00BE138C">
      <w:pPr>
        <w:pStyle w:val="a0"/>
        <w:numPr>
          <w:ilvl w:val="1"/>
          <w:numId w:val="8"/>
        </w:numPr>
      </w:pPr>
      <w:r>
        <w:rPr>
          <w:rFonts w:hint="eastAsia"/>
        </w:rPr>
        <w:t xml:space="preserve">glMultiDrawArraysIndirect(GLenum </w:t>
      </w:r>
      <w:r>
        <w:t>mode,</w:t>
      </w:r>
    </w:p>
    <w:p w:rsidR="00BE138C" w:rsidRDefault="00BE138C" w:rsidP="00BE138C">
      <w:pPr>
        <w:pStyle w:val="a0"/>
        <w:numPr>
          <w:ilvl w:val="0"/>
          <w:numId w:val="0"/>
        </w:numPr>
        <w:ind w:left="3816" w:firstLine="504"/>
      </w:pPr>
      <w:r>
        <w:rPr>
          <w:rFonts w:hint="eastAsia"/>
        </w:rPr>
        <w:t>const void* indirect,</w:t>
      </w:r>
    </w:p>
    <w:p w:rsidR="00BE138C" w:rsidRDefault="00BE138C" w:rsidP="00BE138C">
      <w:pPr>
        <w:pStyle w:val="a0"/>
        <w:numPr>
          <w:ilvl w:val="0"/>
          <w:numId w:val="0"/>
        </w:numPr>
        <w:ind w:left="3816" w:firstLine="504"/>
      </w:pPr>
      <w:r>
        <w:t xml:space="preserve">GLsizei drawCount, //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.</w:t>
      </w:r>
    </w:p>
    <w:p w:rsidR="00BE138C" w:rsidRDefault="00BE138C" w:rsidP="00BE138C">
      <w:pPr>
        <w:pStyle w:val="a0"/>
        <w:numPr>
          <w:ilvl w:val="0"/>
          <w:numId w:val="0"/>
        </w:numPr>
        <w:ind w:left="3816" w:firstLine="504"/>
      </w:pPr>
      <w:r>
        <w:t>GLsizei stride);</w:t>
      </w:r>
      <w:r>
        <w:tab/>
        <w:t>//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촘촘히</w:t>
      </w:r>
      <w:r>
        <w:rPr>
          <w:rFonts w:hint="eastAsia"/>
        </w:rPr>
        <w:t xml:space="preserve"> </w:t>
      </w:r>
      <w:r>
        <w:rPr>
          <w:rFonts w:hint="eastAsia"/>
        </w:rPr>
        <w:t>패킹되어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2B48C0" w:rsidRDefault="00BE138C" w:rsidP="00BE138C">
      <w:pPr>
        <w:pStyle w:val="a0"/>
        <w:numPr>
          <w:ilvl w:val="0"/>
          <w:numId w:val="0"/>
        </w:numPr>
        <w:ind w:left="936" w:hanging="360"/>
      </w:pPr>
      <w:r>
        <w:tab/>
      </w:r>
      <w:r>
        <w:tab/>
        <w:t>glMultiDrawElementsIndirect(</w:t>
      </w:r>
      <w:r w:rsidR="002B48C0">
        <w:t>GLenum mode,</w:t>
      </w:r>
    </w:p>
    <w:p w:rsidR="002B48C0" w:rsidRDefault="002B48C0" w:rsidP="002B48C0">
      <w:pPr>
        <w:pStyle w:val="a0"/>
        <w:numPr>
          <w:ilvl w:val="0"/>
          <w:numId w:val="0"/>
        </w:numPr>
        <w:ind w:left="4536"/>
      </w:pPr>
      <w:r>
        <w:t>GLenum type,</w:t>
      </w:r>
    </w:p>
    <w:p w:rsidR="002B48C0" w:rsidRDefault="002B48C0" w:rsidP="002B48C0">
      <w:pPr>
        <w:pStyle w:val="a0"/>
        <w:numPr>
          <w:ilvl w:val="0"/>
          <w:numId w:val="0"/>
        </w:numPr>
        <w:ind w:left="4536"/>
      </w:pPr>
      <w:r>
        <w:t>const void* indirect,</w:t>
      </w:r>
    </w:p>
    <w:p w:rsidR="002B48C0" w:rsidRDefault="002B48C0" w:rsidP="002B48C0">
      <w:pPr>
        <w:pStyle w:val="a0"/>
        <w:numPr>
          <w:ilvl w:val="0"/>
          <w:numId w:val="0"/>
        </w:numPr>
        <w:ind w:left="4536"/>
      </w:pPr>
      <w:r>
        <w:t>GLsizei drawCount,</w:t>
      </w:r>
    </w:p>
    <w:p w:rsidR="00BE138C" w:rsidRDefault="002B48C0" w:rsidP="002B48C0">
      <w:pPr>
        <w:pStyle w:val="a0"/>
        <w:numPr>
          <w:ilvl w:val="0"/>
          <w:numId w:val="0"/>
        </w:numPr>
        <w:ind w:left="4536"/>
      </w:pPr>
      <w:r>
        <w:t>GLsizei stride</w:t>
      </w:r>
      <w:r w:rsidR="00BE138C">
        <w:t>)</w:t>
      </w:r>
      <w:r>
        <w:t>;</w:t>
      </w:r>
    </w:p>
    <w:p w:rsidR="002B48C0" w:rsidRDefault="002B48C0" w:rsidP="002B48C0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ab/>
        <w:t xml:space="preserve">* 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커맨드는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일괄로</w:t>
      </w:r>
      <w:r>
        <w:rPr>
          <w:rFonts w:hint="eastAsia"/>
        </w:rPr>
        <w:t xml:space="preserve"> </w:t>
      </w:r>
      <w:r>
        <w:rPr>
          <w:rFonts w:hint="eastAsia"/>
        </w:rPr>
        <w:t>처리하지만</w:t>
      </w:r>
      <w:r>
        <w:rPr>
          <w:rFonts w:hint="eastAsia"/>
        </w:rPr>
        <w:t xml:space="preserve"> </w:t>
      </w:r>
      <w:r>
        <w:rPr>
          <w:rFonts w:hint="eastAsia"/>
        </w:rPr>
        <w:t>개별로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B48C0" w:rsidRDefault="002B48C0" w:rsidP="002B48C0">
      <w:pPr>
        <w:pStyle w:val="a0"/>
        <w:numPr>
          <w:ilvl w:val="0"/>
          <w:numId w:val="0"/>
        </w:numPr>
        <w:ind w:left="1440" w:firstLineChars="100" w:firstLine="240"/>
      </w:pPr>
      <w:r>
        <w:rPr>
          <w:rFonts w:hint="eastAsia"/>
        </w:rPr>
        <w:t>glDrawArraysIndirect(</w:t>
      </w:r>
      <w:r>
        <w:t>GLenum mode, const void* indirect</w:t>
      </w:r>
      <w:r>
        <w:rPr>
          <w:rFonts w:hint="eastAsia"/>
        </w:rPr>
        <w:t>)</w:t>
      </w:r>
      <w:r>
        <w:t>;</w:t>
      </w:r>
    </w:p>
    <w:p w:rsidR="002B48C0" w:rsidRDefault="002B48C0" w:rsidP="002B48C0">
      <w:pPr>
        <w:pStyle w:val="a0"/>
        <w:numPr>
          <w:ilvl w:val="0"/>
          <w:numId w:val="0"/>
        </w:numPr>
        <w:ind w:left="1440" w:firstLine="240"/>
      </w:pPr>
      <w:r>
        <w:t>glDrawElementsIndirect(GLenum mode, GLenum type, const void* indirect);</w:t>
      </w:r>
    </w:p>
    <w:p w:rsidR="002B48C0" w:rsidRDefault="002B48C0" w:rsidP="002B48C0">
      <w:pPr>
        <w:pStyle w:val="a0"/>
        <w:numPr>
          <w:ilvl w:val="0"/>
          <w:numId w:val="26"/>
        </w:numPr>
      </w:pPr>
      <w:r>
        <w:lastRenderedPageBreak/>
        <w:t>glDrawArraysIndirect()</w:t>
      </w:r>
      <w:r>
        <w:rPr>
          <w:rFonts w:hint="eastAsia"/>
        </w:rPr>
        <w:t xml:space="preserve"> </w:t>
      </w:r>
      <w:r>
        <w:t>== glDrawArraysInstancedBaseInstance()</w:t>
      </w:r>
    </w:p>
    <w:p w:rsidR="002B48C0" w:rsidRDefault="002B48C0" w:rsidP="002B48C0">
      <w:pPr>
        <w:pStyle w:val="a0"/>
        <w:numPr>
          <w:ilvl w:val="0"/>
          <w:numId w:val="26"/>
        </w:numPr>
      </w:pPr>
      <w:r>
        <w:t>glDrawElementsIndirect() == glDrawElementsInstancedBaseVertexBaseInstance()</w:t>
      </w:r>
    </w:p>
    <w:p w:rsidR="002B48C0" w:rsidRDefault="002B48C0" w:rsidP="002B48C0">
      <w:pPr>
        <w:pStyle w:val="a0"/>
        <w:numPr>
          <w:ilvl w:val="0"/>
          <w:numId w:val="0"/>
        </w:numPr>
        <w:ind w:left="936"/>
      </w:pPr>
    </w:p>
    <w:p w:rsidR="00A77BAC" w:rsidRDefault="008D4503" w:rsidP="00A77BAC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089BD" wp14:editId="3B90DCB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1395" id="직선 연결선 2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" strokecolor="#0072c6 [3204]" strokeweight="2.25pt">
                <v:stroke joinstyle="miter"/>
              </v:line>
            </w:pict>
          </mc:Fallback>
        </mc:AlternateContent>
      </w:r>
    </w:p>
    <w:p w:rsidR="00A77BAC" w:rsidRPr="00BE138C" w:rsidRDefault="00A77BA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rFonts w:hint="eastAsia"/>
          <w:i/>
        </w:rPr>
        <w:t xml:space="preserve">typedef struct </w:t>
      </w:r>
    </w:p>
    <w:p w:rsidR="00A77BAC" w:rsidRPr="00BE138C" w:rsidRDefault="00A77BA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{</w:t>
      </w:r>
    </w:p>
    <w:p w:rsidR="00A77BAC" w:rsidRPr="00BE138C" w:rsidRDefault="00A77BA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GLuint vertex</w:t>
      </w:r>
      <w:r w:rsidR="00BE138C" w:rsidRPr="00BE138C">
        <w:rPr>
          <w:i/>
        </w:rPr>
        <w:t>Count;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GLuint instanceCount;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GLuint firstVertex;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GLuint baseInstance;</w:t>
      </w:r>
    </w:p>
    <w:p w:rsidR="00BE138C" w:rsidRPr="00BE138C" w:rsidRDefault="00A77BA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}</w:t>
      </w:r>
      <w:r w:rsidR="00BE138C" w:rsidRPr="00BE138C">
        <w:rPr>
          <w:i/>
        </w:rPr>
        <w:t xml:space="preserve"> DrawArraysIndirectCommand</w:t>
      </w:r>
      <w:r w:rsidRPr="00BE138C">
        <w:rPr>
          <w:i/>
        </w:rPr>
        <w:t>;</w:t>
      </w:r>
    </w:p>
    <w:p w:rsid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1A0863" w:rsidRPr="001A0863" w:rsidRDefault="001A0863" w:rsidP="00A77BAC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1A0863">
        <w:rPr>
          <w:rFonts w:hint="eastAsia"/>
          <w:b/>
          <w:i/>
          <w:color w:val="00B050"/>
        </w:rPr>
        <w:t>//</w:t>
      </w:r>
      <w:r w:rsidRPr="001A0863">
        <w:rPr>
          <w:b/>
          <w:i/>
          <w:color w:val="00B050"/>
        </w:rPr>
        <w:t xml:space="preserve"> OpenGL </w:t>
      </w:r>
      <w:r w:rsidRPr="001A0863">
        <w:rPr>
          <w:rFonts w:hint="eastAsia"/>
          <w:b/>
          <w:i/>
          <w:color w:val="00B050"/>
        </w:rPr>
        <w:t>에서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별도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구조체를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제공하지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않는다</w:t>
      </w:r>
      <w:r w:rsidRPr="001A0863">
        <w:rPr>
          <w:rFonts w:hint="eastAsia"/>
          <w:b/>
          <w:i/>
          <w:color w:val="00B050"/>
        </w:rPr>
        <w:t>.</w:t>
      </w:r>
      <w:r w:rsidRPr="001A0863">
        <w:rPr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따라서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아래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요소를</w:t>
      </w:r>
    </w:p>
    <w:p w:rsidR="001A0863" w:rsidRPr="001A0863" w:rsidRDefault="001A0863" w:rsidP="00A77BAC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1A0863">
        <w:rPr>
          <w:b/>
          <w:i/>
          <w:color w:val="00B050"/>
        </w:rPr>
        <w:t>//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직접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구성해서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사용해야</w:t>
      </w:r>
      <w:r w:rsidRPr="001A0863">
        <w:rPr>
          <w:rFonts w:hint="eastAsia"/>
          <w:b/>
          <w:i/>
          <w:color w:val="00B050"/>
        </w:rPr>
        <w:t xml:space="preserve"> </w:t>
      </w:r>
      <w:r w:rsidRPr="001A0863">
        <w:rPr>
          <w:rFonts w:hint="eastAsia"/>
          <w:b/>
          <w:i/>
          <w:color w:val="00B050"/>
        </w:rPr>
        <w:t>한다</w:t>
      </w:r>
      <w:r w:rsidRPr="001A0863">
        <w:rPr>
          <w:rFonts w:hint="eastAsia"/>
          <w:b/>
          <w:i/>
          <w:color w:val="00B050"/>
        </w:rPr>
        <w:t>.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 xml:space="preserve">DrawArraysIndirectCommand draws[] = 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{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  <w:t>{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</w:r>
      <w:r w:rsidRPr="00BE138C">
        <w:rPr>
          <w:i/>
        </w:rPr>
        <w:tab/>
        <w:t>42,</w:t>
      </w:r>
      <w:r w:rsidRPr="00BE138C">
        <w:rPr>
          <w:i/>
        </w:rPr>
        <w:tab/>
      </w:r>
      <w:r w:rsidRPr="00BE138C">
        <w:rPr>
          <w:b/>
          <w:i/>
          <w:color w:val="00B050"/>
        </w:rPr>
        <w:t xml:space="preserve">// </w:t>
      </w:r>
      <w:r w:rsidRPr="00BE138C">
        <w:rPr>
          <w:rFonts w:hint="eastAsia"/>
          <w:b/>
          <w:i/>
          <w:color w:val="00B050"/>
        </w:rPr>
        <w:t>버텍스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수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BE138C">
        <w:rPr>
          <w:i/>
        </w:rPr>
        <w:tab/>
      </w:r>
      <w:r w:rsidRPr="00BE138C">
        <w:rPr>
          <w:i/>
        </w:rPr>
        <w:tab/>
        <w:t>1,</w:t>
      </w:r>
      <w:r w:rsidRPr="00BE138C">
        <w:rPr>
          <w:i/>
        </w:rPr>
        <w:tab/>
      </w:r>
      <w:r w:rsidRPr="00BE138C">
        <w:rPr>
          <w:b/>
          <w:i/>
          <w:color w:val="00B050"/>
        </w:rPr>
        <w:t xml:space="preserve">// </w:t>
      </w:r>
      <w:r w:rsidRPr="00BE138C">
        <w:rPr>
          <w:rFonts w:hint="eastAsia"/>
          <w:b/>
          <w:i/>
          <w:color w:val="00B050"/>
        </w:rPr>
        <w:t>인스턴스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수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</w:r>
      <w:r w:rsidRPr="00BE138C">
        <w:rPr>
          <w:i/>
        </w:rPr>
        <w:tab/>
        <w:t>0,</w:t>
      </w:r>
      <w:r w:rsidRPr="00BE138C">
        <w:rPr>
          <w:i/>
        </w:rPr>
        <w:tab/>
      </w:r>
      <w:r w:rsidRPr="00BE138C">
        <w:rPr>
          <w:b/>
          <w:i/>
          <w:color w:val="00B050"/>
        </w:rPr>
        <w:t xml:space="preserve">// </w:t>
      </w:r>
      <w:r w:rsidRPr="00BE138C">
        <w:rPr>
          <w:rFonts w:hint="eastAsia"/>
          <w:b/>
          <w:i/>
          <w:color w:val="00B050"/>
        </w:rPr>
        <w:t>첫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번째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버텍스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ab/>
      </w:r>
      <w:r w:rsidRPr="00BE138C">
        <w:rPr>
          <w:i/>
        </w:rPr>
        <w:tab/>
        <w:t>0,</w:t>
      </w:r>
      <w:r w:rsidRPr="00BE138C">
        <w:rPr>
          <w:i/>
        </w:rPr>
        <w:tab/>
      </w:r>
      <w:r w:rsidRPr="00BE138C">
        <w:rPr>
          <w:b/>
          <w:i/>
          <w:color w:val="00B050"/>
        </w:rPr>
        <w:t xml:space="preserve">// </w:t>
      </w:r>
      <w:r w:rsidRPr="00BE138C">
        <w:rPr>
          <w:rFonts w:hint="eastAsia"/>
          <w:b/>
          <w:i/>
          <w:color w:val="00B050"/>
        </w:rPr>
        <w:t>베이스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인스턴스</w:t>
      </w:r>
    </w:p>
    <w:p w:rsidR="00BE138C" w:rsidRPr="00BE138C" w:rsidRDefault="00BE138C" w:rsidP="00BE138C">
      <w:pPr>
        <w:pStyle w:val="a0"/>
        <w:numPr>
          <w:ilvl w:val="0"/>
          <w:numId w:val="0"/>
        </w:numPr>
        <w:ind w:left="936"/>
        <w:rPr>
          <w:i/>
        </w:rPr>
      </w:pPr>
      <w:r w:rsidRPr="00BE138C">
        <w:rPr>
          <w:i/>
        </w:rPr>
        <w:t>},</w:t>
      </w:r>
    </w:p>
    <w:p w:rsidR="00BE138C" w:rsidRPr="00BE138C" w:rsidRDefault="00BE138C" w:rsidP="00BE138C">
      <w:pPr>
        <w:pStyle w:val="a0"/>
        <w:numPr>
          <w:ilvl w:val="0"/>
          <w:numId w:val="0"/>
        </w:numPr>
        <w:ind w:left="936"/>
        <w:rPr>
          <w:i/>
        </w:rPr>
      </w:pPr>
      <w:r w:rsidRPr="00BE138C">
        <w:rPr>
          <w:i/>
        </w:rPr>
        <w:t>{192, 1, 327, 0, },</w:t>
      </w:r>
    </w:p>
    <w:p w:rsidR="00BE138C" w:rsidRPr="00BE138C" w:rsidRDefault="00BE138C" w:rsidP="00BE138C">
      <w:pPr>
        <w:pStyle w:val="a0"/>
        <w:numPr>
          <w:ilvl w:val="0"/>
          <w:numId w:val="0"/>
        </w:numPr>
        <w:ind w:left="936"/>
        <w:rPr>
          <w:i/>
        </w:rPr>
      </w:pPr>
      <w:r w:rsidRPr="00BE138C">
        <w:rPr>
          <w:i/>
        </w:rPr>
        <w:t>{99, 1, 901, 0 }</w:t>
      </w:r>
    </w:p>
    <w:p w:rsidR="00A77BA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};</w:t>
      </w:r>
      <w:r w:rsidR="00A77BAC" w:rsidRPr="00BE138C">
        <w:rPr>
          <w:rFonts w:hint="eastAsia"/>
          <w:i/>
        </w:rPr>
        <w:t xml:space="preserve"> 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BE138C">
        <w:rPr>
          <w:b/>
          <w:i/>
          <w:color w:val="00B050"/>
        </w:rPr>
        <w:t xml:space="preserve">// draws[] </w:t>
      </w:r>
      <w:r w:rsidRPr="00BE138C">
        <w:rPr>
          <w:rFonts w:hint="eastAsia"/>
          <w:b/>
          <w:i/>
          <w:color w:val="00B050"/>
        </w:rPr>
        <w:t>를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버퍼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객체에</w:t>
      </w:r>
      <w:r w:rsidRPr="00BE138C">
        <w:rPr>
          <w:rFonts w:hint="eastAsia"/>
          <w:b/>
          <w:i/>
          <w:color w:val="00B050"/>
        </w:rPr>
        <w:t xml:space="preserve"> </w:t>
      </w:r>
      <w:r w:rsidRPr="00BE138C">
        <w:rPr>
          <w:rFonts w:hint="eastAsia"/>
          <w:b/>
          <w:i/>
          <w:color w:val="00B050"/>
        </w:rPr>
        <w:t>넣는다</w:t>
      </w:r>
      <w:r w:rsidRPr="00BE138C">
        <w:rPr>
          <w:rFonts w:hint="eastAsia"/>
          <w:b/>
          <w:i/>
          <w:color w:val="00B050"/>
        </w:rPr>
        <w:t>.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GLuint buffer;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glGenBuffers(1, &amp;buffer);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t>glBindBuffer(GL_DRAW_INDIRECT_BUFFER, buffer);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BE138C">
        <w:rPr>
          <w:i/>
        </w:rPr>
        <w:lastRenderedPageBreak/>
        <w:t>glBufferData(GL_DRAW_INDIRECT_BUFFER, sizeof(draws), draws, GL_STATIC_DRAW);</w:t>
      </w:r>
    </w:p>
    <w:p w:rsidR="00BE138C" w:rsidRP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BE138C" w:rsidRDefault="00BE138C" w:rsidP="00A77BAC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glMultiDrawArraysIndirect</w:t>
      </w:r>
      <w:r w:rsidRPr="00BE138C">
        <w:rPr>
          <w:i/>
        </w:rPr>
        <w:t>(GL_TRIGNGLES, NULL, sizeof(draws)/sizeof(draws[0]), 0);</w:t>
      </w:r>
    </w:p>
    <w:p w:rsidR="00776C9A" w:rsidRPr="00BE400C" w:rsidRDefault="008D4503" w:rsidP="00BE400C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062331" wp14:editId="6280C14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FCAE" id="직선 연결선 29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E04B3A" w:rsidRDefault="00E04B3A">
      <w:pPr>
        <w:pStyle w:val="1"/>
      </w:pPr>
      <w:r>
        <w:rPr>
          <w:rFonts w:hint="eastAsia"/>
        </w:rPr>
        <w:t>프리미티브</w:t>
      </w:r>
      <w:r>
        <w:rPr>
          <w:rFonts w:hint="eastAsia"/>
        </w:rPr>
        <w:t xml:space="preserve"> </w:t>
      </w:r>
      <w:r>
        <w:rPr>
          <w:rFonts w:hint="eastAsia"/>
        </w:rPr>
        <w:t>프로세싱</w:t>
      </w:r>
    </w:p>
    <w:p w:rsidR="0070101D" w:rsidRDefault="00E04B3A" w:rsidP="00E04B3A">
      <w:pPr>
        <w:pStyle w:val="2"/>
      </w:pPr>
      <w:r>
        <w:rPr>
          <w:rFonts w:hint="eastAsia"/>
        </w:rPr>
        <w:t>테셀레이션</w:t>
      </w:r>
    </w:p>
    <w:p w:rsidR="0070101D" w:rsidRDefault="0070101D" w:rsidP="00BE400C"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버텍스들을</w:t>
      </w:r>
      <w:r>
        <w:rPr>
          <w:rFonts w:hint="eastAsia"/>
        </w:rPr>
        <w:t xml:space="preserve"> </w:t>
      </w:r>
      <w:r>
        <w:rPr>
          <w:rFonts w:hint="eastAsia"/>
        </w:rPr>
        <w:t>패치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>(</w:t>
      </w:r>
      <w:r>
        <w:rPr>
          <w:rFonts w:hint="eastAsia"/>
        </w:rPr>
        <w:t>삼각형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사각형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패치를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세분화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디테일을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101D" w:rsidRDefault="0070101D" w:rsidP="0070101D"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엔진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이벨류에이션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</w:p>
    <w:p w:rsidR="0070101D" w:rsidRDefault="0070101D" w:rsidP="0070101D">
      <w:pPr>
        <w:pStyle w:val="a0"/>
      </w:pP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</w:p>
    <w:p w:rsidR="006C0919" w:rsidRDefault="0070101D" w:rsidP="008D4503">
      <w:pPr>
        <w:pStyle w:val="a0"/>
        <w:numPr>
          <w:ilvl w:val="1"/>
          <w:numId w:val="8"/>
        </w:numPr>
      </w:pPr>
      <w:r>
        <w:rPr>
          <w:rFonts w:hint="eastAsia"/>
        </w:rPr>
        <w:t>테셀레이션의</w:t>
      </w:r>
      <w:r>
        <w:rPr>
          <w:rFonts w:hint="eastAsia"/>
        </w:rPr>
        <w:t xml:space="preserve"> </w:t>
      </w:r>
      <w:r>
        <w:rPr>
          <w:rFonts w:hint="eastAsia"/>
        </w:rPr>
        <w:t>레벨을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D4503">
        <w:rPr>
          <w:rFonts w:hint="eastAsia"/>
        </w:rPr>
        <w:t>(</w:t>
      </w:r>
      <w:r w:rsidR="008D4503">
        <w:rPr>
          <w:rFonts w:hint="eastAsia"/>
        </w:rPr>
        <w:t>세분화</w:t>
      </w:r>
      <w:r w:rsidR="008D4503">
        <w:rPr>
          <w:rFonts w:hint="eastAsia"/>
        </w:rPr>
        <w:t xml:space="preserve"> </w:t>
      </w:r>
      <w:r w:rsidR="008D4503">
        <w:rPr>
          <w:rFonts w:hint="eastAsia"/>
        </w:rPr>
        <w:t>정도</w:t>
      </w:r>
      <w:r w:rsidR="008D4503">
        <w:rPr>
          <w:rFonts w:hint="eastAsia"/>
        </w:rPr>
        <w:t xml:space="preserve"> </w:t>
      </w:r>
      <w:r w:rsidR="008D4503">
        <w:rPr>
          <w:rFonts w:hint="eastAsia"/>
        </w:rPr>
        <w:t>설정</w:t>
      </w:r>
      <w:r w:rsidR="008D4503">
        <w:rPr>
          <w:rFonts w:hint="eastAsia"/>
        </w:rPr>
        <w:t>)</w:t>
      </w:r>
      <w:r w:rsidR="008D4503">
        <w:t>.</w:t>
      </w:r>
    </w:p>
    <w:p w:rsidR="008D4503" w:rsidRDefault="008D4503" w:rsidP="008D4503">
      <w:pPr>
        <w:pStyle w:val="a0"/>
      </w:pP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엔진</w:t>
      </w:r>
      <w:r>
        <w:rPr>
          <w:rFonts w:hint="eastAsia"/>
        </w:rPr>
        <w:t>.</w:t>
      </w:r>
    </w:p>
    <w:p w:rsidR="008D4503" w:rsidRDefault="008D4503" w:rsidP="008D4503">
      <w:pPr>
        <w:pStyle w:val="a0"/>
        <w:numPr>
          <w:ilvl w:val="1"/>
          <w:numId w:val="8"/>
        </w:numPr>
      </w:pP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레벨에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삼각형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프리미티브로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.</w:t>
      </w:r>
    </w:p>
    <w:p w:rsidR="008D4503" w:rsidRDefault="008D4503" w:rsidP="008D4503">
      <w:pPr>
        <w:pStyle w:val="a0"/>
      </w:pPr>
      <w:r>
        <w:rPr>
          <w:rFonts w:hint="eastAsia"/>
        </w:rPr>
        <w:t>테셀레이션</w:t>
      </w:r>
      <w:r>
        <w:rPr>
          <w:rFonts w:hint="eastAsia"/>
        </w:rPr>
        <w:t xml:space="preserve"> </w:t>
      </w:r>
      <w:r>
        <w:rPr>
          <w:rFonts w:hint="eastAsia"/>
        </w:rPr>
        <w:t>이벨류에이션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  <w:r>
        <w:rPr>
          <w:rFonts w:hint="eastAsia"/>
        </w:rPr>
        <w:t>.</w:t>
      </w:r>
    </w:p>
    <w:p w:rsidR="008D4503" w:rsidRDefault="003C778D" w:rsidP="008D4503">
      <w:pPr>
        <w:pStyle w:val="a0"/>
        <w:numPr>
          <w:ilvl w:val="1"/>
          <w:numId w:val="8"/>
        </w:num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8D4503" w:rsidRDefault="003C778D" w:rsidP="008D4503">
      <w:pPr>
        <w:pStyle w:val="a0"/>
        <w:numPr>
          <w:ilvl w:val="1"/>
          <w:numId w:val="8"/>
        </w:numPr>
      </w:pP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쉐이더처럼</w:t>
      </w:r>
      <w:r>
        <w:rPr>
          <w:rFonts w:hint="eastAsia"/>
        </w:rPr>
        <w:t xml:space="preserve"> </w:t>
      </w:r>
      <w:r>
        <w:t xml:space="preserve">gl_Position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3C778D" w:rsidRDefault="003C778D" w:rsidP="003C778D">
      <w:pPr>
        <w:pStyle w:val="a0"/>
        <w:numPr>
          <w:ilvl w:val="0"/>
          <w:numId w:val="0"/>
        </w:numPr>
        <w:ind w:left="1440"/>
      </w:pPr>
    </w:p>
    <w:p w:rsidR="003C778D" w:rsidRPr="00661DCF" w:rsidRDefault="003C778D" w:rsidP="003C778D">
      <w:pPr>
        <w:pStyle w:val="a0"/>
        <w:numPr>
          <w:ilvl w:val="0"/>
          <w:numId w:val="0"/>
        </w:numPr>
        <w:rPr>
          <w:b/>
        </w:rPr>
      </w:pPr>
      <w:r w:rsidRPr="00661DCF">
        <w:rPr>
          <w:rFonts w:hint="eastAsia"/>
          <w:b/>
        </w:rPr>
        <w:t>사각형을</w:t>
      </w:r>
      <w:r w:rsidRPr="00661DCF">
        <w:rPr>
          <w:rFonts w:hint="eastAsia"/>
          <w:b/>
        </w:rPr>
        <w:t xml:space="preserve"> </w:t>
      </w:r>
      <w:r w:rsidRPr="00661DCF">
        <w:rPr>
          <w:rFonts w:hint="eastAsia"/>
          <w:b/>
        </w:rPr>
        <w:t>사용하여</w:t>
      </w:r>
      <w:r w:rsidRPr="00661DCF">
        <w:rPr>
          <w:rFonts w:hint="eastAsia"/>
          <w:b/>
        </w:rPr>
        <w:t xml:space="preserve"> </w:t>
      </w:r>
      <w:r w:rsidRPr="00661DCF">
        <w:rPr>
          <w:rFonts w:hint="eastAsia"/>
          <w:b/>
        </w:rPr>
        <w:t>테셀레이션</w:t>
      </w:r>
      <w:r w:rsidRPr="00661DCF">
        <w:rPr>
          <w:rFonts w:hint="eastAsia"/>
          <w:b/>
        </w:rPr>
        <w:t xml:space="preserve"> </w:t>
      </w:r>
      <w:r w:rsidRPr="00661DCF">
        <w:rPr>
          <w:rFonts w:hint="eastAsia"/>
          <w:b/>
        </w:rPr>
        <w:t>하기</w:t>
      </w:r>
      <w:r w:rsidRPr="00661DCF">
        <w:rPr>
          <w:rFonts w:hint="eastAsia"/>
          <w:b/>
        </w:rPr>
        <w:t>.</w:t>
      </w:r>
    </w:p>
    <w:p w:rsidR="00421C8A" w:rsidRPr="00421C8A" w:rsidRDefault="003C778D" w:rsidP="00421C8A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98B72" wp14:editId="58C78674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08750" cy="0"/>
                <wp:effectExtent l="0" t="19050" r="25400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288A" id="직선 연결선 30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1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3C778D" w:rsidRPr="00421C8A" w:rsidRDefault="003C778D" w:rsidP="003C778D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사각형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컨트롤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셰이더</w:t>
      </w:r>
      <w:r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rFonts w:hint="eastAsia"/>
          <w:i/>
        </w:rPr>
        <w:t>#version 430 core.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i/>
        </w:rPr>
        <w:t>layout (vertices = 4) out;</w:t>
      </w:r>
      <w:r w:rsidRPr="003C778D">
        <w:rPr>
          <w:i/>
        </w:rPr>
        <w:tab/>
      </w: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점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b/>
          <w:i/>
          <w:color w:val="00B050"/>
        </w:rPr>
        <w:t>4</w:t>
      </w:r>
      <w:r w:rsidRPr="00421C8A">
        <w:rPr>
          <w:rFonts w:hint="eastAsia"/>
          <w:b/>
          <w:i/>
          <w:color w:val="00B050"/>
        </w:rPr>
        <w:t>개</w:t>
      </w:r>
      <w:r w:rsidRPr="00421C8A">
        <w:rPr>
          <w:rFonts w:hint="eastAsia"/>
          <w:b/>
          <w:i/>
          <w:color w:val="00B050"/>
        </w:rPr>
        <w:t>.</w:t>
      </w:r>
      <w:r w:rsidRPr="00421C8A">
        <w:rPr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사각형</w:t>
      </w:r>
      <w:r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i/>
        </w:rPr>
        <w:t>void main()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i/>
        </w:rPr>
        <w:t>{</w:t>
      </w:r>
    </w:p>
    <w:p w:rsidR="003C778D" w:rsidRPr="0045395E" w:rsidRDefault="003C778D" w:rsidP="003C778D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3C778D">
        <w:rPr>
          <w:i/>
        </w:rPr>
        <w:tab/>
        <w:t>if (gl_InvocationID == 0)</w:t>
      </w:r>
      <w:r w:rsidR="0045395E">
        <w:rPr>
          <w:i/>
        </w:rPr>
        <w:tab/>
      </w:r>
      <w:r w:rsidR="0045395E" w:rsidRPr="0045395E">
        <w:rPr>
          <w:b/>
          <w:i/>
          <w:color w:val="00B050"/>
        </w:rPr>
        <w:t xml:space="preserve">// </w:t>
      </w:r>
      <w:r w:rsidR="0045395E" w:rsidRPr="0045395E">
        <w:rPr>
          <w:rFonts w:hint="eastAsia"/>
          <w:b/>
          <w:i/>
          <w:color w:val="00B050"/>
        </w:rPr>
        <w:t>첫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번째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버텍스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입력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시에만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레벨</w:t>
      </w:r>
      <w:r w:rsidR="0045395E" w:rsidRPr="0045395E">
        <w:rPr>
          <w:rFonts w:hint="eastAsia"/>
          <w:b/>
          <w:i/>
          <w:color w:val="00B050"/>
        </w:rPr>
        <w:t xml:space="preserve"> </w:t>
      </w:r>
      <w:r w:rsidR="0045395E" w:rsidRPr="0045395E">
        <w:rPr>
          <w:rFonts w:hint="eastAsia"/>
          <w:b/>
          <w:i/>
          <w:color w:val="00B050"/>
        </w:rPr>
        <w:t>설정</w:t>
      </w:r>
      <w:r w:rsidR="0045395E" w:rsidRPr="0045395E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lastRenderedPageBreak/>
        <w:t>{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gl_TessLevelInner[0] = 9.0f;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안쪽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위</w:t>
      </w:r>
      <w:r w:rsidR="00421C8A" w:rsidRPr="00421C8A">
        <w:rPr>
          <w:rFonts w:hint="eastAsia"/>
          <w:b/>
          <w:i/>
          <w:color w:val="00B050"/>
        </w:rPr>
        <w:t>,</w:t>
      </w:r>
      <w:r w:rsidR="00421C8A" w:rsidRPr="00421C8A">
        <w:rPr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아래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수평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gl_TessLevelInner[1] = 7.0f;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안쪽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좌</w:t>
      </w:r>
      <w:r w:rsidR="00421C8A" w:rsidRPr="00421C8A">
        <w:rPr>
          <w:rFonts w:hint="eastAsia"/>
          <w:b/>
          <w:i/>
          <w:color w:val="00B050"/>
        </w:rPr>
        <w:t>,</w:t>
      </w:r>
      <w:r w:rsidR="00421C8A" w:rsidRPr="00421C8A">
        <w:rPr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우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수직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gl_TessLevelOuter[0] = 3.0f;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바깥쪽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좌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수직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gl_TessLevelOuter[1] = 5.0f;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바깥쪽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아래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수평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gl_TessLevelOuter[2] = 3.0f;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바깥쪽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우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수직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ab/>
        <w:t>gl_TessLevelOuter[3] = 5.0f;</w:t>
      </w:r>
      <w:r w:rsidR="00421C8A">
        <w:rPr>
          <w:i/>
        </w:rPr>
        <w:tab/>
      </w:r>
      <w:r w:rsidR="00421C8A" w:rsidRPr="00421C8A">
        <w:rPr>
          <w:b/>
          <w:i/>
          <w:color w:val="00B050"/>
        </w:rPr>
        <w:t xml:space="preserve">// </w:t>
      </w:r>
      <w:r w:rsidR="00421C8A" w:rsidRPr="00421C8A">
        <w:rPr>
          <w:rFonts w:hint="eastAsia"/>
          <w:b/>
          <w:i/>
          <w:color w:val="00B050"/>
        </w:rPr>
        <w:t>바깥쪽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사각형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위</w:t>
      </w:r>
      <w:r w:rsidR="00421C8A" w:rsidRPr="00421C8A">
        <w:rPr>
          <w:rFonts w:hint="eastAsia"/>
          <w:b/>
          <w:i/>
          <w:color w:val="00B050"/>
        </w:rPr>
        <w:t xml:space="preserve"> </w:t>
      </w:r>
      <w:r w:rsidR="00421C8A" w:rsidRPr="00421C8A">
        <w:rPr>
          <w:rFonts w:hint="eastAsia"/>
          <w:b/>
          <w:i/>
          <w:color w:val="00B050"/>
        </w:rPr>
        <w:t>수평</w:t>
      </w:r>
      <w:r w:rsidR="00421C8A" w:rsidRPr="00421C8A">
        <w:rPr>
          <w:rFonts w:hint="eastAsia"/>
          <w:b/>
          <w:i/>
          <w:color w:val="00B050"/>
        </w:rPr>
        <w:t>.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>}</w:t>
      </w: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</w:p>
    <w:p w:rsidR="003C778D" w:rsidRPr="003C778D" w:rsidRDefault="003C778D" w:rsidP="003C778D">
      <w:pPr>
        <w:pStyle w:val="a0"/>
        <w:numPr>
          <w:ilvl w:val="0"/>
          <w:numId w:val="0"/>
        </w:numPr>
        <w:ind w:left="936" w:hanging="216"/>
        <w:rPr>
          <w:i/>
        </w:rPr>
      </w:pPr>
      <w:r w:rsidRPr="003C778D">
        <w:rPr>
          <w:i/>
        </w:rPr>
        <w:t>gl_out[gl_InvocationID].gl_Position = gl_in[gl_Invocation].gl_Position;</w:t>
      </w:r>
    </w:p>
    <w:p w:rsidR="003C778D" w:rsidRDefault="003C778D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3C778D">
        <w:rPr>
          <w:i/>
        </w:rPr>
        <w:t>}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Pr="00421C8A" w:rsidRDefault="00661DCF" w:rsidP="003C778D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사각형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이벨류에이션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셰이더</w:t>
      </w:r>
      <w:r w:rsidRPr="00421C8A">
        <w:rPr>
          <w:rFonts w:hint="eastAsia"/>
          <w:b/>
          <w:i/>
          <w:color w:val="00B050"/>
        </w:rPr>
        <w:t>.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#version 430 core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layout (quads) in;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void main()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{</w:t>
      </w:r>
    </w:p>
    <w:p w:rsidR="00661DCF" w:rsidRPr="00421C8A" w:rsidRDefault="00661DCF" w:rsidP="003C778D">
      <w:pPr>
        <w:pStyle w:val="a0"/>
        <w:numPr>
          <w:ilvl w:val="0"/>
          <w:numId w:val="0"/>
        </w:numPr>
        <w:ind w:left="936" w:hanging="360"/>
        <w:rPr>
          <w:b/>
          <w:i/>
        </w:rPr>
      </w:pPr>
      <w:r>
        <w:rPr>
          <w:i/>
        </w:rPr>
        <w:tab/>
      </w: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좌표의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b/>
          <w:i/>
          <w:color w:val="00B050"/>
        </w:rPr>
        <w:t xml:space="preserve">x </w:t>
      </w:r>
      <w:r w:rsidRPr="00421C8A">
        <w:rPr>
          <w:rFonts w:hint="eastAsia"/>
          <w:b/>
          <w:i/>
          <w:color w:val="00B050"/>
        </w:rPr>
        <w:t>요소를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사용하여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아래쪽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가장자리를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보간한다</w:t>
      </w:r>
      <w:r w:rsidRPr="00421C8A">
        <w:rPr>
          <w:rFonts w:hint="eastAsia"/>
          <w:b/>
          <w:i/>
          <w:color w:val="00B050"/>
        </w:rPr>
        <w:t>.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ab/>
        <w:t>vec4 p1 = mix(gl_in[0].gl_Position, gl_in[1].gl_Position, gl_TessCoord.x);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Pr="00421C8A" w:rsidRDefault="00661DCF" w:rsidP="00661DCF">
      <w:pPr>
        <w:pStyle w:val="a0"/>
        <w:numPr>
          <w:ilvl w:val="0"/>
          <w:numId w:val="0"/>
        </w:numPr>
        <w:ind w:left="936"/>
        <w:rPr>
          <w:b/>
          <w:i/>
          <w:color w:val="00B050"/>
        </w:rPr>
      </w:pP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좌표의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b/>
          <w:i/>
          <w:color w:val="00B050"/>
        </w:rPr>
        <w:t xml:space="preserve">x </w:t>
      </w:r>
      <w:r w:rsidRPr="00421C8A">
        <w:rPr>
          <w:rFonts w:hint="eastAsia"/>
          <w:b/>
          <w:i/>
          <w:color w:val="00B050"/>
        </w:rPr>
        <w:t>요소를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사용하여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위쪽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가장자리를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보간한다</w:t>
      </w:r>
      <w:r w:rsidRPr="00421C8A">
        <w:rPr>
          <w:rFonts w:hint="eastAsia"/>
          <w:b/>
          <w:i/>
          <w:color w:val="00B050"/>
        </w:rPr>
        <w:t>.</w:t>
      </w:r>
    </w:p>
    <w:p w:rsidR="00661DCF" w:rsidRDefault="00661DCF" w:rsidP="00661DCF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ab/>
        <w:t>vec4 p2 = mix(gl_in[2].gl_Position, gl_in[3].gl_Position, gl_TessCoord.x);</w:t>
      </w:r>
    </w:p>
    <w:p w:rsidR="00661DCF" w:rsidRDefault="00661DCF" w:rsidP="00661DCF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61DCF" w:rsidRPr="00421C8A" w:rsidRDefault="00661DCF" w:rsidP="00661DCF">
      <w:pPr>
        <w:pStyle w:val="a0"/>
        <w:numPr>
          <w:ilvl w:val="0"/>
          <w:numId w:val="0"/>
        </w:numPr>
        <w:ind w:left="936" w:hanging="360"/>
        <w:rPr>
          <w:b/>
          <w:i/>
        </w:rPr>
      </w:pPr>
      <w:r>
        <w:rPr>
          <w:i/>
        </w:rPr>
        <w:tab/>
      </w:r>
      <w:r w:rsidRPr="00421C8A">
        <w:rPr>
          <w:b/>
          <w:i/>
          <w:color w:val="00B050"/>
        </w:rPr>
        <w:t xml:space="preserve">// </w:t>
      </w:r>
      <w:r w:rsidRPr="00421C8A">
        <w:rPr>
          <w:rFonts w:hint="eastAsia"/>
          <w:b/>
          <w:i/>
          <w:color w:val="00B050"/>
        </w:rPr>
        <w:t>테셀레이션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좌표의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b/>
          <w:i/>
          <w:color w:val="00B050"/>
        </w:rPr>
        <w:t xml:space="preserve">y </w:t>
      </w:r>
      <w:r w:rsidRPr="00421C8A">
        <w:rPr>
          <w:rFonts w:hint="eastAsia"/>
          <w:b/>
          <w:i/>
          <w:color w:val="00B050"/>
        </w:rPr>
        <w:t>요소를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사용하여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두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결과를</w:t>
      </w:r>
      <w:r w:rsidRPr="00421C8A">
        <w:rPr>
          <w:rFonts w:hint="eastAsia"/>
          <w:b/>
          <w:i/>
          <w:color w:val="00B050"/>
        </w:rPr>
        <w:t xml:space="preserve"> </w:t>
      </w:r>
      <w:r w:rsidRPr="00421C8A">
        <w:rPr>
          <w:rFonts w:hint="eastAsia"/>
          <w:b/>
          <w:i/>
          <w:color w:val="00B050"/>
        </w:rPr>
        <w:t>보간한다</w:t>
      </w:r>
      <w:r w:rsidRPr="00421C8A">
        <w:rPr>
          <w:rFonts w:hint="eastAsia"/>
          <w:b/>
          <w:i/>
          <w:color w:val="00B050"/>
        </w:rPr>
        <w:t>.</w:t>
      </w:r>
    </w:p>
    <w:p w:rsidR="00661DCF" w:rsidRPr="00661DCF" w:rsidRDefault="00661DCF" w:rsidP="00661DCF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ab/>
        <w:t>gl_Position = mix(p1, p2, gl_TessCoord.y);</w:t>
      </w:r>
    </w:p>
    <w:p w:rsidR="00661DCF" w:rsidRDefault="00661DCF" w:rsidP="003C778D">
      <w:pPr>
        <w:pStyle w:val="a0"/>
        <w:numPr>
          <w:ilvl w:val="0"/>
          <w:numId w:val="0"/>
        </w:numPr>
        <w:ind w:left="936" w:hanging="360"/>
        <w:rPr>
          <w:i/>
        </w:rPr>
      </w:pPr>
      <w:r>
        <w:rPr>
          <w:i/>
        </w:rPr>
        <w:t>}</w:t>
      </w:r>
    </w:p>
    <w:p w:rsidR="00661DCF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8C4B71" wp14:editId="6636EECA">
                <wp:simplePos x="0" y="0"/>
                <wp:positionH relativeFrom="column">
                  <wp:posOffset>0</wp:posOffset>
                </wp:positionH>
                <wp:positionV relativeFrom="paragraph">
                  <wp:posOffset>544830</wp:posOffset>
                </wp:positionV>
                <wp:extent cx="6508750" cy="0"/>
                <wp:effectExtent l="0" t="19050" r="25400" b="1905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4A582" id="직선 연결선 32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.9pt" to="512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" strokecolor="#0072c6 [3204]" strokeweight="2.25pt">
                <v:stroke joinstyle="miter"/>
              </v:line>
            </w:pict>
          </mc:Fallback>
        </mc:AlternateContent>
      </w:r>
      <w:r w:rsidR="00661D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67FEC" wp14:editId="46D666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84640" id="직선 연결선 31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rFonts w:hint="eastAsia"/>
          <w:i/>
        </w:rPr>
        <w:t>간단한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삼각형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테셀레이션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셰이더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예제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</w:p>
    <w:p w:rsidR="007242FB" w:rsidRPr="007242FB" w:rsidRDefault="007242FB" w:rsidP="00421C8A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7242FB">
        <w:rPr>
          <w:b/>
          <w:i/>
          <w:color w:val="00B050"/>
        </w:rPr>
        <w:lastRenderedPageBreak/>
        <w:t xml:space="preserve">// </w:t>
      </w:r>
      <w:r w:rsidRPr="007242FB">
        <w:rPr>
          <w:rFonts w:hint="eastAsia"/>
          <w:b/>
          <w:i/>
          <w:color w:val="00B050"/>
        </w:rPr>
        <w:t>테셀레이션</w:t>
      </w:r>
      <w:r w:rsidRPr="007242FB">
        <w:rPr>
          <w:rFonts w:hint="eastAsia"/>
          <w:b/>
          <w:i/>
          <w:color w:val="00B050"/>
        </w:rPr>
        <w:t xml:space="preserve"> </w:t>
      </w:r>
      <w:r w:rsidRPr="007242FB">
        <w:rPr>
          <w:rFonts w:hint="eastAsia"/>
          <w:b/>
          <w:i/>
          <w:color w:val="00B050"/>
        </w:rPr>
        <w:t>컨트롤</w:t>
      </w:r>
      <w:r w:rsidRPr="007242FB">
        <w:rPr>
          <w:rFonts w:hint="eastAsia"/>
          <w:b/>
          <w:i/>
          <w:color w:val="00B050"/>
        </w:rPr>
        <w:t xml:space="preserve"> </w:t>
      </w:r>
      <w:r w:rsidRPr="007242FB">
        <w:rPr>
          <w:rFonts w:hint="eastAsia"/>
          <w:b/>
          <w:i/>
          <w:color w:val="00B050"/>
        </w:rPr>
        <w:t>셰이더</w:t>
      </w:r>
      <w:r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rFonts w:hint="eastAsia"/>
          <w:i/>
        </w:rPr>
        <w:t>#version 430 core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layout (vertices = 3) out;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void main()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{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  <w:t>if (gl_Invocation == 0)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  <w:t>{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  <w:t>gl_TessLevelInner[0] = 5.0;</w:t>
      </w:r>
      <w:r w:rsidR="007242FB">
        <w:rPr>
          <w:i/>
        </w:rPr>
        <w:tab/>
      </w:r>
      <w:r w:rsidR="007242FB" w:rsidRPr="007242FB">
        <w:rPr>
          <w:b/>
          <w:i/>
          <w:color w:val="00B050"/>
        </w:rPr>
        <w:t xml:space="preserve">// </w:t>
      </w:r>
      <w:r w:rsidR="007242FB" w:rsidRPr="007242FB">
        <w:rPr>
          <w:rFonts w:hint="eastAsia"/>
          <w:b/>
          <w:i/>
          <w:color w:val="00B050"/>
        </w:rPr>
        <w:t>안쪽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삼각형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세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변</w:t>
      </w:r>
      <w:r w:rsidR="007242FB"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  <w:t>gl_TessLevelOuter[0] = 8.0;</w:t>
      </w:r>
      <w:r w:rsidR="007242FB">
        <w:rPr>
          <w:i/>
        </w:rPr>
        <w:tab/>
      </w:r>
      <w:r w:rsidR="007242FB" w:rsidRPr="007242FB">
        <w:rPr>
          <w:b/>
          <w:i/>
          <w:color w:val="00B050"/>
        </w:rPr>
        <w:t xml:space="preserve">// </w:t>
      </w:r>
      <w:r w:rsidR="007242FB" w:rsidRPr="007242FB">
        <w:rPr>
          <w:rFonts w:hint="eastAsia"/>
          <w:b/>
          <w:i/>
          <w:color w:val="00B050"/>
        </w:rPr>
        <w:t>바깥쪽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삼각형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좌변</w:t>
      </w:r>
      <w:r w:rsidR="007242FB"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  <w:t>gl_TessLevelOuter[1] = 8.0;</w:t>
      </w:r>
      <w:r w:rsidR="007242FB">
        <w:rPr>
          <w:i/>
        </w:rPr>
        <w:tab/>
      </w:r>
      <w:r w:rsidR="007242FB" w:rsidRPr="007242FB">
        <w:rPr>
          <w:b/>
          <w:i/>
          <w:color w:val="00B050"/>
        </w:rPr>
        <w:t xml:space="preserve">// </w:t>
      </w:r>
      <w:r w:rsidR="007242FB" w:rsidRPr="007242FB">
        <w:rPr>
          <w:rFonts w:hint="eastAsia"/>
          <w:b/>
          <w:i/>
          <w:color w:val="00B050"/>
        </w:rPr>
        <w:t>바깥쪽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삼각형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아랫변</w:t>
      </w:r>
      <w:r w:rsidR="007242FB"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  <w:t>gl_TessLevelOuter[2] = 8.0;</w:t>
      </w:r>
      <w:r w:rsidR="007242FB">
        <w:rPr>
          <w:i/>
        </w:rPr>
        <w:tab/>
      </w:r>
      <w:r w:rsidR="007242FB" w:rsidRPr="007242FB">
        <w:rPr>
          <w:b/>
          <w:i/>
          <w:color w:val="00B050"/>
        </w:rPr>
        <w:t xml:space="preserve">// </w:t>
      </w:r>
      <w:r w:rsidR="007242FB" w:rsidRPr="007242FB">
        <w:rPr>
          <w:rFonts w:hint="eastAsia"/>
          <w:b/>
          <w:i/>
          <w:color w:val="00B050"/>
        </w:rPr>
        <w:t>바깥쪽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삼각형</w:t>
      </w:r>
      <w:r w:rsidR="007242FB" w:rsidRPr="007242FB">
        <w:rPr>
          <w:rFonts w:hint="eastAsia"/>
          <w:b/>
          <w:i/>
          <w:color w:val="00B050"/>
        </w:rPr>
        <w:t xml:space="preserve"> </w:t>
      </w:r>
      <w:r w:rsidR="007242FB" w:rsidRPr="007242FB">
        <w:rPr>
          <w:rFonts w:hint="eastAsia"/>
          <w:b/>
          <w:i/>
          <w:color w:val="00B050"/>
        </w:rPr>
        <w:t>우변</w:t>
      </w:r>
      <w:r w:rsidR="007242FB" w:rsidRPr="007242FB">
        <w:rPr>
          <w:rFonts w:hint="eastAsia"/>
          <w:b/>
          <w:i/>
          <w:color w:val="00B050"/>
        </w:rPr>
        <w:t>.</w:t>
      </w:r>
    </w:p>
    <w:p w:rsidR="00421C8A" w:rsidRDefault="00421C8A" w:rsidP="00421C8A">
      <w:pPr>
        <w:pStyle w:val="a0"/>
        <w:numPr>
          <w:ilvl w:val="0"/>
          <w:numId w:val="0"/>
        </w:numPr>
        <w:ind w:firstLine="720"/>
        <w:rPr>
          <w:i/>
        </w:rPr>
      </w:pPr>
      <w:r>
        <w:rPr>
          <w:i/>
        </w:rPr>
        <w:t>}</w:t>
      </w:r>
    </w:p>
    <w:p w:rsidR="00421C8A" w:rsidRDefault="00421C8A" w:rsidP="00421C8A">
      <w:pPr>
        <w:pStyle w:val="a0"/>
        <w:numPr>
          <w:ilvl w:val="0"/>
          <w:numId w:val="0"/>
        </w:numPr>
        <w:ind w:firstLine="720"/>
        <w:rPr>
          <w:i/>
        </w:rPr>
      </w:pPr>
    </w:p>
    <w:p w:rsidR="00421C8A" w:rsidRDefault="00421C8A" w:rsidP="00421C8A">
      <w:pPr>
        <w:pStyle w:val="a0"/>
        <w:numPr>
          <w:ilvl w:val="0"/>
          <w:numId w:val="0"/>
        </w:numPr>
        <w:ind w:firstLine="720"/>
        <w:rPr>
          <w:i/>
        </w:rPr>
      </w:pPr>
      <w:r>
        <w:rPr>
          <w:i/>
        </w:rPr>
        <w:t>gl_out[gl_invocationID].gl_Position = gl_in[gl_InvocationID].gl_Position;</w:t>
      </w:r>
    </w:p>
    <w:p w:rsidR="00421C8A" w:rsidRDefault="00421C8A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}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</w:p>
    <w:p w:rsidR="007242FB" w:rsidRPr="007242FB" w:rsidRDefault="007242FB" w:rsidP="00421C8A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7242FB">
        <w:rPr>
          <w:b/>
          <w:i/>
          <w:color w:val="00B050"/>
        </w:rPr>
        <w:t xml:space="preserve">// </w:t>
      </w:r>
      <w:r w:rsidRPr="007242FB">
        <w:rPr>
          <w:rFonts w:hint="eastAsia"/>
          <w:b/>
          <w:i/>
          <w:color w:val="00B050"/>
        </w:rPr>
        <w:t>테셀레이션</w:t>
      </w:r>
      <w:r w:rsidRPr="007242FB">
        <w:rPr>
          <w:rFonts w:hint="eastAsia"/>
          <w:b/>
          <w:i/>
          <w:color w:val="00B050"/>
        </w:rPr>
        <w:t xml:space="preserve"> </w:t>
      </w:r>
      <w:r w:rsidRPr="007242FB">
        <w:rPr>
          <w:rFonts w:hint="eastAsia"/>
          <w:b/>
          <w:i/>
          <w:color w:val="00B050"/>
        </w:rPr>
        <w:t>이벨류에이션</w:t>
      </w:r>
      <w:r w:rsidRPr="007242FB">
        <w:rPr>
          <w:rFonts w:hint="eastAsia"/>
          <w:b/>
          <w:i/>
          <w:color w:val="00B050"/>
        </w:rPr>
        <w:t xml:space="preserve"> </w:t>
      </w:r>
      <w:r w:rsidRPr="007242FB">
        <w:rPr>
          <w:rFonts w:hint="eastAsia"/>
          <w:b/>
          <w:i/>
          <w:color w:val="00B050"/>
        </w:rPr>
        <w:t>셰이더</w:t>
      </w:r>
      <w:r w:rsidRPr="007242FB">
        <w:rPr>
          <w:rFonts w:hint="eastAsia"/>
          <w:b/>
          <w:i/>
          <w:color w:val="00B050"/>
        </w:rPr>
        <w:t>.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#version 430 core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layout (triangles) in;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void main()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{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  <w:t>gl_Position = (gl_TessCoord.x * gl_in[0].gl_Position) +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(gl_TessCoord.y * gl_in[1].gl_Position) +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(gl_TessCoord.z * gl_in[2].gl_Position);</w:t>
      </w:r>
    </w:p>
    <w:p w:rsidR="007242FB" w:rsidRDefault="007242FB" w:rsidP="00421C8A">
      <w:pPr>
        <w:pStyle w:val="a0"/>
        <w:numPr>
          <w:ilvl w:val="0"/>
          <w:numId w:val="0"/>
        </w:numPr>
        <w:rPr>
          <w:i/>
        </w:rPr>
      </w:pPr>
      <w:r>
        <w:rPr>
          <w:i/>
        </w:rPr>
        <w:t>}</w:t>
      </w:r>
    </w:p>
    <w:p w:rsidR="0070101D" w:rsidRPr="00BE400C" w:rsidRDefault="007242FB" w:rsidP="00BE400C">
      <w:pPr>
        <w:pStyle w:val="a0"/>
        <w:numPr>
          <w:ilvl w:val="0"/>
          <w:numId w:val="0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52C6C3" wp14:editId="1CA014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DBB1D" id="직선 연결선 33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" strokecolor="#0072c6 [3204]" strokeweight="1pt">
                <v:stroke dashstyle="1 1" joinstyle="miter"/>
              </v:line>
            </w:pict>
          </mc:Fallback>
        </mc:AlternateContent>
      </w:r>
    </w:p>
    <w:p w:rsidR="0070101D" w:rsidRDefault="00E04B3A" w:rsidP="00BE400C">
      <w:pPr>
        <w:pStyle w:val="2"/>
      </w:pPr>
      <w:r>
        <w:rPr>
          <w:rFonts w:hint="eastAsia"/>
        </w:rPr>
        <w:lastRenderedPageBreak/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</w:t>
      </w:r>
    </w:p>
    <w:p w:rsidR="0070101D" w:rsidRDefault="005C4D4D" w:rsidP="005C4D4D">
      <w:pPr>
        <w:pStyle w:val="a0"/>
      </w:pPr>
      <w:r>
        <w:rPr>
          <w:rFonts w:hint="eastAsia"/>
        </w:rPr>
        <w:t>EmitVertex()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레스터라이제이션으로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C4D4D" w:rsidRDefault="005C4D4D" w:rsidP="005C4D4D">
      <w:pPr>
        <w:pStyle w:val="a0"/>
      </w:pPr>
      <w:r>
        <w:rPr>
          <w:rFonts w:hint="eastAsia"/>
        </w:rPr>
        <w:t>프리미티브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5C4D4D" w:rsidRDefault="005C4D4D" w:rsidP="005C4D4D">
      <w:pPr>
        <w:pStyle w:val="a0"/>
        <w:numPr>
          <w:ilvl w:val="0"/>
          <w:numId w:val="0"/>
        </w:numPr>
      </w:pPr>
    </w:p>
    <w:p w:rsidR="005C4D4D" w:rsidRPr="000E406B" w:rsidRDefault="000E406B" w:rsidP="005C4D4D">
      <w:pPr>
        <w:pStyle w:val="a0"/>
        <w:numPr>
          <w:ilvl w:val="0"/>
          <w:numId w:val="0"/>
        </w:numPr>
        <w:rPr>
          <w:b/>
        </w:rPr>
      </w:pPr>
      <w:r w:rsidRPr="000E406B">
        <w:rPr>
          <w:rFonts w:hint="eastAsia"/>
          <w:b/>
        </w:rPr>
        <w:t>삼각형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프리미티브를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점으로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렌더링하는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간단한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지오메트리</w:t>
      </w:r>
      <w:r w:rsidRPr="000E406B">
        <w:rPr>
          <w:rFonts w:hint="eastAsia"/>
          <w:b/>
        </w:rPr>
        <w:t xml:space="preserve"> </w:t>
      </w:r>
      <w:r w:rsidRPr="000E406B">
        <w:rPr>
          <w:rFonts w:hint="eastAsia"/>
          <w:b/>
        </w:rPr>
        <w:t>셰이더</w:t>
      </w:r>
      <w:r w:rsidRPr="000E406B">
        <w:rPr>
          <w:rFonts w:hint="eastAsia"/>
          <w:b/>
        </w:rPr>
        <w:t>.</w:t>
      </w:r>
    </w:p>
    <w:p w:rsidR="005C4D4D" w:rsidRDefault="005C4D4D" w:rsidP="005C4D4D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813C70" wp14:editId="1FF87DF7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508750" cy="0"/>
                <wp:effectExtent l="0" t="19050" r="25400" b="1905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68E73" id="직선 연결선 35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512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" strokecolor="#0072c6 [3204]" strokeweight="2.25pt">
                <v:stroke joinstyle="miter"/>
              </v:line>
            </w:pict>
          </mc:Fallback>
        </mc:AlternateConten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rFonts w:hint="eastAsia"/>
          <w:i/>
        </w:rPr>
        <w:t>#</w:t>
      </w:r>
      <w:r w:rsidRPr="000E406B">
        <w:rPr>
          <w:i/>
        </w:rPr>
        <w:t>version 430 core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layout (triangles) in;</w:t>
      </w:r>
      <w:r w:rsidRPr="000E406B">
        <w:rPr>
          <w:i/>
        </w:rPr>
        <w:tab/>
      </w:r>
      <w:r w:rsidRPr="000E406B">
        <w:rPr>
          <w:i/>
        </w:rPr>
        <w:tab/>
      </w:r>
      <w:r w:rsidRPr="000E406B">
        <w:rPr>
          <w:i/>
        </w:rPr>
        <w:tab/>
      </w:r>
      <w:r w:rsidRPr="000E406B">
        <w:rPr>
          <w:i/>
        </w:rPr>
        <w:tab/>
      </w:r>
      <w:r w:rsidRPr="000E406B">
        <w:rPr>
          <w:b/>
          <w:i/>
          <w:color w:val="00B050"/>
        </w:rPr>
        <w:t xml:space="preserve">// </w:t>
      </w:r>
      <w:proofErr w:type="gramStart"/>
      <w:r w:rsidRPr="000E406B">
        <w:rPr>
          <w:rFonts w:hint="eastAsia"/>
          <w:b/>
          <w:i/>
          <w:color w:val="00B050"/>
        </w:rPr>
        <w:t>입력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b/>
          <w:i/>
          <w:color w:val="00B050"/>
        </w:rPr>
        <w:t>:</w:t>
      </w:r>
      <w:proofErr w:type="gramEnd"/>
      <w:r w:rsidRPr="000E406B">
        <w:rPr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삼각형</w:t>
      </w:r>
      <w:r w:rsidRPr="000E406B">
        <w:rPr>
          <w:rFonts w:hint="eastAsia"/>
          <w:b/>
          <w:i/>
          <w:color w:val="00B050"/>
        </w:rPr>
        <w:t>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layout (points, max_vertices = 3) out;</w:t>
      </w:r>
      <w:r w:rsidRPr="000E406B">
        <w:rPr>
          <w:i/>
        </w:rPr>
        <w:tab/>
      </w:r>
      <w:r w:rsidRPr="000E406B">
        <w:rPr>
          <w:b/>
          <w:i/>
          <w:color w:val="00B050"/>
        </w:rPr>
        <w:t xml:space="preserve">// </w:t>
      </w:r>
      <w:proofErr w:type="gramStart"/>
      <w:r w:rsidRPr="000E406B">
        <w:rPr>
          <w:rFonts w:hint="eastAsia"/>
          <w:b/>
          <w:i/>
          <w:color w:val="00B050"/>
        </w:rPr>
        <w:t>출력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b/>
          <w:i/>
          <w:color w:val="00B050"/>
        </w:rPr>
        <w:t>:</w:t>
      </w:r>
      <w:proofErr w:type="gramEnd"/>
      <w:r w:rsidRPr="000E406B">
        <w:rPr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세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개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점</w:t>
      </w:r>
      <w:r w:rsidRPr="000E406B">
        <w:rPr>
          <w:rFonts w:hint="eastAsia"/>
          <w:b/>
          <w:i/>
          <w:color w:val="00B050"/>
        </w:rPr>
        <w:t>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void main()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{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ab/>
        <w:t>for (int i = 0; i &lt; gl_in.length(); i++)</w:t>
      </w:r>
      <w:r w:rsidRPr="000E406B">
        <w:rPr>
          <w:i/>
        </w:rPr>
        <w:tab/>
      </w:r>
      <w:r w:rsidRPr="000E406B">
        <w:rPr>
          <w:b/>
          <w:i/>
          <w:color w:val="00B050"/>
        </w:rPr>
        <w:t xml:space="preserve">// </w:t>
      </w:r>
      <w:r w:rsidRPr="000E406B">
        <w:rPr>
          <w:rFonts w:hint="eastAsia"/>
          <w:b/>
          <w:i/>
          <w:color w:val="00B050"/>
        </w:rPr>
        <w:t>입력이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삼각형이므로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b/>
          <w:i/>
          <w:color w:val="00B050"/>
        </w:rPr>
        <w:t xml:space="preserve">length </w:t>
      </w:r>
      <w:r w:rsidRPr="000E406B">
        <w:rPr>
          <w:rFonts w:hint="eastAsia"/>
          <w:b/>
          <w:i/>
          <w:color w:val="00B050"/>
        </w:rPr>
        <w:t>는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b/>
          <w:i/>
          <w:color w:val="00B050"/>
        </w:rPr>
        <w:t>3.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ind w:firstLine="720"/>
        <w:rPr>
          <w:i/>
        </w:rPr>
      </w:pPr>
      <w:r w:rsidRPr="000E406B">
        <w:rPr>
          <w:i/>
        </w:rPr>
        <w:t>{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ind w:firstLine="720"/>
        <w:rPr>
          <w:i/>
        </w:rPr>
      </w:pPr>
      <w:r w:rsidRPr="000E406B">
        <w:rPr>
          <w:i/>
        </w:rPr>
        <w:tab/>
        <w:t>gl_Position = gl_in[i]</w:t>
      </w:r>
      <w:proofErr w:type="gramStart"/>
      <w:r w:rsidRPr="000E406B">
        <w:rPr>
          <w:i/>
        </w:rPr>
        <w:t>.gl</w:t>
      </w:r>
      <w:proofErr w:type="gramEnd"/>
      <w:r w:rsidRPr="000E406B">
        <w:rPr>
          <w:i/>
        </w:rPr>
        <w:t>_Position;</w:t>
      </w:r>
      <w:r w:rsidR="000E406B">
        <w:rPr>
          <w:i/>
        </w:rPr>
        <w:tab/>
      </w:r>
      <w:r w:rsidR="000E406B" w:rsidRPr="000E406B">
        <w:rPr>
          <w:b/>
          <w:i/>
          <w:color w:val="00B050"/>
        </w:rPr>
        <w:t xml:space="preserve">// </w:t>
      </w:r>
      <w:r w:rsidR="000E406B" w:rsidRPr="000E406B">
        <w:rPr>
          <w:rFonts w:hint="eastAsia"/>
          <w:b/>
          <w:i/>
          <w:color w:val="00B050"/>
        </w:rPr>
        <w:t>위치값</w:t>
      </w:r>
      <w:r w:rsidR="000E406B" w:rsidRPr="000E406B">
        <w:rPr>
          <w:rFonts w:hint="eastAsia"/>
          <w:b/>
          <w:i/>
          <w:color w:val="00B050"/>
        </w:rPr>
        <w:t xml:space="preserve"> </w:t>
      </w:r>
      <w:r w:rsidR="000E406B" w:rsidRPr="000E406B">
        <w:rPr>
          <w:rFonts w:hint="eastAsia"/>
          <w:b/>
          <w:i/>
          <w:color w:val="00B050"/>
        </w:rPr>
        <w:t>설정</w:t>
      </w:r>
      <w:r w:rsidR="000E406B" w:rsidRPr="000E406B">
        <w:rPr>
          <w:rFonts w:hint="eastAsia"/>
          <w:b/>
          <w:i/>
          <w:color w:val="00B050"/>
        </w:rPr>
        <w:t>.</w:t>
      </w:r>
      <w:r w:rsidR="000E406B" w:rsidRPr="000E406B">
        <w:rPr>
          <w:b/>
          <w:i/>
          <w:color w:val="00B050"/>
        </w:rPr>
        <w:t xml:space="preserve"> </w:t>
      </w:r>
      <w:r w:rsidR="000E406B" w:rsidRPr="000E406B">
        <w:rPr>
          <w:rFonts w:hint="eastAsia"/>
          <w:b/>
          <w:i/>
          <w:color w:val="00B050"/>
        </w:rPr>
        <w:t>버텍스</w:t>
      </w:r>
      <w:r w:rsidR="000E406B" w:rsidRPr="000E406B">
        <w:rPr>
          <w:rFonts w:hint="eastAsia"/>
          <w:b/>
          <w:i/>
          <w:color w:val="00B050"/>
        </w:rPr>
        <w:t xml:space="preserve"> </w:t>
      </w:r>
      <w:r w:rsidR="000E406B" w:rsidRPr="000E406B">
        <w:rPr>
          <w:rFonts w:hint="eastAsia"/>
          <w:b/>
          <w:i/>
          <w:color w:val="00B050"/>
        </w:rPr>
        <w:t>셰이더와</w:t>
      </w:r>
      <w:r w:rsidR="000E406B" w:rsidRPr="000E406B">
        <w:rPr>
          <w:rFonts w:hint="eastAsia"/>
          <w:b/>
          <w:i/>
          <w:color w:val="00B050"/>
        </w:rPr>
        <w:t xml:space="preserve"> </w:t>
      </w:r>
      <w:r w:rsidR="000E406B" w:rsidRPr="000E406B">
        <w:rPr>
          <w:rFonts w:hint="eastAsia"/>
          <w:b/>
          <w:i/>
          <w:color w:val="00B050"/>
        </w:rPr>
        <w:t>유사</w:t>
      </w:r>
      <w:r w:rsidR="000E406B" w:rsidRPr="000E406B">
        <w:rPr>
          <w:rFonts w:hint="eastAsia"/>
          <w:b/>
          <w:i/>
          <w:color w:val="00B050"/>
        </w:rPr>
        <w:t>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ind w:firstLine="720"/>
        <w:rPr>
          <w:i/>
        </w:rPr>
      </w:pPr>
      <w:r w:rsidRPr="000E406B">
        <w:rPr>
          <w:i/>
        </w:rPr>
        <w:tab/>
        <w:t>EmitVertex();</w:t>
      </w:r>
      <w:r w:rsidRPr="000E406B">
        <w:rPr>
          <w:i/>
        </w:rPr>
        <w:tab/>
      </w:r>
      <w:r w:rsidRPr="000E406B">
        <w:rPr>
          <w:i/>
        </w:rPr>
        <w:tab/>
      </w:r>
      <w:r w:rsidRPr="000E406B">
        <w:rPr>
          <w:b/>
          <w:i/>
          <w:color w:val="00B050"/>
        </w:rPr>
        <w:t xml:space="preserve">// </w:t>
      </w:r>
      <w:r w:rsidRPr="000E406B">
        <w:rPr>
          <w:rFonts w:hint="eastAsia"/>
          <w:b/>
          <w:i/>
          <w:color w:val="00B050"/>
        </w:rPr>
        <w:t>지오메트리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셰이더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출력으로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점을</w:t>
      </w:r>
      <w:r w:rsidRPr="000E406B">
        <w:rPr>
          <w:rFonts w:hint="eastAsia"/>
          <w:b/>
          <w:i/>
          <w:color w:val="00B050"/>
        </w:rPr>
        <w:t xml:space="preserve"> </w:t>
      </w:r>
      <w:r w:rsidRPr="000E406B">
        <w:rPr>
          <w:rFonts w:hint="eastAsia"/>
          <w:b/>
          <w:i/>
          <w:color w:val="00B050"/>
        </w:rPr>
        <w:t>생성한다</w:t>
      </w:r>
      <w:r w:rsidRPr="000E406B">
        <w:rPr>
          <w:rFonts w:hint="eastAsia"/>
          <w:b/>
          <w:i/>
          <w:color w:val="00B050"/>
        </w:rPr>
        <w:t>.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ind w:firstLine="720"/>
        <w:rPr>
          <w:i/>
        </w:rPr>
      </w:pPr>
      <w:r w:rsidRPr="000E406B">
        <w:rPr>
          <w:i/>
        </w:rPr>
        <w:t>}</w:t>
      </w:r>
    </w:p>
    <w:p w:rsidR="005C4D4D" w:rsidRPr="000E406B" w:rsidRDefault="005C4D4D" w:rsidP="005C4D4D">
      <w:pPr>
        <w:pStyle w:val="a0"/>
        <w:numPr>
          <w:ilvl w:val="0"/>
          <w:numId w:val="0"/>
        </w:numPr>
        <w:rPr>
          <w:i/>
        </w:rPr>
      </w:pPr>
      <w:r w:rsidRPr="000E406B">
        <w:rPr>
          <w:i/>
        </w:rPr>
        <w:t>}</w:t>
      </w:r>
    </w:p>
    <w:p w:rsidR="000E406B" w:rsidRDefault="00097EF9" w:rsidP="005C4D4D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E3F1D5" wp14:editId="7BC133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1BA7A" id="직선 연결선 3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0E406B" w:rsidRDefault="000E406B" w:rsidP="000E406B">
      <w:pPr>
        <w:pStyle w:val="a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</w:p>
    <w:p w:rsidR="000E406B" w:rsidRDefault="000E406B" w:rsidP="000E406B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프리미티브</w:t>
      </w:r>
      <w:r>
        <w:rPr>
          <w:rFonts w:hint="eastAsia"/>
        </w:rPr>
        <w:t xml:space="preserve"> </w:t>
      </w:r>
      <w:r>
        <w:rPr>
          <w:rFonts w:hint="eastAsia"/>
        </w:rPr>
        <w:t>모드가</w:t>
      </w:r>
      <w:r>
        <w:rPr>
          <w:rFonts w:hint="eastAsia"/>
        </w:rPr>
        <w:t xml:space="preserve"> </w:t>
      </w:r>
      <w:r>
        <w:t xml:space="preserve">points </w:t>
      </w:r>
      <w:r>
        <w:rPr>
          <w:rFonts w:hint="eastAsia"/>
        </w:rPr>
        <w:t>라면</w:t>
      </w:r>
      <w:r>
        <w:rPr>
          <w:rFonts w:hint="eastAsia"/>
        </w:rPr>
        <w:t xml:space="preserve"> </w:t>
      </w:r>
      <w:r>
        <w:t xml:space="preserve">glDrawArrays()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 xml:space="preserve">GL_POINTS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a9"/>
        <w:tblW w:w="9891" w:type="dxa"/>
        <w:tblInd w:w="-5" w:type="dxa"/>
        <w:tblLook w:val="04A0" w:firstRow="1" w:lastRow="0" w:firstColumn="1" w:lastColumn="0" w:noHBand="0" w:noVBand="1"/>
      </w:tblPr>
      <w:tblGrid>
        <w:gridCol w:w="3686"/>
        <w:gridCol w:w="6205"/>
      </w:tblGrid>
      <w:tr w:rsidR="000E406B" w:rsidTr="000E406B">
        <w:tc>
          <w:tcPr>
            <w:tcW w:w="3686" w:type="dxa"/>
          </w:tcPr>
          <w:p w:rsidR="000E406B" w:rsidRDefault="000E406B" w:rsidP="000E406B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지오메트리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셰이더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입력모드</w:t>
            </w:r>
          </w:p>
        </w:tc>
        <w:tc>
          <w:tcPr>
            <w:tcW w:w="6205" w:type="dxa"/>
          </w:tcPr>
          <w:p w:rsidR="000E406B" w:rsidRDefault="000E406B" w:rsidP="000E406B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허용되는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드로우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모드</w:t>
            </w:r>
          </w:p>
        </w:tc>
      </w:tr>
      <w:tr w:rsidR="000E406B" w:rsidTr="000E406B">
        <w:tc>
          <w:tcPr>
            <w:tcW w:w="3686" w:type="dxa"/>
          </w:tcPr>
          <w:p w:rsidR="000E406B" w:rsidRPr="00097EF9" w:rsidRDefault="000E406B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sz w:val="22"/>
              </w:rPr>
              <w:t>p</w:t>
            </w:r>
            <w:r w:rsidRPr="00097EF9">
              <w:rPr>
                <w:rFonts w:hint="eastAsia"/>
                <w:sz w:val="22"/>
              </w:rPr>
              <w:t>oints</w:t>
            </w:r>
          </w:p>
        </w:tc>
        <w:tc>
          <w:tcPr>
            <w:tcW w:w="6205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rFonts w:hint="eastAsia"/>
                <w:sz w:val="22"/>
              </w:rPr>
              <w:t>GL_POINTS</w:t>
            </w:r>
          </w:p>
        </w:tc>
      </w:tr>
      <w:tr w:rsidR="000E406B" w:rsidTr="000E406B">
        <w:tc>
          <w:tcPr>
            <w:tcW w:w="3686" w:type="dxa"/>
          </w:tcPr>
          <w:p w:rsidR="000E406B" w:rsidRPr="00097EF9" w:rsidRDefault="000E406B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sz w:val="22"/>
              </w:rPr>
              <w:t>l</w:t>
            </w:r>
            <w:r w:rsidRPr="00097EF9">
              <w:rPr>
                <w:rFonts w:hint="eastAsia"/>
                <w:sz w:val="22"/>
              </w:rPr>
              <w:t>ines</w:t>
            </w:r>
          </w:p>
        </w:tc>
        <w:tc>
          <w:tcPr>
            <w:tcW w:w="6205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GL_LINES, GL_LINE_LOOP, GL_LINE_STRIP</w:t>
            </w:r>
          </w:p>
        </w:tc>
      </w:tr>
      <w:tr w:rsidR="000E406B" w:rsidTr="000E406B">
        <w:tc>
          <w:tcPr>
            <w:tcW w:w="3686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sz w:val="22"/>
              </w:rPr>
              <w:t>triangles</w:t>
            </w:r>
          </w:p>
        </w:tc>
        <w:tc>
          <w:tcPr>
            <w:tcW w:w="6205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GL_TRIANGLES, GL_TRIANGLE_FAN, GL_TRIANGLE_STRIP</w:t>
            </w:r>
          </w:p>
        </w:tc>
      </w:tr>
      <w:tr w:rsidR="000E406B" w:rsidTr="000E406B">
        <w:tc>
          <w:tcPr>
            <w:tcW w:w="3686" w:type="dxa"/>
          </w:tcPr>
          <w:p w:rsidR="00097EF9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rFonts w:hint="eastAsia"/>
                <w:sz w:val="22"/>
              </w:rPr>
              <w:t>lines_adjacency</w:t>
            </w:r>
          </w:p>
        </w:tc>
        <w:tc>
          <w:tcPr>
            <w:tcW w:w="6205" w:type="dxa"/>
          </w:tcPr>
          <w:p w:rsidR="000E406B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GL_LINES_ADJACENCY</w:t>
            </w:r>
          </w:p>
        </w:tc>
      </w:tr>
      <w:tr w:rsidR="00097EF9" w:rsidTr="000E406B">
        <w:tc>
          <w:tcPr>
            <w:tcW w:w="3686" w:type="dxa"/>
          </w:tcPr>
          <w:p w:rsidR="00097EF9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 w:rsidRPr="00097EF9">
              <w:rPr>
                <w:rFonts w:hint="eastAsia"/>
                <w:sz w:val="22"/>
              </w:rPr>
              <w:t>triangles_adjacency</w:t>
            </w:r>
          </w:p>
        </w:tc>
        <w:tc>
          <w:tcPr>
            <w:tcW w:w="6205" w:type="dxa"/>
          </w:tcPr>
          <w:p w:rsidR="00097EF9" w:rsidRPr="00097EF9" w:rsidRDefault="00097EF9" w:rsidP="00097EF9">
            <w:pPr>
              <w:pStyle w:val="a0"/>
              <w:numPr>
                <w:ilvl w:val="0"/>
                <w:numId w:val="0"/>
              </w:numPr>
              <w:rPr>
                <w:sz w:val="22"/>
              </w:rPr>
            </w:pPr>
            <w:r>
              <w:rPr>
                <w:rFonts w:hint="eastAsia"/>
                <w:sz w:val="22"/>
              </w:rPr>
              <w:t>GL_TRIANGLES_ADJACENCY</w:t>
            </w:r>
          </w:p>
        </w:tc>
      </w:tr>
    </w:tbl>
    <w:p w:rsidR="000E406B" w:rsidRDefault="000E406B" w:rsidP="000E406B">
      <w:pPr>
        <w:pStyle w:val="a0"/>
        <w:numPr>
          <w:ilvl w:val="0"/>
          <w:numId w:val="0"/>
        </w:numPr>
        <w:ind w:left="1440"/>
      </w:pPr>
    </w:p>
    <w:p w:rsidR="000E406B" w:rsidRDefault="00097EF9" w:rsidP="000E406B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셰이더는</w:t>
      </w:r>
      <w:r>
        <w:rPr>
          <w:rFonts w:hint="eastAsia"/>
        </w:rPr>
        <w:t xml:space="preserve"> </w:t>
      </w:r>
      <w:r>
        <w:rPr>
          <w:rFonts w:hint="eastAsia"/>
        </w:rPr>
        <w:t>프리미티브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  <w:r>
        <w:t xml:space="preserve"> GL_POINTS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점당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>,</w:t>
      </w:r>
      <w:r>
        <w:t xml:space="preserve"> GL_LINES, GL_LINE_STRIP, GL_LINE_LOOP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선당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, </w:t>
      </w:r>
      <w:r>
        <w:t xml:space="preserve">GL_TRIANGLES, GL_TRIANGLE_STRIP, GL_TRIANGLE_FAN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삼각형당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097EF9" w:rsidRDefault="00097EF9" w:rsidP="00097EF9">
      <w:pPr>
        <w:pStyle w:val="a0"/>
      </w:pPr>
      <w:r>
        <w:rPr>
          <w:rFonts w:hint="eastAsia"/>
        </w:rPr>
        <w:t>gl_in</w:t>
      </w:r>
      <w:r>
        <w:t xml:space="preserve"> </w:t>
      </w:r>
      <w:r>
        <w:rPr>
          <w:rFonts w:hint="eastAsia"/>
        </w:rPr>
        <w:t>구조체</w:t>
      </w:r>
    </w:p>
    <w:p w:rsidR="00097EF9" w:rsidRDefault="00E850F0" w:rsidP="00E850F0">
      <w:pPr>
        <w:pStyle w:val="a0"/>
        <w:numPr>
          <w:ilvl w:val="1"/>
          <w:numId w:val="8"/>
        </w:numPr>
      </w:pP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097EF9">
        <w:br/>
        <w:t>in gl_PerVertex</w:t>
      </w:r>
      <w:r w:rsidR="00097EF9">
        <w:br/>
        <w:t>{</w:t>
      </w:r>
      <w:r w:rsidR="00097EF9">
        <w:br/>
      </w:r>
      <w:proofErr w:type="gramStart"/>
      <w:r w:rsidR="00097EF9">
        <w:t xml:space="preserve">     vec4</w:t>
      </w:r>
      <w:proofErr w:type="gramEnd"/>
      <w:r w:rsidR="00097EF9">
        <w:t xml:space="preserve"> gl_Position;</w:t>
      </w:r>
      <w:r w:rsidR="00097EF9">
        <w:br/>
        <w:t xml:space="preserve">     float gl_PointSize;</w:t>
      </w:r>
      <w:r w:rsidR="00097EF9">
        <w:br/>
        <w:t xml:space="preserve">     float gl_ClipDistance[];</w:t>
      </w:r>
      <w:r w:rsidR="00097EF9">
        <w:br/>
        <w:t>} gl_in[];</w:t>
      </w:r>
      <w:r w:rsidR="00097EF9">
        <w:br/>
      </w:r>
      <w:r w:rsidR="00097EF9">
        <w:rPr>
          <w:rFonts w:hint="eastAsia"/>
        </w:rPr>
        <w:t>버텍스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셰이더의</w:t>
      </w:r>
      <w:r w:rsidR="00097EF9">
        <w:rPr>
          <w:rFonts w:hint="eastAsia"/>
        </w:rPr>
        <w:t xml:space="preserve"> </w:t>
      </w:r>
      <w:r w:rsidR="00097EF9">
        <w:t xml:space="preserve">output </w:t>
      </w:r>
      <w:r w:rsidR="00097EF9">
        <w:rPr>
          <w:rFonts w:hint="eastAsia"/>
        </w:rPr>
        <w:t>블록으로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선언된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구조체와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동일한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요소를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가진다</w:t>
      </w:r>
      <w:r w:rsidR="00097EF9">
        <w:rPr>
          <w:rFonts w:hint="eastAsia"/>
        </w:rPr>
        <w:t>.</w:t>
      </w:r>
      <w:r w:rsidR="00097EF9">
        <w:t xml:space="preserve"> </w:t>
      </w:r>
      <w:r w:rsidR="00097EF9">
        <w:rPr>
          <w:rFonts w:hint="eastAsia"/>
        </w:rPr>
        <w:t>다른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점은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배열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형태인데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이는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지오메트리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셰이더는</w:t>
      </w:r>
      <w:r w:rsidR="00097EF9">
        <w:rPr>
          <w:rFonts w:hint="eastAsia"/>
        </w:rPr>
        <w:t xml:space="preserve"> </w:t>
      </w:r>
      <w:r w:rsidR="00097EF9">
        <w:rPr>
          <w:rFonts w:hint="eastAsia"/>
        </w:rPr>
        <w:t>프리미티브</w:t>
      </w:r>
      <w:r w:rsidR="00235F6C">
        <w:rPr>
          <w:rFonts w:hint="eastAsia"/>
        </w:rPr>
        <w:t>가</w:t>
      </w:r>
      <w:r w:rsidR="00235F6C">
        <w:rPr>
          <w:rFonts w:hint="eastAsia"/>
        </w:rPr>
        <w:t xml:space="preserve"> </w:t>
      </w:r>
      <w:r w:rsidR="00235F6C">
        <w:rPr>
          <w:rFonts w:hint="eastAsia"/>
        </w:rPr>
        <w:t>기본</w:t>
      </w:r>
      <w:r w:rsidR="00235F6C">
        <w:rPr>
          <w:rFonts w:hint="eastAsia"/>
        </w:rPr>
        <w:t xml:space="preserve"> </w:t>
      </w:r>
      <w:r w:rsidR="00235F6C">
        <w:rPr>
          <w:rFonts w:hint="eastAsia"/>
        </w:rPr>
        <w:t>처리</w:t>
      </w:r>
      <w:r w:rsidR="00235F6C">
        <w:rPr>
          <w:rFonts w:hint="eastAsia"/>
        </w:rPr>
        <w:t xml:space="preserve"> </w:t>
      </w:r>
      <w:r w:rsidR="00235F6C">
        <w:rPr>
          <w:rFonts w:hint="eastAsia"/>
        </w:rPr>
        <w:t>단위이기</w:t>
      </w:r>
      <w:r w:rsidR="00235F6C">
        <w:rPr>
          <w:rFonts w:hint="eastAsia"/>
        </w:rPr>
        <w:t xml:space="preserve"> </w:t>
      </w:r>
      <w:r w:rsidR="00235F6C">
        <w:rPr>
          <w:rFonts w:hint="eastAsia"/>
        </w:rPr>
        <w:t>때문이다</w:t>
      </w:r>
      <w:r w:rsidR="00235F6C">
        <w:rPr>
          <w:rFonts w:hint="eastAsia"/>
        </w:rPr>
        <w:t>.</w:t>
      </w:r>
    </w:p>
    <w:p w:rsidR="00260148" w:rsidRDefault="00260148" w:rsidP="00260148">
      <w:pPr>
        <w:pStyle w:val="a0"/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.</w:t>
      </w:r>
    </w:p>
    <w:p w:rsidR="00235F6C" w:rsidRDefault="00235F6C" w:rsidP="00235F6C">
      <w:pPr>
        <w:pStyle w:val="a0"/>
        <w:numPr>
          <w:ilvl w:val="1"/>
          <w:numId w:val="8"/>
        </w:numPr>
      </w:pPr>
      <w:r>
        <w:rPr>
          <w:rFonts w:hint="eastAsia"/>
        </w:rPr>
        <w:t>EmitVertex()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정점은</w:t>
      </w:r>
      <w:r>
        <w:rPr>
          <w:rFonts w:hint="eastAsia"/>
        </w:rPr>
        <w:t xml:space="preserve"> </w:t>
      </w:r>
      <w:r>
        <w:rPr>
          <w:rFonts w:hint="eastAsia"/>
        </w:rPr>
        <w:t>출력되지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버텍스를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폐기할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60148" w:rsidRDefault="00260148" w:rsidP="00235F6C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폐기하기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t xml:space="preserve">EmitVertex()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260148" w:rsidRDefault="00260148" w:rsidP="00260148">
      <w:pPr>
        <w:pStyle w:val="a0"/>
        <w:numPr>
          <w:ilvl w:val="0"/>
          <w:numId w:val="0"/>
        </w:numPr>
        <w:ind w:left="1440"/>
      </w:pPr>
    </w:p>
    <w:p w:rsidR="00260148" w:rsidRPr="00260148" w:rsidRDefault="00260148" w:rsidP="00260148">
      <w:pPr>
        <w:pStyle w:val="a0"/>
        <w:numPr>
          <w:ilvl w:val="0"/>
          <w:numId w:val="0"/>
        </w:numPr>
        <w:ind w:left="936" w:hanging="360"/>
        <w:rPr>
          <w:b/>
        </w:rPr>
      </w:pPr>
      <w:r w:rsidRPr="00260148">
        <w:rPr>
          <w:rFonts w:hint="eastAsia"/>
          <w:b/>
        </w:rPr>
        <w:t>지오메트리</w:t>
      </w:r>
      <w:r w:rsidRPr="00260148">
        <w:rPr>
          <w:rFonts w:hint="eastAsia"/>
          <w:b/>
        </w:rPr>
        <w:t xml:space="preserve"> </w:t>
      </w:r>
      <w:r w:rsidRPr="00260148">
        <w:rPr>
          <w:rFonts w:hint="eastAsia"/>
          <w:b/>
        </w:rPr>
        <w:t>셰이더에서</w:t>
      </w:r>
      <w:r w:rsidRPr="00260148">
        <w:rPr>
          <w:rFonts w:hint="eastAsia"/>
          <w:b/>
        </w:rPr>
        <w:t xml:space="preserve"> </w:t>
      </w:r>
      <w:r w:rsidRPr="00260148">
        <w:rPr>
          <w:rFonts w:hint="eastAsia"/>
          <w:b/>
        </w:rPr>
        <w:t>지오메트리</w:t>
      </w:r>
      <w:r w:rsidRPr="00260148">
        <w:rPr>
          <w:rFonts w:hint="eastAsia"/>
          <w:b/>
        </w:rPr>
        <w:t xml:space="preserve"> </w:t>
      </w:r>
      <w:r w:rsidRPr="00260148">
        <w:rPr>
          <w:rFonts w:hint="eastAsia"/>
          <w:b/>
        </w:rPr>
        <w:t>폐기하기</w:t>
      </w:r>
    </w:p>
    <w:p w:rsidR="00A509A9" w:rsidRDefault="00260148" w:rsidP="00A509A9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EEB207" wp14:editId="15307A5B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08750" cy="0"/>
                <wp:effectExtent l="0" t="19050" r="25400" b="190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50595" id="직선 연결선 37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1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rFonts w:hint="eastAsia"/>
          <w:i/>
        </w:rPr>
        <w:t>#version 330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layout (triangles) in;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layout (triangle_strip, max_vertices = 3) out;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uniform vec3 viewpoint;</w:t>
      </w: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카메라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시점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lastRenderedPageBreak/>
        <w:t>uniform mat4 mv_matrix;</w:t>
      </w: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월드</w:t>
      </w:r>
      <w:r w:rsidRPr="00D52845">
        <w:rPr>
          <w:rFonts w:hint="eastAsia"/>
          <w:i/>
        </w:rPr>
        <w:t>-</w:t>
      </w:r>
      <w:r w:rsidRPr="00D52845">
        <w:rPr>
          <w:rFonts w:hint="eastAsia"/>
          <w:i/>
        </w:rPr>
        <w:t>뷰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행렬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void main()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{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ab = gl_in[1].gl_Position.xyz – gl_in[0].gl_Position.xyz;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ac = gl_in[2].gl_Position.xyz – gl_in[0].gl_Position.xyz;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normal = normalize(cross(ab, ac));</w:t>
      </w: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삼각형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평명의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노말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벡터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뷰공간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노말</w:t>
      </w:r>
      <w:r w:rsidRPr="00D52845">
        <w:rPr>
          <w:rFonts w:hint="eastAsia"/>
          <w:i/>
        </w:rPr>
        <w:t>,</w:t>
      </w:r>
      <w:r w:rsidRPr="00D52845">
        <w:rPr>
          <w:i/>
        </w:rPr>
        <w:t xml:space="preserve"> </w:t>
      </w:r>
      <w:r w:rsidRPr="00D52845">
        <w:rPr>
          <w:rFonts w:hint="eastAsia"/>
          <w:i/>
        </w:rPr>
        <w:t>뷰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방향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벡터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transformed_normal = (vec4()normal, 0.0) * mv_matrix).xyz;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vec3 vt = normalize(gl_in[0].gl_Position.xyz - viewpoint);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float d = dot(vt, normal);</w:t>
      </w: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내적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 xml:space="preserve">// </w:t>
      </w:r>
      <w:r w:rsidRPr="00D52845">
        <w:rPr>
          <w:rFonts w:hint="eastAsia"/>
          <w:i/>
        </w:rPr>
        <w:t>내적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부호가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양수인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경우에만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프리미티브를</w:t>
      </w:r>
      <w:r w:rsidRPr="00D52845">
        <w:rPr>
          <w:rFonts w:hint="eastAsia"/>
          <w:i/>
        </w:rPr>
        <w:t xml:space="preserve"> </w:t>
      </w:r>
      <w:r w:rsidRPr="00D52845">
        <w:rPr>
          <w:rFonts w:hint="eastAsia"/>
          <w:i/>
        </w:rPr>
        <w:t>출력</w:t>
      </w:r>
      <w:r w:rsidRPr="00D52845">
        <w:rPr>
          <w:rFonts w:hint="eastAsia"/>
          <w:i/>
        </w:rPr>
        <w:t>.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ab/>
        <w:t>if (d &gt; 0.0f)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>{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ab/>
        <w:t>for (inti  = 0; i &lt; 3; i++)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ab/>
        <w:t>{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ab/>
      </w:r>
      <w:r w:rsidRPr="00D52845">
        <w:rPr>
          <w:i/>
        </w:rPr>
        <w:tab/>
        <w:t>gl_Position = gl_in[i].gl_Position;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ab/>
      </w:r>
      <w:r w:rsidRPr="00D52845">
        <w:rPr>
          <w:i/>
        </w:rPr>
        <w:tab/>
        <w:t>EmitVertex();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firstLine="504"/>
        <w:rPr>
          <w:i/>
        </w:rPr>
      </w:pPr>
      <w:r w:rsidRPr="00D52845">
        <w:rPr>
          <w:i/>
        </w:rPr>
        <w:t>}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>}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/>
        <w:rPr>
          <w:i/>
        </w:rPr>
      </w:pPr>
      <w:r w:rsidRPr="00D52845">
        <w:rPr>
          <w:i/>
        </w:rPr>
        <w:t>EndPrimitive();</w:t>
      </w:r>
    </w:p>
    <w:p w:rsidR="00A509A9" w:rsidRPr="00D52845" w:rsidRDefault="00A509A9" w:rsidP="00A509A9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52845">
        <w:rPr>
          <w:i/>
        </w:rPr>
        <w:t>}</w:t>
      </w:r>
    </w:p>
    <w:p w:rsidR="00260148" w:rsidRDefault="00260148" w:rsidP="00A509A9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8429B2" wp14:editId="454037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21FE" id="직선 연결선 3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" strokecolor="#0072c6 [3204]" strokeweight="1pt">
                <v:stroke dashstyle="1 1" joinstyle="miter"/>
              </v:line>
            </w:pict>
          </mc:Fallback>
        </mc:AlternateContent>
      </w:r>
    </w:p>
    <w:p w:rsidR="00260148" w:rsidRDefault="00260148" w:rsidP="00260148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  <w:r>
        <w:rPr>
          <w:rFonts w:hint="eastAsia"/>
        </w:rPr>
        <w:t>.</w:t>
      </w:r>
      <w:r>
        <w:br/>
      </w:r>
      <w:r>
        <w:rPr>
          <w:rFonts w:hint="eastAsia"/>
        </w:rPr>
        <w:t>버텍스</w:t>
      </w:r>
      <w:r>
        <w:rPr>
          <w:rFonts w:hint="eastAsia"/>
        </w:rPr>
        <w:t xml:space="preserve"> </w:t>
      </w:r>
      <w:r>
        <w:rPr>
          <w:rFonts w:hint="eastAsia"/>
        </w:rPr>
        <w:t>셰이더와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셰이더는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프리미티브이기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D07166">
        <w:rPr>
          <w:rFonts w:hint="eastAsia"/>
        </w:rPr>
        <w:t>공유되는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버텍스가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있다</w:t>
      </w:r>
      <w:r w:rsidR="00D07166">
        <w:rPr>
          <w:rFonts w:hint="eastAsia"/>
        </w:rPr>
        <w:t>.</w:t>
      </w:r>
      <w:r w:rsidR="00D07166">
        <w:t xml:space="preserve"> </w:t>
      </w:r>
      <w:r w:rsidR="00D07166">
        <w:rPr>
          <w:rFonts w:hint="eastAsia"/>
        </w:rPr>
        <w:t>따라서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만약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삼각형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단위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처리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모드에서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버텍스</w:t>
      </w:r>
      <w:r w:rsidR="00D07166">
        <w:rPr>
          <w:rFonts w:hint="eastAsia"/>
        </w:rPr>
        <w:t xml:space="preserve"> </w:t>
      </w:r>
      <w:r w:rsidR="00D07166">
        <w:t>3</w:t>
      </w:r>
      <w:r w:rsidR="00D07166">
        <w:rPr>
          <w:rFonts w:hint="eastAsia"/>
        </w:rPr>
        <w:t>개를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위치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이동시키면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삼각형이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이동되는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결과를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볼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수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있다</w:t>
      </w:r>
      <w:r w:rsidR="00D07166">
        <w:rPr>
          <w:rFonts w:hint="eastAsia"/>
        </w:rPr>
        <w:t>.</w:t>
      </w:r>
      <w:r w:rsidR="00D07166">
        <w:t xml:space="preserve"> </w:t>
      </w:r>
      <w:r w:rsidR="00D07166">
        <w:rPr>
          <w:rFonts w:hint="eastAsia"/>
        </w:rPr>
        <w:t>삼각형들이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분리될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수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있는</w:t>
      </w:r>
      <w:r w:rsidR="00D07166">
        <w:rPr>
          <w:rFonts w:hint="eastAsia"/>
        </w:rPr>
        <w:t xml:space="preserve"> </w:t>
      </w:r>
      <w:r w:rsidR="00D07166">
        <w:rPr>
          <w:rFonts w:hint="eastAsia"/>
        </w:rPr>
        <w:t>것이다</w:t>
      </w:r>
      <w:r w:rsidR="00D07166">
        <w:rPr>
          <w:rFonts w:hint="eastAsia"/>
        </w:rPr>
        <w:t>.</w:t>
      </w:r>
    </w:p>
    <w:p w:rsidR="00D07166" w:rsidRDefault="00D07166" w:rsidP="00D07166">
      <w:pPr>
        <w:pStyle w:val="a0"/>
        <w:numPr>
          <w:ilvl w:val="0"/>
          <w:numId w:val="0"/>
        </w:numPr>
        <w:ind w:left="1440"/>
      </w:pPr>
    </w:p>
    <w:p w:rsidR="00D07166" w:rsidRPr="00D07166" w:rsidRDefault="00D07166" w:rsidP="00D07166">
      <w:pPr>
        <w:pStyle w:val="a0"/>
        <w:numPr>
          <w:ilvl w:val="0"/>
          <w:numId w:val="0"/>
        </w:numPr>
        <w:ind w:left="936" w:hanging="360"/>
        <w:rPr>
          <w:b/>
        </w:rPr>
      </w:pPr>
      <w:r w:rsidRPr="00D07166">
        <w:rPr>
          <w:rFonts w:hint="eastAsia"/>
          <w:b/>
        </w:rPr>
        <w:lastRenderedPageBreak/>
        <w:t>지오메트리</w:t>
      </w:r>
      <w:r w:rsidRPr="00D07166">
        <w:rPr>
          <w:rFonts w:hint="eastAsia"/>
          <w:b/>
        </w:rPr>
        <w:t xml:space="preserve"> </w:t>
      </w:r>
      <w:r w:rsidRPr="00D07166">
        <w:rPr>
          <w:rFonts w:hint="eastAsia"/>
          <w:b/>
        </w:rPr>
        <w:t>셰이더에서</w:t>
      </w:r>
      <w:r w:rsidRPr="00D07166">
        <w:rPr>
          <w:rFonts w:hint="eastAsia"/>
          <w:b/>
        </w:rPr>
        <w:t xml:space="preserve"> </w:t>
      </w:r>
      <w:r w:rsidRPr="00D07166">
        <w:rPr>
          <w:rFonts w:hint="eastAsia"/>
          <w:b/>
        </w:rPr>
        <w:t>지오메트리</w:t>
      </w:r>
      <w:r w:rsidRPr="00D07166">
        <w:rPr>
          <w:rFonts w:hint="eastAsia"/>
          <w:b/>
        </w:rPr>
        <w:t xml:space="preserve"> </w:t>
      </w:r>
      <w:r w:rsidRPr="00D07166">
        <w:rPr>
          <w:rFonts w:hint="eastAsia"/>
          <w:b/>
        </w:rPr>
        <w:t>수정하기</w:t>
      </w:r>
      <w:r w:rsidRPr="00D07166">
        <w:rPr>
          <w:rFonts w:hint="eastAsia"/>
          <w:b/>
        </w:rPr>
        <w:t>.</w:t>
      </w:r>
    </w:p>
    <w:p w:rsidR="00D07166" w:rsidRDefault="00D07166" w:rsidP="00D07166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E55B1" wp14:editId="69EA5A5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109A" id="직선 연결선 39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rFonts w:hint="eastAsia"/>
          <w:i/>
        </w:rPr>
        <w:t>#version 330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layout (triangles) in;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layout (triangle_strip, max_vertices = 3) out;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void main()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{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ab/>
        <w:t>for (inti  = 0; i &lt; 3; i++)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/>
        <w:rPr>
          <w:i/>
        </w:rPr>
      </w:pPr>
      <w:r w:rsidRPr="00D07166">
        <w:rPr>
          <w:i/>
        </w:rPr>
        <w:t>{</w:t>
      </w:r>
    </w:p>
    <w:p w:rsidR="00260148" w:rsidRDefault="00260148" w:rsidP="00260148">
      <w:pPr>
        <w:pStyle w:val="a0"/>
        <w:numPr>
          <w:ilvl w:val="0"/>
          <w:numId w:val="0"/>
        </w:numPr>
        <w:ind w:left="936"/>
        <w:rPr>
          <w:i/>
        </w:rPr>
      </w:pPr>
      <w:r w:rsidRPr="00D07166">
        <w:rPr>
          <w:i/>
        </w:rPr>
        <w:tab/>
        <w:t>gl_Position = gl_in[i].gl_Position + vec4(explode_factor * normal, 0.0);</w:t>
      </w:r>
    </w:p>
    <w:p w:rsidR="00D07166" w:rsidRPr="00D07166" w:rsidRDefault="00D07166" w:rsidP="00260148">
      <w:pPr>
        <w:pStyle w:val="a0"/>
        <w:numPr>
          <w:ilvl w:val="0"/>
          <w:numId w:val="0"/>
        </w:numPr>
        <w:ind w:left="936"/>
        <w:rPr>
          <w:i/>
        </w:rPr>
      </w:pPr>
      <w:r>
        <w:rPr>
          <w:i/>
        </w:rPr>
        <w:tab/>
      </w:r>
      <w:r>
        <w:rPr>
          <w:rFonts w:hint="eastAsia"/>
          <w:i/>
        </w:rPr>
        <w:t>EmitVertex();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/>
        <w:rPr>
          <w:i/>
        </w:rPr>
      </w:pPr>
      <w:r w:rsidRPr="00D07166">
        <w:rPr>
          <w:i/>
        </w:rPr>
        <w:t>}</w:t>
      </w:r>
    </w:p>
    <w:p w:rsidR="00260148" w:rsidRPr="00D07166" w:rsidRDefault="00260148" w:rsidP="00260148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D07166">
        <w:rPr>
          <w:i/>
        </w:rPr>
        <w:t>}</w:t>
      </w:r>
    </w:p>
    <w:p w:rsidR="00D07166" w:rsidRDefault="00D07166" w:rsidP="00260148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F06429" wp14:editId="2B3F29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D334E" id="직선 연결선 40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" strokecolor="#0072c6 [3204]" strokeweight="1pt">
                <v:stroke dashstyle="1 1" joinstyle="miter"/>
              </v:line>
            </w:pict>
          </mc:Fallback>
        </mc:AlternateContent>
      </w:r>
    </w:p>
    <w:p w:rsidR="0070101D" w:rsidRDefault="00D07166" w:rsidP="0070101D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>.</w:t>
      </w:r>
      <w:r>
        <w:br/>
      </w:r>
      <w:r>
        <w:rPr>
          <w:rFonts w:hint="eastAsia"/>
        </w:rPr>
        <w:t>EmitVertex()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지오메트리를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E04B3A" w:rsidRDefault="00E04B3A">
      <w:pPr>
        <w:pStyle w:val="1"/>
      </w:pP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프로세싱</w:t>
      </w:r>
    </w:p>
    <w:p w:rsidR="00D52845" w:rsidRDefault="00E04B3A" w:rsidP="00BE400C">
      <w:pPr>
        <w:pStyle w:val="2"/>
      </w:pPr>
      <w:r>
        <w:rPr>
          <w:rFonts w:hint="eastAsia"/>
        </w:rPr>
        <w:t>프래그먼트</w:t>
      </w:r>
      <w:r>
        <w:rPr>
          <w:rFonts w:hint="eastAsia"/>
        </w:rPr>
        <w:t>(</w:t>
      </w:r>
      <w:r>
        <w:rPr>
          <w:rFonts w:hint="eastAsia"/>
        </w:rPr>
        <w:t>픽셀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셰이더</w:t>
      </w:r>
    </w:p>
    <w:p w:rsidR="00E04B3A" w:rsidRDefault="00EF6A8B" w:rsidP="00E04B3A">
      <w:pPr>
        <w:pStyle w:val="2"/>
      </w:pPr>
      <w:r>
        <w:rPr>
          <w:rFonts w:hint="eastAsia"/>
        </w:rPr>
        <w:t>가위</w:t>
      </w:r>
      <w:r w:rsidR="00E04B3A">
        <w:rPr>
          <w:rFonts w:hint="eastAsia"/>
        </w:rPr>
        <w:t xml:space="preserve"> </w:t>
      </w:r>
      <w:r w:rsidR="00E04B3A">
        <w:rPr>
          <w:rFonts w:hint="eastAsia"/>
        </w:rPr>
        <w:t>테스트</w:t>
      </w:r>
    </w:p>
    <w:p w:rsidR="00F229DE" w:rsidRDefault="00F229DE" w:rsidP="00BE400C">
      <w:r>
        <w:rPr>
          <w:rFonts w:hint="eastAsia"/>
        </w:rPr>
        <w:t>레스터라이제이션으로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>(</w:t>
      </w:r>
      <w:r>
        <w:rPr>
          <w:rFonts w:hint="eastAsia"/>
        </w:rPr>
        <w:t>픽셀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 w:rsidR="0023328E">
        <w:rPr>
          <w:rFonts w:hint="eastAsia"/>
        </w:rPr>
        <w:t>사각</w:t>
      </w:r>
      <w:r w:rsidR="0023328E">
        <w:rPr>
          <w:rFonts w:hint="eastAsia"/>
        </w:rPr>
        <w:t xml:space="preserve"> </w:t>
      </w:r>
      <w:r>
        <w:rPr>
          <w:rFonts w:hint="eastAsia"/>
        </w:rPr>
        <w:t>영역에서만</w:t>
      </w:r>
      <w:r>
        <w:rPr>
          <w:rFonts w:hint="eastAsia"/>
        </w:rPr>
        <w:t xml:space="preserve"> </w:t>
      </w:r>
      <w:r>
        <w:rPr>
          <w:rFonts w:hint="eastAsia"/>
        </w:rPr>
        <w:t>출력되도록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229DE" w:rsidRPr="00F229DE" w:rsidRDefault="00F229DE" w:rsidP="00F229DE">
      <w:pPr>
        <w:pStyle w:val="a0"/>
      </w:pPr>
      <w:r>
        <w:rPr>
          <w:rFonts w:hint="eastAsia"/>
        </w:rPr>
        <w:t>클리핑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D52845" w:rsidRDefault="00F229DE" w:rsidP="00F229DE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lScissorIndexed(GLuint index</w:t>
      </w:r>
      <w:r>
        <w:tab/>
      </w:r>
      <w:r>
        <w:tab/>
        <w:t xml:space="preserve">//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뷰포트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>.</w:t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Chars="200" w:firstLine="480"/>
      </w:pPr>
      <w:r>
        <w:t>GLint left,</w:t>
      </w:r>
      <w:r>
        <w:tab/>
      </w:r>
      <w:r>
        <w:tab/>
        <w:t xml:space="preserve">//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영역만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="480"/>
      </w:pPr>
      <w:r>
        <w:t>GLint bottom,</w:t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="480"/>
      </w:pPr>
      <w:r>
        <w:lastRenderedPageBreak/>
        <w:t>GLint width,</w:t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="480"/>
      </w:pPr>
      <w:r>
        <w:t>GLint height);</w:t>
      </w:r>
    </w:p>
    <w:p w:rsidR="00F229DE" w:rsidRDefault="00F229DE" w:rsidP="00F229DE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lScissorIndexedv(GLuint index,</w:t>
      </w:r>
      <w:r>
        <w:tab/>
      </w:r>
    </w:p>
    <w:p w:rsidR="00F229DE" w:rsidRDefault="00F229DE" w:rsidP="00F229DE">
      <w:pPr>
        <w:pStyle w:val="a0"/>
        <w:numPr>
          <w:ilvl w:val="0"/>
          <w:numId w:val="0"/>
        </w:numPr>
        <w:ind w:left="2880" w:firstLine="130"/>
      </w:pPr>
      <w:r>
        <w:t>const GLint* v);</w:t>
      </w:r>
      <w:r>
        <w:tab/>
        <w:t xml:space="preserve">//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F229DE" w:rsidRDefault="00F229DE" w:rsidP="00F229DE">
      <w:pPr>
        <w:pStyle w:val="a0"/>
      </w:pP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D52845" w:rsidRDefault="0023328E" w:rsidP="00D52845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lEnable(GL_SCISSOR_TEST), glDisable(SL_SCISSOR_TEST).</w:t>
      </w:r>
    </w:p>
    <w:p w:rsidR="00D01E33" w:rsidRDefault="00EF6A8B" w:rsidP="00E04B3A">
      <w:pPr>
        <w:pStyle w:val="2"/>
      </w:pPr>
      <w:r>
        <w:rPr>
          <w:rFonts w:hint="eastAsia"/>
        </w:rPr>
        <w:t>스텐실</w:t>
      </w:r>
      <w:r w:rsidR="00E04B3A">
        <w:rPr>
          <w:rFonts w:hint="eastAsia"/>
        </w:rPr>
        <w:t xml:space="preserve"> </w:t>
      </w:r>
      <w:r w:rsidR="00E04B3A">
        <w:rPr>
          <w:rFonts w:hint="eastAsia"/>
        </w:rPr>
        <w:t>테스트</w:t>
      </w:r>
    </w:p>
    <w:p w:rsidR="00D52845" w:rsidRDefault="00D01E33" w:rsidP="00BE400C"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지오메트리가</w:t>
      </w:r>
      <w:r>
        <w:rPr>
          <w:rFonts w:hint="eastAsia"/>
        </w:rPr>
        <w:t xml:space="preserve"> </w:t>
      </w:r>
      <w:r>
        <w:rPr>
          <w:rFonts w:hint="eastAsia"/>
        </w:rPr>
        <w:t>출력되기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색상의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채워져야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버퍼값과의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통과해야만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352F0" w:rsidRPr="00D352F0" w:rsidRDefault="00D352F0" w:rsidP="00D352F0">
      <w:pPr>
        <w:pStyle w:val="a0"/>
      </w:pP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D352F0" w:rsidRDefault="00D352F0" w:rsidP="00D352F0">
      <w:pPr>
        <w:pStyle w:val="a0"/>
      </w:pPr>
      <w:r>
        <w:rPr>
          <w:rFonts w:hint="eastAsia"/>
        </w:rPr>
        <w:t>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glEnable(GL_STENCIL_TEST).</w:t>
      </w:r>
    </w:p>
    <w:p w:rsidR="00D352F0" w:rsidRDefault="00D352F0" w:rsidP="00D352F0">
      <w:pPr>
        <w:pStyle w:val="a0"/>
      </w:pP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:glDisable</w:t>
      </w:r>
      <w:proofErr w:type="gramEnd"/>
      <w:r>
        <w:t>(GL_STENCIL_TEST).</w:t>
      </w:r>
    </w:p>
    <w:p w:rsidR="00D352F0" w:rsidRDefault="00D352F0" w:rsidP="00D352F0">
      <w:pPr>
        <w:pStyle w:val="a0"/>
      </w:pP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성공하는지</w:t>
      </w:r>
      <w:r>
        <w:rPr>
          <w:rFonts w:hint="eastAsia"/>
        </w:rPr>
        <w:t xml:space="preserve"> </w:t>
      </w:r>
      <w:r>
        <w:rPr>
          <w:rFonts w:hint="eastAsia"/>
        </w:rPr>
        <w:t>실패하는지에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.</w:t>
      </w:r>
    </w:p>
    <w:p w:rsidR="00D352F0" w:rsidRDefault="00D352F0" w:rsidP="00D352F0">
      <w:pPr>
        <w:pStyle w:val="a0"/>
        <w:numPr>
          <w:ilvl w:val="1"/>
          <w:numId w:val="8"/>
        </w:numPr>
      </w:pPr>
      <w:r>
        <w:t>void glStencilFuncSeparate(GLenum face,</w:t>
      </w:r>
      <w:r>
        <w:tab/>
        <w:t xml:space="preserve">// </w:t>
      </w:r>
      <w:r>
        <w:rPr>
          <w:rFonts w:hint="eastAsia"/>
        </w:rPr>
        <w:t>전면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후면</w:t>
      </w:r>
      <w:r>
        <w:rPr>
          <w:rFonts w:hint="eastAsia"/>
        </w:rPr>
        <w:t>.</w:t>
      </w:r>
    </w:p>
    <w:p w:rsidR="00D352F0" w:rsidRDefault="00D352F0" w:rsidP="00D352F0">
      <w:pPr>
        <w:pStyle w:val="a0"/>
        <w:numPr>
          <w:ilvl w:val="0"/>
          <w:numId w:val="0"/>
        </w:numPr>
        <w:ind w:left="3816" w:firstLine="504"/>
      </w:pPr>
      <w:r>
        <w:rPr>
          <w:rFonts w:hint="eastAsia"/>
        </w:rPr>
        <w:t xml:space="preserve"> </w:t>
      </w:r>
      <w:r>
        <w:t xml:space="preserve"> GLenum func,</w:t>
      </w:r>
      <w:r>
        <w:tab/>
        <w:t xml:space="preserve">// </w:t>
      </w:r>
      <w:r w:rsidR="00D01E33">
        <w:rPr>
          <w:rFonts w:hint="eastAsia"/>
        </w:rPr>
        <w:t>통과</w:t>
      </w:r>
      <w:r w:rsidR="00D01E33">
        <w:rPr>
          <w:rFonts w:hint="eastAsia"/>
        </w:rPr>
        <w:t xml:space="preserve"> </w:t>
      </w:r>
      <w:r w:rsidR="00D01E33">
        <w:rPr>
          <w:rFonts w:hint="eastAsia"/>
        </w:rPr>
        <w:t>조건</w:t>
      </w:r>
      <w:r w:rsidR="00D01E33">
        <w:t>.</w:t>
      </w:r>
    </w:p>
    <w:p w:rsidR="00D352F0" w:rsidRDefault="00D352F0" w:rsidP="00D352F0">
      <w:pPr>
        <w:pStyle w:val="a0"/>
        <w:numPr>
          <w:ilvl w:val="0"/>
          <w:numId w:val="0"/>
        </w:numPr>
        <w:ind w:left="3816" w:firstLine="504"/>
      </w:pPr>
      <w:r>
        <w:t xml:space="preserve">  GLint ref,</w:t>
      </w:r>
      <w:r>
        <w:tab/>
      </w:r>
      <w:r>
        <w:tab/>
        <w:t xml:space="preserve">// </w:t>
      </w:r>
      <w:r>
        <w:rPr>
          <w:rFonts w:hint="eastAsia"/>
        </w:rPr>
        <w:t>비교값</w:t>
      </w:r>
      <w:r>
        <w:rPr>
          <w:rFonts w:hint="eastAsia"/>
        </w:rPr>
        <w:t>(</w:t>
      </w:r>
      <w:r>
        <w:rPr>
          <w:rFonts w:hint="eastAsia"/>
        </w:rPr>
        <w:t>참조값</w:t>
      </w:r>
      <w:r>
        <w:rPr>
          <w:rFonts w:hint="eastAsia"/>
        </w:rPr>
        <w:t>)</w:t>
      </w:r>
    </w:p>
    <w:p w:rsidR="00D352F0" w:rsidRDefault="00D352F0" w:rsidP="00D352F0">
      <w:pPr>
        <w:pStyle w:val="a0"/>
        <w:numPr>
          <w:ilvl w:val="0"/>
          <w:numId w:val="0"/>
        </w:numPr>
        <w:ind w:left="3816" w:firstLine="504"/>
      </w:pPr>
      <w:r>
        <w:t xml:space="preserve">  GLuint mask);</w:t>
      </w:r>
      <w:r>
        <w:tab/>
        <w:t xml:space="preserve">// </w:t>
      </w:r>
      <w:r>
        <w:rPr>
          <w:rFonts w:hint="eastAsia"/>
        </w:rPr>
        <w:t>버퍼값</w:t>
      </w:r>
      <w:r>
        <w:rPr>
          <w:rFonts w:hint="eastAsia"/>
        </w:rPr>
        <w:t>(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>)</w:t>
      </w:r>
      <w:r w:rsidR="00B36C72">
        <w:t xml:space="preserve"> </w:t>
      </w:r>
      <w:r w:rsidR="00B36C72">
        <w:rPr>
          <w:rFonts w:hint="eastAsia"/>
        </w:rPr>
        <w:t>마스크</w:t>
      </w:r>
      <w:r>
        <w:rPr>
          <w:rFonts w:hint="eastAsia"/>
        </w:rPr>
        <w:t>.</w:t>
      </w:r>
    </w:p>
    <w:p w:rsidR="00D352F0" w:rsidRDefault="006A34E9" w:rsidP="00D352F0">
      <w:pPr>
        <w:pStyle w:val="a0"/>
        <w:numPr>
          <w:ilvl w:val="2"/>
          <w:numId w:val="8"/>
        </w:numPr>
      </w:pPr>
      <w:proofErr w:type="gramStart"/>
      <w:r>
        <w:rPr>
          <w:rFonts w:hint="eastAsia"/>
        </w:rPr>
        <w:t>f</w:t>
      </w:r>
      <w:r>
        <w:t>ace :</w:t>
      </w:r>
      <w:proofErr w:type="gramEnd"/>
      <w:r>
        <w:t xml:space="preserve"> </w:t>
      </w:r>
      <w:r>
        <w:rPr>
          <w:rFonts w:hint="eastAsia"/>
        </w:rPr>
        <w:t>지오메트리의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>(</w:t>
      </w:r>
      <w:r>
        <w:t>GL_FRONT, GL_BACK, GL_FRONT_AND_BACK)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지오메트리가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p w:rsidR="006A34E9" w:rsidRDefault="006A34E9" w:rsidP="00D352F0">
      <w:pPr>
        <w:pStyle w:val="a0"/>
        <w:numPr>
          <w:ilvl w:val="2"/>
          <w:numId w:val="8"/>
        </w:numPr>
      </w:pPr>
      <w:r>
        <w:t>func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rPr>
          <w:rFonts w:hint="eastAsia"/>
        </w:rPr>
        <w:t>G</w:t>
      </w:r>
      <w:r>
        <w:t>L_</w:t>
      </w:r>
      <w:proofErr w:type="gramStart"/>
      <w:r>
        <w:t>NEVER :</w:t>
      </w:r>
      <w:proofErr w:type="gramEnd"/>
      <w: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ALWAYS :</w:t>
      </w:r>
      <w:proofErr w:type="gramEnd"/>
      <w: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통과함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LESS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LEQUAL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버퍼값보다</w:t>
      </w:r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EQUAL :</w:t>
      </w:r>
      <w:proofErr w:type="gramEnd"/>
      <w:r>
        <w:t xml:space="preserve"> 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GEQUAL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버퍼값보다</w:t>
      </w:r>
      <w:r>
        <w:rPr>
          <w:rFonts w:hint="eastAsia"/>
        </w:rPr>
        <w:t xml:space="preserve"> </w:t>
      </w:r>
      <w:r>
        <w:rPr>
          <w:rFonts w:hint="eastAsia"/>
        </w:rPr>
        <w:t>크거나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lastRenderedPageBreak/>
        <w:t>GL_</w:t>
      </w:r>
      <w:proofErr w:type="gramStart"/>
      <w:r>
        <w:t>GREATER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6A34E9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NOTEQUAL :</w:t>
      </w:r>
      <w:proofErr w:type="gramEnd"/>
      <w:r>
        <w:t xml:space="preserve"> </w:t>
      </w:r>
      <w:r>
        <w:rPr>
          <w:rFonts w:hint="eastAsia"/>
        </w:rPr>
        <w:t>비교값이</w:t>
      </w:r>
      <w:r>
        <w:rPr>
          <w:rFonts w:hint="eastAsia"/>
        </w:rPr>
        <w:t xml:space="preserve"> </w:t>
      </w:r>
      <w:r>
        <w:rPr>
          <w:rFonts w:hint="eastAsia"/>
        </w:rPr>
        <w:t>버퍼값과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.</w:t>
      </w:r>
    </w:p>
    <w:p w:rsidR="006A34E9" w:rsidRDefault="006A34E9" w:rsidP="00D352F0">
      <w:pPr>
        <w:pStyle w:val="a0"/>
        <w:numPr>
          <w:ilvl w:val="2"/>
          <w:numId w:val="8"/>
        </w:numPr>
      </w:pPr>
      <w:r>
        <w:t>ref, mask</w:t>
      </w:r>
      <w:r w:rsidR="00D01E33">
        <w:br/>
      </w:r>
      <w:r w:rsidR="00B36C72">
        <w:rPr>
          <w:rFonts w:hint="eastAsia"/>
        </w:rPr>
        <w:t>다음과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같은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의사코드를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살펴보면</w:t>
      </w:r>
      <w:r w:rsidR="00B36C72">
        <w:rPr>
          <w:rFonts w:hint="eastAsia"/>
        </w:rPr>
        <w:t xml:space="preserve"> </w:t>
      </w:r>
      <w:r w:rsidR="00B36C72">
        <w:t xml:space="preserve">ref </w:t>
      </w:r>
      <w:r w:rsidR="00B36C72">
        <w:rPr>
          <w:rFonts w:hint="eastAsia"/>
        </w:rPr>
        <w:t>와</w:t>
      </w:r>
      <w:r w:rsidR="00B36C72">
        <w:rPr>
          <w:rFonts w:hint="eastAsia"/>
        </w:rPr>
        <w:t xml:space="preserve"> </w:t>
      </w:r>
      <w:r w:rsidR="00B36C72">
        <w:t xml:space="preserve">mask </w:t>
      </w:r>
      <w:r w:rsidR="00B36C72">
        <w:rPr>
          <w:rFonts w:hint="eastAsia"/>
        </w:rPr>
        <w:t>의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역할을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쉽게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알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수</w:t>
      </w:r>
      <w:r w:rsidR="00B36C72">
        <w:rPr>
          <w:rFonts w:hint="eastAsia"/>
        </w:rPr>
        <w:t xml:space="preserve"> </w:t>
      </w:r>
      <w:r w:rsidR="00B36C72">
        <w:rPr>
          <w:rFonts w:hint="eastAsia"/>
        </w:rPr>
        <w:t>있다</w:t>
      </w:r>
      <w:r w:rsidR="00B36C72"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0"/>
          <w:numId w:val="0"/>
        </w:numPr>
        <w:ind w:left="2160"/>
      </w:pPr>
      <w:r>
        <w:t>GLuint currStencilVal = GetCurrentStencilValue(x, y);</w:t>
      </w:r>
    </w:p>
    <w:p w:rsidR="00B36C72" w:rsidRDefault="00B36C72" w:rsidP="00B36C72">
      <w:pPr>
        <w:pStyle w:val="a0"/>
        <w:numPr>
          <w:ilvl w:val="0"/>
          <w:numId w:val="0"/>
        </w:numPr>
        <w:ind w:left="2160"/>
      </w:pPr>
      <w:r>
        <w:t>if (compare(currStencilVal &amp; mask,</w:t>
      </w:r>
    </w:p>
    <w:p w:rsidR="00B36C72" w:rsidRDefault="00B36C72" w:rsidP="00B36C72">
      <w:pPr>
        <w:pStyle w:val="a0"/>
        <w:numPr>
          <w:ilvl w:val="0"/>
          <w:numId w:val="0"/>
        </w:numPr>
        <w:ind w:left="2880" w:firstLineChars="250" w:firstLine="600"/>
      </w:pPr>
      <w:r>
        <w:t>ref &amp; mask,</w:t>
      </w:r>
    </w:p>
    <w:p w:rsidR="00B36C72" w:rsidRDefault="00B36C72" w:rsidP="00B36C72">
      <w:pPr>
        <w:pStyle w:val="a0"/>
        <w:numPr>
          <w:ilvl w:val="0"/>
          <w:numId w:val="0"/>
        </w:numPr>
        <w:ind w:left="2880" w:firstLineChars="250" w:firstLine="600"/>
      </w:pPr>
      <w:r>
        <w:t>front_facing ? front_op : back_op))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{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ab/>
        <w:t>passed = true;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}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else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{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ab/>
        <w:t>passed = false;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  <w:r>
        <w:t>}</w:t>
      </w:r>
    </w:p>
    <w:p w:rsidR="00B36C72" w:rsidRDefault="00B36C72" w:rsidP="00B36C72">
      <w:pPr>
        <w:pStyle w:val="a0"/>
        <w:numPr>
          <w:ilvl w:val="0"/>
          <w:numId w:val="0"/>
        </w:numPr>
        <w:ind w:left="1800" w:firstLine="360"/>
      </w:pPr>
    </w:p>
    <w:p w:rsidR="00B36C72" w:rsidRDefault="00B36C72" w:rsidP="00B36C72">
      <w:pPr>
        <w:pStyle w:val="a0"/>
      </w:pP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(</w:t>
      </w:r>
      <w:r>
        <w:rPr>
          <w:rFonts w:hint="eastAsia"/>
        </w:rPr>
        <w:t>통과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1"/>
          <w:numId w:val="8"/>
        </w:numPr>
      </w:pPr>
      <w:r>
        <w:t>glStencilOpSeparate(GLenum face,</w:t>
      </w:r>
      <w:r>
        <w:tab/>
        <w:t xml:space="preserve">// </w:t>
      </w:r>
      <w:r>
        <w:rPr>
          <w:rFonts w:hint="eastAsia"/>
        </w:rPr>
        <w:t>전면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양면</w:t>
      </w:r>
      <w:r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0"/>
          <w:numId w:val="0"/>
        </w:numPr>
        <w:ind w:left="3096" w:firstLine="504"/>
      </w:pPr>
      <w:r>
        <w:rPr>
          <w:rFonts w:hint="eastAsia"/>
        </w:rPr>
        <w:t xml:space="preserve"> </w:t>
      </w:r>
      <w:r>
        <w:t xml:space="preserve"> GLenum sfail,</w:t>
      </w:r>
      <w:r>
        <w:tab/>
        <w:t xml:space="preserve">// </w:t>
      </w:r>
      <w:r w:rsidR="008471C8">
        <w:rPr>
          <w:rFonts w:hint="eastAsia"/>
        </w:rPr>
        <w:t>스텐실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버퍼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실패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시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작업</w:t>
      </w:r>
      <w:r w:rsidR="008471C8"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0"/>
          <w:numId w:val="0"/>
        </w:numPr>
        <w:ind w:left="3096" w:firstLine="504"/>
      </w:pPr>
      <w:r>
        <w:rPr>
          <w:rFonts w:hint="eastAsia"/>
        </w:rPr>
        <w:t xml:space="preserve"> </w:t>
      </w:r>
      <w:r>
        <w:t xml:space="preserve"> GLenum dppass,</w:t>
      </w:r>
      <w:r w:rsidR="008471C8">
        <w:tab/>
        <w:t xml:space="preserve">// </w:t>
      </w:r>
      <w:r w:rsidR="008471C8">
        <w:rPr>
          <w:rFonts w:hint="eastAsia"/>
        </w:rPr>
        <w:t>깊이테스트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실패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시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작업</w:t>
      </w:r>
      <w:r w:rsidR="008471C8">
        <w:rPr>
          <w:rFonts w:hint="eastAsia"/>
        </w:rPr>
        <w:t>.</w:t>
      </w:r>
    </w:p>
    <w:p w:rsidR="00B36C72" w:rsidRDefault="00B36C72" w:rsidP="00B36C72">
      <w:pPr>
        <w:pStyle w:val="a0"/>
        <w:numPr>
          <w:ilvl w:val="0"/>
          <w:numId w:val="0"/>
        </w:numPr>
        <w:ind w:left="3096" w:firstLine="504"/>
      </w:pPr>
      <w:r>
        <w:t xml:space="preserve">  GLenum dppass);</w:t>
      </w:r>
      <w:r w:rsidR="008471C8">
        <w:tab/>
        <w:t xml:space="preserve">// </w:t>
      </w:r>
      <w:r w:rsidR="008471C8">
        <w:rPr>
          <w:rFonts w:hint="eastAsia"/>
        </w:rPr>
        <w:t>깊이테스트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성공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시</w:t>
      </w:r>
      <w:r w:rsidR="008471C8">
        <w:rPr>
          <w:rFonts w:hint="eastAsia"/>
        </w:rPr>
        <w:t xml:space="preserve"> </w:t>
      </w:r>
      <w:r w:rsidR="008471C8">
        <w:rPr>
          <w:rFonts w:hint="eastAsia"/>
        </w:rPr>
        <w:t>작업</w:t>
      </w:r>
      <w:r w:rsidR="008471C8"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2"/>
          <w:numId w:val="8"/>
        </w:num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>.</w:t>
      </w:r>
      <w:r>
        <w:br/>
        <w:t>GL_</w:t>
      </w:r>
      <w:proofErr w:type="gramStart"/>
      <w:r>
        <w:t>KEEP :</w:t>
      </w:r>
      <w:proofErr w:type="gramEnd"/>
      <w:r>
        <w:t xml:space="preserve"> 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수정하지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ZERO :</w:t>
      </w:r>
      <w:proofErr w:type="gramEnd"/>
      <w:r>
        <w:t xml:space="preserve"> </w:t>
      </w:r>
      <w:r>
        <w:rPr>
          <w:rFonts w:hint="eastAsia"/>
        </w:rPr>
        <w:t>스텐실</w:t>
      </w:r>
      <w:r>
        <w:rPr>
          <w:rFonts w:hint="eastAsia"/>
        </w:rPr>
        <w:t xml:space="preserve"> </w:t>
      </w:r>
      <w:r>
        <w:rPr>
          <w:rFonts w:hint="eastAsia"/>
        </w:rPr>
        <w:t>버퍼값을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REPLACE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참조값으로</w:t>
      </w:r>
      <w:r>
        <w:rPr>
          <w:rFonts w:hint="eastAsia"/>
        </w:rPr>
        <w:t xml:space="preserve"> </w:t>
      </w:r>
      <w:r>
        <w:rPr>
          <w:rFonts w:hint="eastAsia"/>
        </w:rPr>
        <w:t>교체한다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INCR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조정하여</w:t>
      </w:r>
      <w:r>
        <w:rPr>
          <w:rFonts w:hint="eastAsia"/>
        </w:rPr>
        <w:t xml:space="preserve"> </w:t>
      </w:r>
      <w:r>
        <w:rPr>
          <w:rFonts w:hint="eastAsia"/>
        </w:rPr>
        <w:t>증가시킨다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DECR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조정하여</w:t>
      </w:r>
      <w:r>
        <w:rPr>
          <w:rFonts w:hint="eastAsia"/>
        </w:rPr>
        <w:t xml:space="preserve"> </w:t>
      </w:r>
      <w:r>
        <w:rPr>
          <w:rFonts w:hint="eastAsia"/>
        </w:rPr>
        <w:t>감소시킨다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</w:t>
      </w:r>
      <w:proofErr w:type="gramStart"/>
      <w:r>
        <w:t>INVERT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반전시킨다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GL_INCR_</w:t>
      </w:r>
      <w:proofErr w:type="gramStart"/>
      <w:r>
        <w:t>WRAP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증가시킨다</w:t>
      </w:r>
      <w:r>
        <w:rPr>
          <w:rFonts w:hint="eastAsia"/>
        </w:rPr>
        <w:t>.</w:t>
      </w:r>
    </w:p>
    <w:p w:rsidR="008471C8" w:rsidRDefault="008471C8" w:rsidP="008471C8">
      <w:pPr>
        <w:pStyle w:val="a0"/>
        <w:numPr>
          <w:ilvl w:val="0"/>
          <w:numId w:val="0"/>
        </w:numPr>
        <w:ind w:left="2160"/>
      </w:pPr>
      <w:r>
        <w:t>GL_DECR_</w:t>
      </w:r>
      <w:proofErr w:type="gramStart"/>
      <w:r>
        <w:t>WRAP :</w:t>
      </w:r>
      <w:proofErr w:type="gramEnd"/>
      <w:r>
        <w:t xml:space="preserve"> </w:t>
      </w:r>
      <w:r>
        <w:rPr>
          <w:rFonts w:hint="eastAsia"/>
        </w:rPr>
        <w:t>스텐실값을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감소시킨다</w:t>
      </w:r>
      <w:r>
        <w:rPr>
          <w:rFonts w:hint="eastAsia"/>
        </w:rPr>
        <w:t>.</w:t>
      </w:r>
    </w:p>
    <w:p w:rsidR="00623D46" w:rsidRDefault="00623D46" w:rsidP="00623D46">
      <w:pPr>
        <w:pStyle w:val="a0"/>
        <w:numPr>
          <w:ilvl w:val="0"/>
          <w:numId w:val="0"/>
        </w:numPr>
      </w:pPr>
    </w:p>
    <w:p w:rsidR="00623D46" w:rsidRDefault="00275166" w:rsidP="00623D46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5DDBB7" wp14:editId="2FC2CB5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80C18" id="직선 연결선 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rFonts w:hint="eastAsia"/>
          <w:b/>
          <w:i/>
          <w:color w:val="00B050"/>
        </w:rPr>
        <w:t>/</w:t>
      </w:r>
      <w:r w:rsidRPr="00275166">
        <w:rPr>
          <w:b/>
          <w:i/>
          <w:color w:val="00B050"/>
        </w:rPr>
        <w:t xml:space="preserve">/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버퍼를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0</w:t>
      </w:r>
      <w:r w:rsidRPr="00275166">
        <w:rPr>
          <w:rFonts w:hint="eastAsia"/>
          <w:b/>
          <w:i/>
          <w:color w:val="00B050"/>
        </w:rPr>
        <w:t>으로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지운다</w:t>
      </w:r>
      <w:r w:rsidRPr="00275166">
        <w:rPr>
          <w:rFonts w:hint="eastAsia"/>
          <w:b/>
          <w:i/>
          <w:color w:val="00B050"/>
        </w:rPr>
        <w:t>.</w:t>
      </w:r>
    </w:p>
    <w:p w:rsidR="00623D4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rFonts w:hint="eastAsia"/>
          <w:i/>
        </w:rPr>
        <w:t>c</w:t>
      </w:r>
      <w:r w:rsidRPr="00275166">
        <w:rPr>
          <w:i/>
        </w:rPr>
        <w:t>onst GLint zero;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glClearBufferiv(GL_STENCIL, 0, &amp;zero);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경계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렌더링을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위해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상태를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설정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 xml:space="preserve">glStencilFunSeparate(GL_FRONT, GL_ALWAYS, 1, 0xff); // ref </w:t>
      </w:r>
      <w:r w:rsidRPr="00275166">
        <w:rPr>
          <w:rFonts w:hint="eastAsia"/>
          <w:i/>
        </w:rPr>
        <w:t>값</w:t>
      </w:r>
      <w:r w:rsidRPr="00275166">
        <w:rPr>
          <w:rFonts w:hint="eastAsia"/>
          <w:i/>
        </w:rPr>
        <w:t xml:space="preserve"> </w:t>
      </w:r>
      <w:r w:rsidRPr="00275166">
        <w:rPr>
          <w:i/>
        </w:rPr>
        <w:t xml:space="preserve">1, </w:t>
      </w:r>
      <w:r w:rsidRPr="00275166">
        <w:rPr>
          <w:rFonts w:hint="eastAsia"/>
          <w:i/>
        </w:rPr>
        <w:t>항상</w:t>
      </w:r>
      <w:r w:rsidRPr="00275166">
        <w:rPr>
          <w:rFonts w:hint="eastAsia"/>
          <w:i/>
        </w:rPr>
        <w:t xml:space="preserve"> </w:t>
      </w:r>
      <w:r w:rsidRPr="00275166">
        <w:rPr>
          <w:rFonts w:hint="eastAsia"/>
          <w:i/>
        </w:rPr>
        <w:t>통과</w:t>
      </w:r>
      <w:r w:rsidRPr="00275166">
        <w:rPr>
          <w:rFonts w:hint="eastAsia"/>
          <w:i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깊이테스트를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통과하면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 xml:space="preserve">ref </w:t>
      </w:r>
      <w:r w:rsidRPr="00275166">
        <w:rPr>
          <w:rFonts w:hint="eastAsia"/>
          <w:b/>
          <w:i/>
          <w:color w:val="00B050"/>
        </w:rPr>
        <w:t>값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1</w:t>
      </w:r>
      <w:r w:rsidRPr="00275166">
        <w:rPr>
          <w:rFonts w:hint="eastAsia"/>
          <w:b/>
          <w:i/>
          <w:color w:val="00B050"/>
        </w:rPr>
        <w:t>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버퍼에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씌운다</w:t>
      </w:r>
      <w:r w:rsidRPr="00275166">
        <w:rPr>
          <w:rFonts w:hint="eastAsia"/>
          <w:b/>
          <w:i/>
          <w:color w:val="00B050"/>
        </w:rPr>
        <w:t>.</w:t>
      </w:r>
      <w:r w:rsidRPr="00275166">
        <w:rPr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통과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실패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시에는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0</w:t>
      </w:r>
      <w:r w:rsidRPr="00275166">
        <w:rPr>
          <w:rFonts w:hint="eastAsia"/>
          <w:b/>
          <w:i/>
          <w:color w:val="00B050"/>
        </w:rPr>
        <w:t>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버퍼에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씌운다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glStencilOpSeparate(GL_FRONT, GL_KEEP, GL_ZERO, GL_REPLACE);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경계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이미지를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그린다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…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이제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이미지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픽셀들은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스텐실값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1</w:t>
      </w:r>
      <w:r w:rsidRPr="00275166">
        <w:rPr>
          <w:rFonts w:hint="eastAsia"/>
          <w:b/>
          <w:i/>
          <w:color w:val="00B050"/>
        </w:rPr>
        <w:t>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갖고</w:t>
      </w:r>
      <w:r w:rsidRPr="00275166">
        <w:rPr>
          <w:rFonts w:hint="eastAsia"/>
          <w:b/>
          <w:i/>
          <w:color w:val="00B050"/>
        </w:rPr>
        <w:t>,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다른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모든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픽셀을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스텐실값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0</w:t>
      </w:r>
      <w:r w:rsidRPr="00275166">
        <w:rPr>
          <w:rFonts w:hint="eastAsia"/>
          <w:b/>
          <w:i/>
          <w:color w:val="00B050"/>
        </w:rPr>
        <w:t>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갖는다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일반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렌더링을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위한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상태를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설정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픽셀이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경계를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덮어쓰는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경우에는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실패한다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>// 1</w:t>
      </w:r>
      <w:r w:rsidRPr="00275166">
        <w:rPr>
          <w:rFonts w:hint="eastAsia"/>
          <w:b/>
          <w:i/>
          <w:color w:val="00B050"/>
        </w:rPr>
        <w:t>보다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작은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값을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가지는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픽셀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위치는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통과</w:t>
      </w:r>
      <w:r w:rsidRPr="00275166">
        <w:rPr>
          <w:rFonts w:hint="eastAsia"/>
          <w:b/>
          <w:i/>
          <w:color w:val="00B050"/>
        </w:rPr>
        <w:t>.</w:t>
      </w:r>
      <w:r w:rsidRPr="00275166">
        <w:rPr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버퍼값이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b/>
          <w:i/>
          <w:color w:val="00B050"/>
        </w:rPr>
        <w:t>0</w:t>
      </w:r>
      <w:r w:rsidRPr="00275166">
        <w:rPr>
          <w:rFonts w:hint="eastAsia"/>
          <w:b/>
          <w:i/>
          <w:color w:val="00B050"/>
        </w:rPr>
        <w:t>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경우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출력</w:t>
      </w:r>
      <w:r w:rsidRPr="00275166">
        <w:rPr>
          <w:rFonts w:hint="eastAsia"/>
          <w:b/>
          <w:i/>
          <w:color w:val="00B050"/>
        </w:rPr>
        <w:t>.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glStencilFuncSeparate(GL_FRONT_AND_BACK, GL_LESS, 1, 0xff);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  <w:r w:rsidRPr="00275166">
        <w:rPr>
          <w:i/>
        </w:rPr>
        <w:t>glStencilOpSeparate(GL_FRONT, GL_KEEP, GL_KEEP, GL_KEEP);</w:t>
      </w: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i/>
        </w:rPr>
      </w:pPr>
    </w:p>
    <w:p w:rsidR="00275166" w:rsidRPr="00275166" w:rsidRDefault="00275166" w:rsidP="00623D4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275166">
        <w:rPr>
          <w:b/>
          <w:i/>
          <w:color w:val="00B050"/>
        </w:rPr>
        <w:t xml:space="preserve">// </w:t>
      </w:r>
      <w:r w:rsidRPr="00275166">
        <w:rPr>
          <w:rFonts w:hint="eastAsia"/>
          <w:b/>
          <w:i/>
          <w:color w:val="00B050"/>
        </w:rPr>
        <w:t>장면의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나머지를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렌더링한다</w:t>
      </w:r>
      <w:r w:rsidRPr="00275166">
        <w:rPr>
          <w:rFonts w:hint="eastAsia"/>
          <w:b/>
          <w:i/>
          <w:color w:val="00B050"/>
        </w:rPr>
        <w:t>.</w:t>
      </w:r>
      <w:r w:rsidRPr="00275166">
        <w:rPr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스텐실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경계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위에는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렌더링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되지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않을</w:t>
      </w:r>
      <w:r w:rsidRPr="00275166">
        <w:rPr>
          <w:rFonts w:hint="eastAsia"/>
          <w:b/>
          <w:i/>
          <w:color w:val="00B050"/>
        </w:rPr>
        <w:t xml:space="preserve"> </w:t>
      </w:r>
      <w:r w:rsidRPr="00275166">
        <w:rPr>
          <w:rFonts w:hint="eastAsia"/>
          <w:b/>
          <w:i/>
          <w:color w:val="00B050"/>
        </w:rPr>
        <w:t>것이다</w:t>
      </w:r>
      <w:r w:rsidRPr="00275166">
        <w:rPr>
          <w:rFonts w:hint="eastAsia"/>
          <w:b/>
          <w:i/>
          <w:color w:val="00B050"/>
        </w:rPr>
        <w:t>.</w:t>
      </w:r>
    </w:p>
    <w:p w:rsidR="00D52845" w:rsidRDefault="00275166" w:rsidP="00BE400C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C7AF97" wp14:editId="50A828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18AAC" id="직선 연결선 4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" strokecolor="#0072c6 [3204]" strokeweight="1pt">
                <v:stroke dashstyle="1 1" joinstyle="miter"/>
              </v:line>
            </w:pict>
          </mc:Fallback>
        </mc:AlternateContent>
      </w:r>
    </w:p>
    <w:p w:rsidR="00D52845" w:rsidRDefault="00EF6A8B" w:rsidP="00BE400C">
      <w:pPr>
        <w:pStyle w:val="2"/>
      </w:pPr>
      <w:r>
        <w:rPr>
          <w:rFonts w:hint="eastAsia"/>
        </w:rPr>
        <w:t>깊이</w:t>
      </w:r>
      <w:r w:rsidR="00E04B3A">
        <w:rPr>
          <w:rFonts w:hint="eastAsia"/>
        </w:rPr>
        <w:t xml:space="preserve"> </w:t>
      </w:r>
      <w:r w:rsidR="00E04B3A">
        <w:rPr>
          <w:rFonts w:hint="eastAsia"/>
        </w:rPr>
        <w:t>테스트</w:t>
      </w:r>
    </w:p>
    <w:p w:rsidR="00023D2B" w:rsidRDefault="00023D2B" w:rsidP="00023D2B">
      <w:pPr>
        <w:pStyle w:val="aff0"/>
      </w:pP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활성화되면</w:t>
      </w:r>
      <w:r>
        <w:rPr>
          <w:rFonts w:hint="eastAsia"/>
        </w:rPr>
        <w:t xml:space="preserve"> </w:t>
      </w:r>
      <w:r>
        <w:rPr>
          <w:rFonts w:hint="eastAsia"/>
        </w:rPr>
        <w:t>프래그먼트의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깊이버퍼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활성화되어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프래그먼트가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통과하면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버퍼는</w:t>
      </w:r>
      <w:r>
        <w:rPr>
          <w:rFonts w:hint="eastAsia"/>
        </w:rPr>
        <w:t xml:space="preserve"> </w:t>
      </w:r>
      <w:r>
        <w:rPr>
          <w:rFonts w:hint="eastAsia"/>
        </w:rPr>
        <w:t>프래그먼트의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깊이값으로</w:t>
      </w:r>
      <w:r>
        <w:rPr>
          <w:rFonts w:hint="eastAsia"/>
        </w:rPr>
        <w:t xml:space="preserve"> </w:t>
      </w:r>
      <w:r>
        <w:rPr>
          <w:rFonts w:hint="eastAsia"/>
        </w:rPr>
        <w:t>갱신된다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실패하면</w:t>
      </w:r>
      <w:r>
        <w:rPr>
          <w:rFonts w:hint="eastAsia"/>
        </w:rPr>
        <w:t xml:space="preserve"> </w:t>
      </w:r>
      <w:r>
        <w:rPr>
          <w:rFonts w:hint="eastAsia"/>
        </w:rPr>
        <w:t>프래그먼트는</w:t>
      </w:r>
      <w:r>
        <w:rPr>
          <w:rFonts w:hint="eastAsia"/>
        </w:rPr>
        <w:t xml:space="preserve"> </w:t>
      </w:r>
      <w:r>
        <w:rPr>
          <w:rFonts w:hint="eastAsia"/>
        </w:rPr>
        <w:t>폐기되고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연산으로</w:t>
      </w:r>
      <w:r>
        <w:rPr>
          <w:rFonts w:hint="eastAsia"/>
        </w:rPr>
        <w:t xml:space="preserve"> </w:t>
      </w:r>
      <w:r>
        <w:rPr>
          <w:rFonts w:hint="eastAsia"/>
        </w:rPr>
        <w:t>전달되지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23D2B" w:rsidRDefault="00023D2B" w:rsidP="00023D2B">
      <w:pPr>
        <w:pStyle w:val="a0"/>
      </w:pP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G</w:t>
      </w:r>
      <w:r>
        <w:t>L_</w:t>
      </w:r>
      <w:proofErr w:type="gramStart"/>
      <w:r>
        <w:t>ALWAYS :</w:t>
      </w:r>
      <w:proofErr w:type="gramEnd"/>
      <w: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통과한다</w:t>
      </w:r>
      <w:r>
        <w:rPr>
          <w:rFonts w:hint="eastAsia"/>
        </w:rPr>
        <w:t>.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NEVER :</w:t>
      </w:r>
      <w:proofErr w:type="gramEnd"/>
      <w:r>
        <w:t xml:space="preserve"> 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통과하지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LESS :</w:t>
      </w:r>
      <w:proofErr w:type="gramEnd"/>
      <w:r>
        <w:t xml:space="preserve">  </w:t>
      </w:r>
      <w:r>
        <w:rPr>
          <w:rFonts w:hint="eastAsia"/>
        </w:rPr>
        <w:t>통과</w:t>
      </w:r>
      <w: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기존값</w:t>
      </w:r>
      <w:r>
        <w:rPr>
          <w:rFonts w:hint="eastAsia"/>
        </w:rPr>
        <w:t>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LEQUAL :</w:t>
      </w:r>
      <w:proofErr w:type="gramEnd"/>
      <w:r>
        <w:t xml:space="preserve"> </w:t>
      </w:r>
      <w:r>
        <w:rPr>
          <w:rFonts w:hint="eastAsia"/>
        </w:rPr>
        <w:t>통과</w:t>
      </w:r>
      <w: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&lt;= </w:t>
      </w:r>
      <w:r>
        <w:rPr>
          <w:rFonts w:hint="eastAsia"/>
        </w:rPr>
        <w:t>기존값</w:t>
      </w:r>
      <w:r>
        <w:rPr>
          <w:rFonts w:hint="eastAsia"/>
        </w:rPr>
        <w:t>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EQUAL :</w:t>
      </w:r>
      <w:proofErr w:type="gramEnd"/>
      <w:r>
        <w:t xml:space="preserve">  </w:t>
      </w:r>
      <w:r>
        <w:rPr>
          <w:rFonts w:hint="eastAsia"/>
        </w:rPr>
        <w:t>통과</w:t>
      </w:r>
      <w: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기존값</w:t>
      </w:r>
      <w:r>
        <w:rPr>
          <w:rFonts w:hint="eastAsia"/>
        </w:rPr>
        <w:t>)</w:t>
      </w:r>
      <w:r>
        <w:t>.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NOTEQUAL :</w:t>
      </w:r>
      <w:proofErr w:type="gramEnd"/>
      <w: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!= </w:t>
      </w:r>
      <w:r>
        <w:rPr>
          <w:rFonts w:hint="eastAsia"/>
        </w:rPr>
        <w:t>기존값</w:t>
      </w:r>
      <w:r>
        <w:rPr>
          <w:rFonts w:hint="eastAsia"/>
        </w:rPr>
        <w:t>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GREATER :</w:t>
      </w:r>
      <w:proofErr w:type="gramEnd"/>
      <w: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(</w:t>
      </w:r>
      <w:r>
        <w:rPr>
          <w:rFonts w:hint="eastAsia"/>
        </w:rPr>
        <w:t>깊이값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기존값</w:t>
      </w:r>
      <w:r>
        <w:rPr>
          <w:rFonts w:hint="eastAsia"/>
        </w:rPr>
        <w:t>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t>GL_</w:t>
      </w:r>
      <w:proofErr w:type="gramStart"/>
      <w:r>
        <w:t>GEQUAL :</w:t>
      </w:r>
      <w:proofErr w:type="gramEnd"/>
      <w:r>
        <w:t xml:space="preserve"> </w:t>
      </w:r>
      <w:r>
        <w:rPr>
          <w:rFonts w:hint="eastAsia"/>
        </w:rPr>
        <w:t>통과</w:t>
      </w:r>
      <w:r>
        <w:rPr>
          <w:rFonts w:hint="eastAsia"/>
        </w:rPr>
        <w:t>(</w:t>
      </w:r>
      <w:r>
        <w:rPr>
          <w:rFonts w:hint="eastAsia"/>
        </w:rPr>
        <w:t>깊이값</w:t>
      </w:r>
      <w:r w:rsidR="00286124">
        <w:rPr>
          <w:rFonts w:hint="eastAsia"/>
        </w:rPr>
        <w:t xml:space="preserve"> </w:t>
      </w:r>
      <w:r w:rsidR="00286124">
        <w:t xml:space="preserve">=&gt; </w:t>
      </w:r>
      <w:r w:rsidR="00286124">
        <w:rPr>
          <w:rFonts w:hint="eastAsia"/>
        </w:rPr>
        <w:t>기존값</w:t>
      </w:r>
      <w:r w:rsidR="00286124">
        <w:rPr>
          <w:rFonts w:hint="eastAsia"/>
        </w:rPr>
        <w:t>)</w:t>
      </w:r>
      <w:r w:rsidR="00286124">
        <w:t>.</w:t>
      </w:r>
    </w:p>
    <w:p w:rsidR="00023D2B" w:rsidRDefault="00023D2B" w:rsidP="00023D2B">
      <w:pPr>
        <w:pStyle w:val="a0"/>
      </w:pPr>
      <w:r>
        <w:rPr>
          <w:rFonts w:hint="eastAsia"/>
        </w:rPr>
        <w:t>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glEnable(GL_DEPTH_TEST).</w:t>
      </w:r>
    </w:p>
    <w:p w:rsidR="00023D2B" w:rsidRDefault="00023D2B" w:rsidP="00023D2B">
      <w:pPr>
        <w:pStyle w:val="a0"/>
      </w:pP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glDisable(GL_DEPTH_TEST)</w:t>
      </w:r>
    </w:p>
    <w:p w:rsidR="00023D2B" w:rsidRDefault="00023D2B" w:rsidP="00023D2B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 xml:space="preserve">*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통과하는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(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 xml:space="preserve">GL_ALWAYS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4167D" w:rsidRDefault="0084167D" w:rsidP="0084167D">
      <w:pPr>
        <w:pStyle w:val="a0"/>
      </w:pP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84167D" w:rsidRDefault="0084167D" w:rsidP="0084167D">
      <w:pPr>
        <w:pStyle w:val="a0"/>
        <w:numPr>
          <w:ilvl w:val="1"/>
          <w:numId w:val="8"/>
        </w:numPr>
      </w:pPr>
      <w:proofErr w:type="gramStart"/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glDepthMask(GL_TRUE).</w:t>
      </w:r>
    </w:p>
    <w:p w:rsidR="0084167D" w:rsidRDefault="0084167D" w:rsidP="0084167D">
      <w:pPr>
        <w:pStyle w:val="a0"/>
        <w:numPr>
          <w:ilvl w:val="1"/>
          <w:numId w:val="8"/>
        </w:numPr>
      </w:pPr>
      <w:proofErr w:type="gramStart"/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glDepthMask(GL_FALSE).</w:t>
      </w:r>
    </w:p>
    <w:p w:rsidR="0084167D" w:rsidRDefault="0084167D" w:rsidP="0084167D">
      <w:pPr>
        <w:pStyle w:val="a0"/>
        <w:numPr>
          <w:ilvl w:val="1"/>
          <w:numId w:val="8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쓰기가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활성화되어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52845" w:rsidRDefault="00E04B3A" w:rsidP="00BE400C">
      <w:pPr>
        <w:pStyle w:val="2"/>
      </w:pPr>
      <w:r>
        <w:rPr>
          <w:rFonts w:hint="eastAsia"/>
        </w:rPr>
        <w:t>블렌딩</w:t>
      </w:r>
    </w:p>
    <w:p w:rsidR="00E70326" w:rsidRDefault="00E70326" w:rsidP="00E70326">
      <w:pPr>
        <w:pStyle w:val="aff0"/>
      </w:pP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그려져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프래그먼트와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프래그먼트의</w:t>
      </w:r>
      <w:r>
        <w:rPr>
          <w:rFonts w:hint="eastAsia"/>
        </w:rPr>
        <w:t xml:space="preserve"> </w:t>
      </w: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지정하여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혼합하여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 w:rsidR="00B829E8">
        <w:t xml:space="preserve"> </w:t>
      </w:r>
      <w:r w:rsidR="00B829E8">
        <w:rPr>
          <w:rFonts w:hint="eastAsia"/>
        </w:rPr>
        <w:t>투명도</w:t>
      </w:r>
      <w:r w:rsidR="00B829E8">
        <w:rPr>
          <w:rFonts w:hint="eastAsia"/>
        </w:rPr>
        <w:t xml:space="preserve"> </w:t>
      </w:r>
      <w:r w:rsidR="00B829E8">
        <w:rPr>
          <w:rFonts w:hint="eastAsia"/>
        </w:rPr>
        <w:t>효과가</w:t>
      </w:r>
      <w:r w:rsidR="00B829E8">
        <w:rPr>
          <w:rFonts w:hint="eastAsia"/>
        </w:rPr>
        <w:t xml:space="preserve"> </w:t>
      </w:r>
      <w:r w:rsidR="00B829E8">
        <w:rPr>
          <w:rFonts w:hint="eastAsia"/>
        </w:rPr>
        <w:t>핵심이다</w:t>
      </w:r>
      <w:r w:rsidR="00B829E8">
        <w:rPr>
          <w:rFonts w:hint="eastAsia"/>
        </w:rPr>
        <w:t>.</w:t>
      </w:r>
    </w:p>
    <w:p w:rsidR="00E70326" w:rsidRDefault="00E70326" w:rsidP="00E70326">
      <w:pPr>
        <w:pStyle w:val="a0"/>
      </w:pP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E70326" w:rsidRDefault="00E70326" w:rsidP="00E70326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lBlendFunc(GLenum src,</w:t>
      </w:r>
      <w:r>
        <w:tab/>
        <w:t xml:space="preserve"> // </w:t>
      </w:r>
      <w:r>
        <w:rPr>
          <w:rFonts w:hint="eastAsia"/>
        </w:rPr>
        <w:t>깊이테스트까지</w:t>
      </w:r>
      <w:r>
        <w:rPr>
          <w:rFonts w:hint="eastAsia"/>
        </w:rPr>
        <w:t xml:space="preserve"> </w:t>
      </w:r>
      <w:r>
        <w:rPr>
          <w:rFonts w:hint="eastAsia"/>
        </w:rPr>
        <w:t>통과한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>.</w:t>
      </w:r>
    </w:p>
    <w:p w:rsidR="00E70326" w:rsidRDefault="00E70326" w:rsidP="00E70326">
      <w:pPr>
        <w:pStyle w:val="a0"/>
        <w:numPr>
          <w:ilvl w:val="0"/>
          <w:numId w:val="0"/>
        </w:numPr>
        <w:ind w:left="2376" w:firstLine="504"/>
      </w:pPr>
      <w:r>
        <w:t xml:space="preserve">GLenum dst); //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그려진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>.</w:t>
      </w:r>
    </w:p>
    <w:p w:rsidR="00E70326" w:rsidRDefault="00E70326" w:rsidP="00E70326">
      <w:pPr>
        <w:pStyle w:val="a0"/>
        <w:numPr>
          <w:ilvl w:val="0"/>
          <w:numId w:val="0"/>
        </w:numPr>
        <w:ind w:left="936" w:hanging="360"/>
      </w:pPr>
      <w:r>
        <w:tab/>
      </w:r>
      <w:r>
        <w:tab/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t xml:space="preserve">* dst </w:t>
      </w:r>
      <w:r>
        <w:rPr>
          <w:rFonts w:hint="eastAsia"/>
        </w:rPr>
        <w:t>비율</w:t>
      </w:r>
    </w:p>
    <w:p w:rsidR="00B829E8" w:rsidRDefault="00B829E8" w:rsidP="00B829E8">
      <w:pPr>
        <w:pStyle w:val="a0"/>
        <w:numPr>
          <w:ilvl w:val="1"/>
          <w:numId w:val="8"/>
        </w:numPr>
      </w:pPr>
      <w:r>
        <w:rPr>
          <w:rFonts w:hint="eastAsia"/>
        </w:rPr>
        <w:t>반투명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</w:p>
    <w:p w:rsidR="00B829E8" w:rsidRDefault="00B829E8" w:rsidP="00B829E8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lastRenderedPageBreak/>
        <w:t>g</w:t>
      </w:r>
      <w:r>
        <w:t>lBlendFunc(GL_SRC_ALPHA, GL_ONE_MINUS_SRC_ALPHA);</w:t>
      </w:r>
    </w:p>
    <w:p w:rsidR="00B829E8" w:rsidRDefault="00B829E8" w:rsidP="00B829E8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색상은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프래그먼트의</w:t>
      </w:r>
      <w:r>
        <w:rPr>
          <w:rFonts w:hint="eastAsia"/>
        </w:rPr>
        <w:t xml:space="preserve"> </w:t>
      </w:r>
      <w:r>
        <w:rPr>
          <w:rFonts w:hint="eastAsia"/>
        </w:rPr>
        <w:t>알파값을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알파값이</w:t>
      </w:r>
      <w:r>
        <w:rPr>
          <w:rFonts w:hint="eastAsia"/>
        </w:rPr>
        <w:t xml:space="preserve"> </w:t>
      </w:r>
      <w:r>
        <w:t xml:space="preserve">0.5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R</w:t>
      </w:r>
      <w:proofErr w:type="gramStart"/>
      <w:r>
        <w:t>,G,B</w:t>
      </w:r>
      <w:proofErr w:type="gram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그려진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색상값은</w:t>
      </w:r>
      <w:r>
        <w:rPr>
          <w:rFonts w:hint="eastAsia"/>
        </w:rPr>
        <w:t xml:space="preserve"> </w:t>
      </w:r>
      <w:r>
        <w:t xml:space="preserve">1 –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알파값의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</w:p>
    <w:p w:rsidR="00B829E8" w:rsidRDefault="00B829E8" w:rsidP="00B829E8">
      <w:pPr>
        <w:pStyle w:val="a0"/>
        <w:numPr>
          <w:ilvl w:val="1"/>
          <w:numId w:val="8"/>
        </w:numPr>
      </w:pP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렌더링하기</w:t>
      </w:r>
      <w:r>
        <w:rPr>
          <w:rFonts w:hint="eastAsia"/>
        </w:rPr>
        <w:t>.</w:t>
      </w:r>
    </w:p>
    <w:p w:rsidR="0029440B" w:rsidRDefault="0029440B" w:rsidP="0029440B">
      <w:pPr>
        <w:pStyle w:val="a0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>
            <wp:extent cx="5213350" cy="349885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76" w:rsidRDefault="0029440B" w:rsidP="006F6E76">
      <w:pPr>
        <w:pStyle w:val="a0"/>
        <w:numPr>
          <w:ilvl w:val="0"/>
          <w:numId w:val="0"/>
        </w:numPr>
        <w:ind w:left="9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9B7423" wp14:editId="35C3337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FE257" id="직선 연결선 7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rFonts w:hint="eastAsia"/>
          <w:i/>
        </w:rPr>
        <w:t>s</w:t>
      </w:r>
      <w:r w:rsidRPr="0029440B">
        <w:rPr>
          <w:i/>
        </w:rPr>
        <w:t>tatic const GLfloat orange[] = {0.6f, 0.4f, 0.1f, 1.0f};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glClearBufferv(GL_COLOR, 0, orange);</w:t>
      </w:r>
    </w:p>
    <w:p w:rsidR="006F6E76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1F230E" w:rsidRPr="001F230E" w:rsidRDefault="001F230E" w:rsidP="006F6E76">
      <w:pPr>
        <w:pStyle w:val="a0"/>
        <w:numPr>
          <w:ilvl w:val="0"/>
          <w:numId w:val="0"/>
        </w:numPr>
        <w:ind w:left="936" w:hanging="360"/>
        <w:rPr>
          <w:rFonts w:hint="eastAsia"/>
          <w:b/>
          <w:i/>
          <w:color w:val="00B050"/>
        </w:rPr>
      </w:pPr>
      <w:r w:rsidRPr="001F230E">
        <w:rPr>
          <w:rFonts w:hint="eastAsia"/>
          <w:b/>
          <w:i/>
          <w:color w:val="00B050"/>
        </w:rPr>
        <w:t>/</w:t>
      </w:r>
      <w:r w:rsidRPr="001F230E">
        <w:rPr>
          <w:b/>
          <w:i/>
          <w:color w:val="00B050"/>
        </w:rPr>
        <w:t xml:space="preserve">/ </w:t>
      </w:r>
      <w:r w:rsidRPr="001F230E">
        <w:rPr>
          <w:rFonts w:hint="eastAsia"/>
          <w:b/>
          <w:i/>
          <w:color w:val="00B050"/>
        </w:rPr>
        <w:t>블렌딩</w:t>
      </w:r>
      <w:r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함수들</w:t>
      </w:r>
      <w:r w:rsidRPr="001F230E">
        <w:rPr>
          <w:rFonts w:hint="eastAsia"/>
          <w:b/>
          <w:i/>
          <w:color w:val="00B050"/>
        </w:rPr>
        <w:t>.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 xml:space="preserve">static const GLenum blend_func[] = 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{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GL_ZERO,</w:t>
      </w:r>
    </w:p>
    <w:p w:rsidR="001F230E" w:rsidRPr="0029440B" w:rsidRDefault="006F6E76" w:rsidP="001F230E">
      <w:pPr>
        <w:pStyle w:val="a0"/>
        <w:numPr>
          <w:ilvl w:val="0"/>
          <w:numId w:val="0"/>
        </w:numPr>
        <w:ind w:left="936" w:hanging="360"/>
        <w:rPr>
          <w:rFonts w:hint="eastAsia"/>
          <w:i/>
        </w:rPr>
      </w:pPr>
      <w:r w:rsidRPr="0029440B">
        <w:rPr>
          <w:i/>
        </w:rPr>
        <w:tab/>
        <w:t>GL_ONE,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GL_SRC_COLOR,</w:t>
      </w:r>
      <w:r w:rsidR="001F230E">
        <w:rPr>
          <w:i/>
        </w:rPr>
        <w:tab/>
      </w:r>
      <w:r w:rsidR="001F230E">
        <w:rPr>
          <w:i/>
        </w:rPr>
        <w:tab/>
      </w:r>
      <w:r w:rsidR="001F230E">
        <w:rPr>
          <w:i/>
        </w:rPr>
        <w:tab/>
      </w:r>
      <w:r w:rsidR="001F230E"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첫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번째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원본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색상</w:t>
      </w:r>
      <w:r w:rsidR="001F230E" w:rsidRPr="001F230E">
        <w:rPr>
          <w:rFonts w:hint="eastAsia"/>
          <w:b/>
          <w:i/>
          <w:color w:val="00B050"/>
        </w:rPr>
        <w:t>.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GL_ONE_MINUS_SRC_COLOR,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GL_DST_</w:t>
      </w:r>
      <w:r w:rsidR="0029440B" w:rsidRPr="0029440B">
        <w:rPr>
          <w:i/>
        </w:rPr>
        <w:t>COLOR,</w:t>
      </w:r>
      <w:r w:rsidR="001F230E">
        <w:rPr>
          <w:i/>
        </w:rPr>
        <w:tab/>
      </w:r>
      <w:r w:rsidR="001F230E">
        <w:rPr>
          <w:i/>
        </w:rPr>
        <w:tab/>
      </w:r>
      <w:r w:rsidR="001F230E">
        <w:rPr>
          <w:i/>
        </w:rPr>
        <w:tab/>
      </w:r>
      <w:r w:rsidR="001F230E"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대상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색상</w:t>
      </w:r>
      <w:r w:rsidR="001F230E" w:rsidRPr="001F230E">
        <w:rPr>
          <w:rFonts w:hint="eastAsia"/>
          <w:b/>
          <w:i/>
          <w:color w:val="00B050"/>
        </w:rPr>
        <w:t>.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lastRenderedPageBreak/>
        <w:tab/>
        <w:t>GL_ONE_MINUS_DST_COLOR,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GL_ONE_MINUS_SRC_ALPHA,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GL_DST_ALPHA,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GL_ONE_MINUS_DST_ALPHA,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GL_CONSTANT_COLOR,</w:t>
      </w:r>
      <w:r w:rsidR="001F230E">
        <w:rPr>
          <w:i/>
        </w:rPr>
        <w:tab/>
      </w:r>
      <w:r w:rsidR="001F230E">
        <w:rPr>
          <w:i/>
        </w:rPr>
        <w:tab/>
      </w:r>
      <w:r w:rsidR="001F230E"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상수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블렌딩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색상</w:t>
      </w:r>
      <w:r w:rsidR="001F230E" w:rsidRPr="001F230E">
        <w:rPr>
          <w:rFonts w:hint="eastAsia"/>
          <w:b/>
          <w:i/>
          <w:color w:val="00B050"/>
        </w:rPr>
        <w:t>.</w:t>
      </w:r>
      <w:r w:rsidR="001F230E" w:rsidRPr="001F230E">
        <w:rPr>
          <w:b/>
          <w:i/>
          <w:color w:val="00B050"/>
        </w:rPr>
        <w:t xml:space="preserve"> glBlendColor() </w:t>
      </w:r>
      <w:r w:rsidR="001F230E" w:rsidRPr="001F230E">
        <w:rPr>
          <w:rFonts w:hint="eastAsia"/>
          <w:b/>
          <w:i/>
          <w:color w:val="00B050"/>
        </w:rPr>
        <w:t>로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설정</w:t>
      </w:r>
      <w:r w:rsidR="001F230E" w:rsidRPr="001F230E">
        <w:rPr>
          <w:rFonts w:hint="eastAsia"/>
          <w:b/>
          <w:i/>
          <w:color w:val="00B050"/>
        </w:rPr>
        <w:t>.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GL_ONE_MINUS_CONSTANT_COLOR,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GL_CONSTANT_ALPHA,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GL_ONE_MINUS_CONSTANT_ALPHA,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GL_SRC_ALPHA_SATURATE,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GL_SRC1_COLOR,</w:t>
      </w:r>
      <w:r w:rsidR="001F230E">
        <w:rPr>
          <w:i/>
        </w:rPr>
        <w:tab/>
      </w:r>
      <w:r w:rsidR="001F230E">
        <w:rPr>
          <w:i/>
        </w:rPr>
        <w:tab/>
      </w:r>
      <w:r w:rsidR="001F230E">
        <w:rPr>
          <w:i/>
        </w:rPr>
        <w:tab/>
      </w:r>
      <w:r w:rsidR="001F230E"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두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번째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원본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="001F230E" w:rsidRPr="001F230E">
        <w:rPr>
          <w:rFonts w:hint="eastAsia"/>
          <w:b/>
          <w:i/>
          <w:color w:val="00B050"/>
        </w:rPr>
        <w:t>색상</w:t>
      </w:r>
      <w:r w:rsidR="001F230E" w:rsidRPr="001F230E">
        <w:rPr>
          <w:rFonts w:hint="eastAsia"/>
          <w:b/>
          <w:i/>
          <w:color w:val="00B050"/>
        </w:rPr>
        <w:t>.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GL_ONE_MINUS_SRC1_COLOR,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GL_SRC1_ALPHA,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GL_ONE_MINUS_SRC1_ALPHA</w:t>
      </w:r>
    </w:p>
    <w:p w:rsidR="006F6E76" w:rsidRPr="0029440B" w:rsidRDefault="006F6E76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};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static const int num_blend_funcs = sizeof(blend_func) / sizeof(blend_func[0]);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static const float x_scale = 20.0f / float(num_blend_funcs);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static const float y_scale = 16.0f / float(num_blend_funcs);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const float t = (float)currentTime;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glEnable(GL_BLEND);</w:t>
      </w:r>
    </w:p>
    <w:p w:rsidR="0029440B" w:rsidRPr="001F230E" w:rsidRDefault="0029440B" w:rsidP="006F6E76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29440B">
        <w:rPr>
          <w:i/>
        </w:rPr>
        <w:t>glBlendColor(0.2f, 0.5f, 0.7f, 0.5f);</w:t>
      </w:r>
      <w:r w:rsidRPr="0029440B">
        <w:rPr>
          <w:i/>
        </w:rPr>
        <w:tab/>
      </w:r>
      <w:r w:rsidRPr="001F230E">
        <w:rPr>
          <w:b/>
          <w:i/>
          <w:color w:val="00B050"/>
        </w:rPr>
        <w:t xml:space="preserve">// </w:t>
      </w:r>
      <w:r w:rsidR="001F230E" w:rsidRPr="001F230E">
        <w:rPr>
          <w:rFonts w:hint="eastAsia"/>
          <w:b/>
          <w:i/>
          <w:color w:val="00B050"/>
        </w:rPr>
        <w:t>상수</w:t>
      </w:r>
      <w:r w:rsidR="001F230E"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블렌딩</w:t>
      </w:r>
      <w:r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색상을</w:t>
      </w:r>
      <w:r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연한</w:t>
      </w:r>
      <w:r w:rsidRPr="001F230E">
        <w:rPr>
          <w:rFonts w:hint="eastAsia"/>
          <w:b/>
          <w:i/>
          <w:color w:val="00B050"/>
        </w:rPr>
        <w:t xml:space="preserve"> </w:t>
      </w:r>
      <w:r w:rsidRPr="001F230E">
        <w:rPr>
          <w:rFonts w:hint="eastAsia"/>
          <w:b/>
          <w:i/>
          <w:color w:val="00B050"/>
        </w:rPr>
        <w:t>파란색으로</w:t>
      </w:r>
      <w:r w:rsidRPr="001F230E">
        <w:rPr>
          <w:rFonts w:hint="eastAsia"/>
          <w:b/>
          <w:i/>
          <w:color w:val="00B050"/>
        </w:rPr>
        <w:t>.</w:t>
      </w:r>
    </w:p>
    <w:p w:rsidR="0029440B" w:rsidRPr="001F230E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for (j = 0; j &lt; num_blend_funcs; j++)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{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ab/>
        <w:t>for (i = 0; i &lt; num_blend_funcs; i++)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936"/>
        <w:rPr>
          <w:i/>
        </w:rPr>
      </w:pPr>
      <w:r w:rsidRPr="0029440B">
        <w:rPr>
          <w:i/>
        </w:rPr>
        <w:t>{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936"/>
        <w:rPr>
          <w:i/>
        </w:rPr>
      </w:pPr>
      <w:r w:rsidRPr="0029440B">
        <w:rPr>
          <w:i/>
        </w:rPr>
        <w:tab/>
        <w:t xml:space="preserve">vmath::mat4 mv_matrix = 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936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  <w:t>vmath::translate(9.5f – x_scale * float(i),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816" w:firstLineChars="50" w:firstLine="120"/>
        <w:rPr>
          <w:i/>
        </w:rPr>
      </w:pPr>
      <w:r w:rsidRPr="0029440B">
        <w:rPr>
          <w:i/>
        </w:rPr>
        <w:t>7.5f – y_scale * float(j)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816" w:firstLineChars="50" w:firstLine="120"/>
        <w:rPr>
          <w:i/>
        </w:rPr>
      </w:pPr>
      <w:r w:rsidRPr="0029440B">
        <w:rPr>
          <w:i/>
        </w:rPr>
        <w:t>- 50.0f) *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vmath::rotate(t * -45.0f, 0.0f, 1.0f, 0.0f) *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lastRenderedPageBreak/>
        <w:tab/>
      </w: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vmath::rotate(t * -21.0f, 1.0f, 0.0f, 0.0f);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glUniformMatrix4fv(mv_location, 1, GL_FALSE, mv_matrix);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glBlendFunc(blend_func[i], blend_func[j]);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360" w:hangingChars="150" w:hanging="360"/>
        <w:rPr>
          <w:i/>
        </w:rPr>
      </w:pPr>
      <w:r w:rsidRPr="0029440B">
        <w:rPr>
          <w:i/>
        </w:rPr>
        <w:tab/>
      </w:r>
      <w:r w:rsidRPr="0029440B">
        <w:rPr>
          <w:i/>
        </w:rPr>
        <w:tab/>
      </w:r>
      <w:r w:rsidRPr="0029440B">
        <w:rPr>
          <w:i/>
        </w:rPr>
        <w:tab/>
        <w:t>glDrawElements(GL_TRIANGLES, 36, GL_UNSIGNED_SHORT, 0);</w:t>
      </w:r>
    </w:p>
    <w:p w:rsidR="0029440B" w:rsidRPr="0029440B" w:rsidRDefault="0029440B" w:rsidP="0029440B">
      <w:pPr>
        <w:pStyle w:val="a0"/>
        <w:numPr>
          <w:ilvl w:val="0"/>
          <w:numId w:val="0"/>
        </w:numPr>
        <w:ind w:left="936"/>
        <w:rPr>
          <w:i/>
        </w:rPr>
      </w:pPr>
      <w:r w:rsidRPr="0029440B">
        <w:rPr>
          <w:i/>
        </w:rPr>
        <w:t>}</w:t>
      </w:r>
    </w:p>
    <w:p w:rsidR="0029440B" w:rsidRPr="0029440B" w:rsidRDefault="0029440B" w:rsidP="006F6E76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29440B">
        <w:rPr>
          <w:i/>
        </w:rPr>
        <w:t>}</w:t>
      </w:r>
    </w:p>
    <w:p w:rsidR="0029440B" w:rsidRDefault="0029440B" w:rsidP="006F6E76">
      <w:pPr>
        <w:pStyle w:val="a0"/>
        <w:numPr>
          <w:ilvl w:val="0"/>
          <w:numId w:val="0"/>
        </w:numPr>
        <w:ind w:left="936" w:hanging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183D0B" wp14:editId="13EAA7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57EE5" id="직선 연결선 8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" strokecolor="#0072c6 [3204]" strokeweight="1pt">
                <v:stroke dashstyle="1 1" joinstyle="miter"/>
              </v:line>
            </w:pict>
          </mc:Fallback>
        </mc:AlternateContent>
      </w:r>
    </w:p>
    <w:p w:rsidR="00E70326" w:rsidRDefault="001F230E" w:rsidP="00E70326">
      <w:pPr>
        <w:pStyle w:val="a0"/>
      </w:pP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</w:p>
    <w:p w:rsidR="001F230E" w:rsidRDefault="001F230E" w:rsidP="001F230E">
      <w:pPr>
        <w:pStyle w:val="a0"/>
        <w:numPr>
          <w:ilvl w:val="1"/>
          <w:numId w:val="8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색상과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색상의</w:t>
      </w:r>
      <w:r>
        <w:rPr>
          <w:rFonts w:hint="eastAsia"/>
        </w:rPr>
        <w:t xml:space="preserve"> </w:t>
      </w:r>
      <w:r>
        <w:rPr>
          <w:rFonts w:hint="eastAsia"/>
        </w:rPr>
        <w:t>블렌딩</w:t>
      </w:r>
      <w:r>
        <w:rPr>
          <w:rFonts w:hint="eastAsia"/>
        </w:rPr>
        <w:t xml:space="preserve"> </w:t>
      </w:r>
      <w:r>
        <w:rPr>
          <w:rFonts w:hint="eastAsia"/>
        </w:rPr>
        <w:t>결과값은</w:t>
      </w:r>
      <w:r>
        <w:rPr>
          <w:rFonts w:hint="eastAsia"/>
        </w:rPr>
        <w:t xml:space="preserve"> </w:t>
      </w:r>
      <w:r>
        <w:rPr>
          <w:rFonts w:hint="eastAsia"/>
        </w:rPr>
        <w:t>덧셈으로</w:t>
      </w:r>
      <w:r>
        <w:rPr>
          <w:rFonts w:hint="eastAsia"/>
        </w:rPr>
        <w:t xml:space="preserve"> </w:t>
      </w:r>
      <w:r>
        <w:rPr>
          <w:rFonts w:hint="eastAsia"/>
        </w:rPr>
        <w:t>도출되었다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공식들을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F230E" w:rsidRDefault="001F230E" w:rsidP="001F230E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>lBlendEquation(GLenum mode);</w:t>
      </w:r>
    </w:p>
    <w:p w:rsidR="001F230E" w:rsidRDefault="001F230E" w:rsidP="001F230E">
      <w:pPr>
        <w:pStyle w:val="a0"/>
        <w:numPr>
          <w:ilvl w:val="0"/>
          <w:numId w:val="0"/>
        </w:numPr>
        <w:ind w:left="1440"/>
      </w:pPr>
      <w:r>
        <w:t>GL_FUNC_</w:t>
      </w:r>
      <w:proofErr w:type="gramStart"/>
      <w:r>
        <w:t>ADD :</w:t>
      </w:r>
      <w:proofErr w:type="gramEnd"/>
      <w:r>
        <w:t xml:space="preserve"> </w:t>
      </w:r>
      <w:r w:rsidR="000735E1">
        <w:rPr>
          <w:rFonts w:hint="eastAsia"/>
        </w:rPr>
        <w:t>입력</w:t>
      </w:r>
      <w:r w:rsidR="000735E1">
        <w:rPr>
          <w:rFonts w:hint="eastAsia"/>
        </w:rPr>
        <w:t xml:space="preserve"> </w:t>
      </w:r>
      <w:r w:rsidR="000735E1">
        <w:t xml:space="preserve">+ </w:t>
      </w:r>
      <w:r w:rsidR="000735E1">
        <w:rPr>
          <w:rFonts w:hint="eastAsia"/>
        </w:rPr>
        <w:t>대상</w:t>
      </w:r>
      <w:r w:rsidR="000735E1">
        <w:rPr>
          <w:rFonts w:hint="eastAsia"/>
        </w:rPr>
        <w:t>.</w:t>
      </w:r>
    </w:p>
    <w:p w:rsidR="000735E1" w:rsidRDefault="000735E1" w:rsidP="001F230E">
      <w:pPr>
        <w:pStyle w:val="a0"/>
        <w:numPr>
          <w:ilvl w:val="0"/>
          <w:numId w:val="0"/>
        </w:numPr>
        <w:ind w:left="1440"/>
      </w:pPr>
      <w:r>
        <w:t>GL_FUNC_</w:t>
      </w:r>
      <w:proofErr w:type="gramStart"/>
      <w:r>
        <w:t>SUBTRACT :</w:t>
      </w:r>
      <w:proofErr w:type="gramEnd"/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대상</w:t>
      </w:r>
      <w:r>
        <w:rPr>
          <w:rFonts w:hint="eastAsia"/>
        </w:rPr>
        <w:t>.</w:t>
      </w:r>
    </w:p>
    <w:p w:rsidR="000735E1" w:rsidRDefault="000735E1" w:rsidP="001F230E">
      <w:pPr>
        <w:pStyle w:val="a0"/>
        <w:numPr>
          <w:ilvl w:val="0"/>
          <w:numId w:val="0"/>
        </w:numPr>
        <w:ind w:left="1440"/>
      </w:pPr>
      <w:r>
        <w:t>GL_FUNC_REVERSE_</w:t>
      </w:r>
      <w:proofErr w:type="gramStart"/>
      <w:r>
        <w:t>SUBTRACT :</w:t>
      </w:r>
      <w:proofErr w:type="gramEnd"/>
      <w: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입력</w:t>
      </w:r>
      <w:r>
        <w:rPr>
          <w:rFonts w:hint="eastAsia"/>
        </w:rPr>
        <w:t>.</w:t>
      </w:r>
    </w:p>
    <w:p w:rsidR="000735E1" w:rsidRDefault="000735E1" w:rsidP="001F230E">
      <w:pPr>
        <w:pStyle w:val="a0"/>
        <w:numPr>
          <w:ilvl w:val="0"/>
          <w:numId w:val="0"/>
        </w:numPr>
        <w:ind w:left="1440"/>
      </w:pPr>
      <w:r>
        <w:t>GL_</w:t>
      </w:r>
      <w:proofErr w:type="gramStart"/>
      <w:r>
        <w:t>MIN :</w:t>
      </w:r>
      <w:proofErr w:type="gramEnd"/>
      <w:r>
        <w:t xml:space="preserve">  min(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대상</w:t>
      </w:r>
      <w:r>
        <w:t>).</w:t>
      </w:r>
    </w:p>
    <w:p w:rsidR="001F230E" w:rsidRDefault="000735E1" w:rsidP="000735E1">
      <w:pPr>
        <w:pStyle w:val="a0"/>
        <w:numPr>
          <w:ilvl w:val="0"/>
          <w:numId w:val="0"/>
        </w:numPr>
        <w:ind w:left="1440"/>
      </w:pPr>
      <w:r>
        <w:t>GL_</w:t>
      </w:r>
      <w:proofErr w:type="gramStart"/>
      <w:r>
        <w:t>MAX :</w:t>
      </w:r>
      <w:proofErr w:type="gramEnd"/>
      <w:r>
        <w:t xml:space="preserve"> max(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대상</w:t>
      </w:r>
      <w:r>
        <w:t>).</w:t>
      </w:r>
    </w:p>
    <w:p w:rsidR="000735E1" w:rsidRDefault="000735E1" w:rsidP="000735E1">
      <w:pPr>
        <w:pStyle w:val="a0"/>
      </w:pPr>
      <w:r>
        <w:rPr>
          <w:rFonts w:hint="eastAsia"/>
        </w:rPr>
        <w:t>논리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연산</w:t>
      </w:r>
      <w:r w:rsidR="00A867A6">
        <w:t xml:space="preserve"> :</w:t>
      </w:r>
      <w:proofErr w:type="gramEnd"/>
      <w:r w:rsidR="00A867A6">
        <w:t xml:space="preserve"> </w:t>
      </w:r>
      <w:r w:rsidR="00A867A6">
        <w:rPr>
          <w:rFonts w:hint="eastAsia"/>
        </w:rPr>
        <w:t>일반적으로</w:t>
      </w:r>
      <w:r w:rsidR="00A867A6">
        <w:rPr>
          <w:rFonts w:hint="eastAsia"/>
        </w:rPr>
        <w:t xml:space="preserve"> </w:t>
      </w:r>
      <w:r w:rsidR="00A867A6">
        <w:rPr>
          <w:rFonts w:hint="eastAsia"/>
        </w:rPr>
        <w:t>사용하지</w:t>
      </w:r>
      <w:r w:rsidR="00A867A6">
        <w:rPr>
          <w:rFonts w:hint="eastAsia"/>
        </w:rPr>
        <w:t xml:space="preserve"> </w:t>
      </w:r>
      <w:r w:rsidR="00A867A6">
        <w:rPr>
          <w:rFonts w:hint="eastAsia"/>
        </w:rPr>
        <w:t>않음</w:t>
      </w:r>
      <w:r w:rsidR="00A867A6">
        <w:rPr>
          <w:rFonts w:hint="eastAsia"/>
        </w:rPr>
        <w:t>.</w:t>
      </w:r>
    </w:p>
    <w:p w:rsidR="00A867A6" w:rsidRPr="00E70326" w:rsidRDefault="00A867A6" w:rsidP="000735E1">
      <w:pPr>
        <w:pStyle w:val="a0"/>
        <w:rPr>
          <w:rFonts w:hint="eastAsia"/>
        </w:rPr>
      </w:pPr>
      <w:r>
        <w:rPr>
          <w:rFonts w:hint="eastAsia"/>
        </w:rPr>
        <w:t>색상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마스킹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패스</w:t>
      </w:r>
      <w:r>
        <w:rPr>
          <w:rFonts w:hint="eastAsia"/>
        </w:rPr>
        <w:t>.</w:t>
      </w:r>
    </w:p>
    <w:p w:rsidR="00F5351C" w:rsidRDefault="00F5351C" w:rsidP="00F5351C">
      <w:pPr>
        <w:pStyle w:val="2"/>
      </w:pPr>
      <w:r>
        <w:rPr>
          <w:rFonts w:hint="eastAsia"/>
        </w:rPr>
        <w:t>오프스크린</w:t>
      </w:r>
      <w:r>
        <w:t xml:space="preserve"> </w:t>
      </w:r>
      <w:r>
        <w:rPr>
          <w:rFonts w:hint="eastAsia"/>
        </w:rPr>
        <w:t>렌더링</w:t>
      </w:r>
      <w:r>
        <w:t xml:space="preserve"> &amp; </w:t>
      </w:r>
      <w:r>
        <w:rPr>
          <w:rFonts w:hint="eastAsia"/>
        </w:rPr>
        <w:t>렌더타겟</w:t>
      </w:r>
    </w:p>
    <w:p w:rsidR="006A7575" w:rsidRDefault="006A7575" w:rsidP="006A7575">
      <w:pPr>
        <w:pStyle w:val="aff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셰이더의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rPr>
          <w:rFonts w:hint="eastAsia"/>
        </w:rPr>
        <w:t>백버퍼가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이와는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프래그먼트</w:t>
      </w:r>
      <w:r>
        <w:rPr>
          <w:rFonts w:hint="eastAsia"/>
        </w:rPr>
        <w:t xml:space="preserve"> </w:t>
      </w:r>
      <w:r>
        <w:rPr>
          <w:rFonts w:hint="eastAsia"/>
        </w:rPr>
        <w:t>셰이더의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그림자</w:t>
      </w:r>
      <w:r>
        <w:rPr>
          <w:rFonts w:hint="eastAsia"/>
        </w:rPr>
        <w:t xml:space="preserve"> </w:t>
      </w:r>
      <w:r>
        <w:rPr>
          <w:rFonts w:hint="eastAsia"/>
        </w:rPr>
        <w:t>출력이나</w:t>
      </w:r>
      <w:r>
        <w:rPr>
          <w:rFonts w:hint="eastAsia"/>
        </w:rPr>
        <w:t xml:space="preserve"> </w:t>
      </w:r>
      <w:r>
        <w:rPr>
          <w:rFonts w:hint="eastAsia"/>
        </w:rPr>
        <w:t>포스트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5723D" w:rsidRDefault="00C5723D" w:rsidP="00C5723D">
      <w:pPr>
        <w:pStyle w:val="a0"/>
      </w:pP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fbo, frame buffer object).</w:t>
      </w:r>
    </w:p>
    <w:p w:rsidR="00C5723D" w:rsidRDefault="00C5723D" w:rsidP="00C5723D">
      <w:pPr>
        <w:pStyle w:val="a0"/>
        <w:numPr>
          <w:ilvl w:val="1"/>
          <w:numId w:val="8"/>
        </w:numPr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어태치시켜</w:t>
      </w:r>
      <w:r>
        <w:rPr>
          <w:rFonts w:hint="eastAsia"/>
        </w:rPr>
        <w:t xml:space="preserve"> </w:t>
      </w:r>
      <w:r>
        <w:rPr>
          <w:rFonts w:hint="eastAsia"/>
        </w:rPr>
        <w:t>렌더링용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공간으로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2"/>
          <w:numId w:val="8"/>
        </w:numPr>
      </w:pP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glGenFramebuffers();</w:t>
      </w:r>
    </w:p>
    <w:p w:rsidR="00C5723D" w:rsidRDefault="00C5723D" w:rsidP="00C5723D">
      <w:pPr>
        <w:pStyle w:val="a0"/>
        <w:numPr>
          <w:ilvl w:val="2"/>
          <w:numId w:val="8"/>
        </w:numPr>
      </w:pP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바인딩</w:t>
      </w:r>
      <w:r>
        <w:t xml:space="preserve"> :</w:t>
      </w:r>
      <w:proofErr w:type="gramEnd"/>
      <w:r>
        <w:t xml:space="preserve"> glBindFramebuffer();</w:t>
      </w:r>
    </w:p>
    <w:p w:rsidR="00C5723D" w:rsidRDefault="00C5723D" w:rsidP="00C5723D">
      <w:pPr>
        <w:pStyle w:val="a0"/>
        <w:numPr>
          <w:ilvl w:val="2"/>
          <w:numId w:val="8"/>
        </w:numPr>
      </w:pPr>
      <w:r>
        <w:rPr>
          <w:rFonts w:hint="eastAsia"/>
        </w:rPr>
        <w:t>컨텍스트에</w:t>
      </w:r>
      <w:r>
        <w:rPr>
          <w:rFonts w:hint="eastAsia"/>
        </w:rPr>
        <w:t xml:space="preserve"> </w:t>
      </w:r>
      <w:r>
        <w:rPr>
          <w:rFonts w:hint="eastAsia"/>
        </w:rPr>
        <w:t>어태치</w:t>
      </w:r>
    </w:p>
    <w:p w:rsidR="00AB5C6E" w:rsidRDefault="00AB5C6E" w:rsidP="00AB5C6E">
      <w:pPr>
        <w:pStyle w:val="a0"/>
        <w:numPr>
          <w:ilvl w:val="0"/>
          <w:numId w:val="0"/>
        </w:numPr>
        <w:ind w:left="2160"/>
      </w:pPr>
      <w:r>
        <w:t>glFramebufferTexture(GLenum target,</w:t>
      </w:r>
    </w:p>
    <w:p w:rsidR="00AB5C6E" w:rsidRDefault="00AB5C6E" w:rsidP="00AB5C6E">
      <w:pPr>
        <w:pStyle w:val="a0"/>
        <w:numPr>
          <w:ilvl w:val="0"/>
          <w:numId w:val="0"/>
        </w:numPr>
        <w:ind w:left="2160"/>
      </w:pPr>
      <w:r>
        <w:lastRenderedPageBreak/>
        <w:tab/>
      </w:r>
      <w:r>
        <w:tab/>
      </w:r>
      <w:r>
        <w:tab/>
        <w:t xml:space="preserve">  GLenum attachment,</w:t>
      </w:r>
    </w:p>
    <w:p w:rsidR="00AB5C6E" w:rsidRDefault="00AB5C6E" w:rsidP="00AB5C6E">
      <w:pPr>
        <w:pStyle w:val="a0"/>
        <w:numPr>
          <w:ilvl w:val="0"/>
          <w:numId w:val="0"/>
        </w:numPr>
        <w:ind w:left="2160"/>
      </w:pPr>
      <w:r>
        <w:tab/>
      </w:r>
      <w:r>
        <w:tab/>
      </w:r>
      <w:r>
        <w:tab/>
        <w:t xml:space="preserve">  GLenum texture,</w:t>
      </w:r>
    </w:p>
    <w:p w:rsidR="00AB5C6E" w:rsidRDefault="00AB5C6E" w:rsidP="00AB5C6E">
      <w:pPr>
        <w:pStyle w:val="a0"/>
        <w:numPr>
          <w:ilvl w:val="0"/>
          <w:numId w:val="0"/>
        </w:numPr>
        <w:ind w:left="2160"/>
      </w:pPr>
      <w:r>
        <w:tab/>
      </w:r>
      <w:r>
        <w:tab/>
      </w:r>
      <w:r>
        <w:tab/>
        <w:t xml:space="preserve">  GLenum level);</w:t>
      </w:r>
    </w:p>
    <w:p w:rsidR="00AB5C6E" w:rsidRDefault="00D42FA1" w:rsidP="00AB5C6E">
      <w:pPr>
        <w:pStyle w:val="a0"/>
        <w:numPr>
          <w:ilvl w:val="0"/>
          <w:numId w:val="0"/>
        </w:numPr>
        <w:ind w:left="2160"/>
      </w:pPr>
      <w:r>
        <w:t xml:space="preserve">. </w:t>
      </w:r>
      <w:proofErr w:type="gramStart"/>
      <w:r w:rsidR="00AB5C6E">
        <w:t>target</w:t>
      </w:r>
      <w:proofErr w:type="gramEnd"/>
      <w:r w:rsidR="00AB5C6E">
        <w:t xml:space="preserve"> : </w:t>
      </w:r>
      <w:r w:rsidR="00AB5C6E">
        <w:rPr>
          <w:rFonts w:hint="eastAsia"/>
        </w:rPr>
        <w:t>텍스처에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어태치시킬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프레임버퍼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객체의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바인딩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포인트</w:t>
      </w:r>
      <w:r w:rsidR="00AB5C6E">
        <w:rPr>
          <w:rFonts w:hint="eastAsia"/>
        </w:rPr>
        <w:t>.</w:t>
      </w:r>
      <w:r w:rsidR="00AB5C6E">
        <w:t xml:space="preserve"> </w:t>
      </w:r>
      <w:r w:rsidR="00AB5C6E">
        <w:rPr>
          <w:rFonts w:hint="eastAsia"/>
        </w:rPr>
        <w:t>G</w:t>
      </w:r>
      <w:r w:rsidR="00AB5C6E">
        <w:t>L_FRAMEBUFFER(= GLDRAW_FRAMEBUFFER), GL_READ_FRAMEBUFFER.</w:t>
      </w:r>
    </w:p>
    <w:p w:rsidR="00AB5C6E" w:rsidRDefault="00D42FA1" w:rsidP="00AB5C6E">
      <w:pPr>
        <w:pStyle w:val="a0"/>
        <w:numPr>
          <w:ilvl w:val="0"/>
          <w:numId w:val="0"/>
        </w:numPr>
        <w:ind w:left="2160"/>
      </w:pPr>
      <w:r>
        <w:t xml:space="preserve">. </w:t>
      </w:r>
      <w:proofErr w:type="gramStart"/>
      <w:r w:rsidR="00AB5C6E">
        <w:t>attachment :</w:t>
      </w:r>
      <w:proofErr w:type="gramEnd"/>
      <w:r w:rsidR="00AB5C6E">
        <w:t xml:space="preserve"> </w:t>
      </w:r>
      <w:r w:rsidR="00AB5C6E">
        <w:rPr>
          <w:rFonts w:hint="eastAsia"/>
        </w:rPr>
        <w:t>텍스처를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어떤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용도로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사용할</w:t>
      </w:r>
      <w:r w:rsidR="00AB5C6E">
        <w:rPr>
          <w:rFonts w:hint="eastAsia"/>
        </w:rPr>
        <w:t xml:space="preserve"> </w:t>
      </w:r>
      <w:r w:rsidR="00AB5C6E">
        <w:rPr>
          <w:rFonts w:hint="eastAsia"/>
        </w:rPr>
        <w:t>것인가</w:t>
      </w:r>
      <w:r w:rsidR="00AB5C6E">
        <w:rPr>
          <w:rFonts w:hint="eastAsia"/>
        </w:rPr>
        <w:t>(</w:t>
      </w:r>
      <w:r w:rsidR="00AB5C6E">
        <w:rPr>
          <w:rFonts w:hint="eastAsia"/>
        </w:rPr>
        <w:t>색상</w:t>
      </w:r>
      <w:r w:rsidR="00AB5C6E">
        <w:rPr>
          <w:rFonts w:hint="eastAsia"/>
        </w:rPr>
        <w:t>,</w:t>
      </w:r>
      <w:r w:rsidR="00AB5C6E">
        <w:t xml:space="preserve"> </w:t>
      </w:r>
      <w:r w:rsidR="00AB5C6E">
        <w:rPr>
          <w:rFonts w:hint="eastAsia"/>
        </w:rPr>
        <w:t>깊이</w:t>
      </w:r>
      <w:r w:rsidR="00AB5C6E">
        <w:rPr>
          <w:rFonts w:hint="eastAsia"/>
        </w:rPr>
        <w:t>,</w:t>
      </w:r>
      <w:r w:rsidR="00AB5C6E">
        <w:t xml:space="preserve"> </w:t>
      </w:r>
      <w:r w:rsidR="00AB5C6E">
        <w:rPr>
          <w:rFonts w:hint="eastAsia"/>
        </w:rPr>
        <w:t>스텐실</w:t>
      </w:r>
      <w:r w:rsidR="00AB5C6E">
        <w:rPr>
          <w:rFonts w:hint="eastAsia"/>
        </w:rPr>
        <w:t>).</w:t>
      </w:r>
      <w:r w:rsidR="00AB5C6E">
        <w:t xml:space="preserve"> GL_COLOR_ATTACHMENT</w:t>
      </w:r>
      <w:r>
        <w:t>(GL_COLOR_ATTACHMENT0, GL_COLOR_ATTACHMENT1 …)</w:t>
      </w:r>
      <w:r w:rsidR="00AB5C6E">
        <w:t>, GL_DEPTH_ATTACHMENT, GL_STENCIL_ATTACHMENT.</w:t>
      </w:r>
    </w:p>
    <w:p w:rsidR="00D42FA1" w:rsidRDefault="00D42FA1" w:rsidP="00AB5C6E">
      <w:pPr>
        <w:pStyle w:val="a0"/>
        <w:numPr>
          <w:ilvl w:val="0"/>
          <w:numId w:val="0"/>
        </w:numPr>
        <w:ind w:left="2160"/>
      </w:pPr>
      <w:r>
        <w:t xml:space="preserve">. </w:t>
      </w:r>
      <w:proofErr w:type="gramStart"/>
      <w:r>
        <w:t>level :</w:t>
      </w:r>
      <w:proofErr w:type="gramEnd"/>
      <w: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밉맵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>.</w:t>
      </w:r>
    </w:p>
    <w:p w:rsidR="00F93ABC" w:rsidRDefault="00F93ABC" w:rsidP="00AB5C6E">
      <w:pPr>
        <w:pStyle w:val="a0"/>
        <w:numPr>
          <w:ilvl w:val="0"/>
          <w:numId w:val="0"/>
        </w:numPr>
        <w:ind w:left="2160"/>
      </w:pPr>
    </w:p>
    <w:p w:rsidR="00F93ABC" w:rsidRDefault="00F93ABC" w:rsidP="00F93ABC">
      <w:pPr>
        <w:pStyle w:val="a0"/>
      </w:pPr>
      <w:r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E75E2B" w:rsidRDefault="00E75E2B" w:rsidP="00F93ABC">
      <w:pPr>
        <w:pStyle w:val="a0"/>
        <w:numPr>
          <w:ilvl w:val="1"/>
          <w:numId w:val="8"/>
        </w:numPr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 w:rsidR="00F51566">
        <w:rPr>
          <w:rFonts w:hint="eastAsia"/>
        </w:rPr>
        <w:t>초기화</w:t>
      </w:r>
      <w:r w:rsidR="00F51566">
        <w:rPr>
          <w:rFonts w:hint="eastAsia"/>
        </w:rPr>
        <w:t xml:space="preserve"> </w:t>
      </w:r>
      <w:r w:rsidR="00F51566">
        <w:rPr>
          <w:rFonts w:hint="eastAsia"/>
        </w:rPr>
        <w:t>코드이다</w:t>
      </w:r>
      <w:r>
        <w:rPr>
          <w:rFonts w:hint="eastAsia"/>
        </w:rPr>
        <w:t>.</w:t>
      </w:r>
    </w:p>
    <w:p w:rsidR="00F93ABC" w:rsidRDefault="00F93ABC" w:rsidP="00F93ABC">
      <w:pPr>
        <w:pStyle w:val="a0"/>
        <w:numPr>
          <w:ilvl w:val="0"/>
          <w:numId w:val="0"/>
        </w:numPr>
        <w:ind w:left="936"/>
        <w:rPr>
          <w:rFonts w:hint="eastAsia"/>
        </w:rPr>
      </w:pPr>
    </w:p>
    <w:p w:rsidR="00C5723D" w:rsidRDefault="00F93ABC" w:rsidP="00C5723D">
      <w:pPr>
        <w:pStyle w:val="a0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E99997" wp14:editId="2FB5FB8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1AB14" id="직선 연결선 16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</w:t>
      </w:r>
      <w:r>
        <w:rPr>
          <w:rFonts w:hint="eastAsia"/>
        </w:rPr>
        <w:t>프레임버퍼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glGenFramebuffers(1, &amp;fbo);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glBindFramebuffer(GL_FRAMEBUFFER, fbo);</w:t>
      </w:r>
    </w:p>
    <w:p w:rsidR="00C5723D" w:rsidRDefault="00C5723D" w:rsidP="00C5723D">
      <w:pPr>
        <w:pStyle w:val="a0"/>
        <w:numPr>
          <w:ilvl w:val="0"/>
          <w:numId w:val="0"/>
        </w:numPr>
      </w:pP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glGenTextures(1, &amp;color_texture);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glBindTexture(GL_TEXTURE_2D, color_texture);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glTexStorage2D(GL_TEXTURE_2D, 1, GL_RGBA8, 512, 512);</w:t>
      </w:r>
    </w:p>
    <w:p w:rsidR="00C5723D" w:rsidRDefault="00C5723D" w:rsidP="00C5723D">
      <w:pPr>
        <w:pStyle w:val="a0"/>
        <w:numPr>
          <w:ilvl w:val="0"/>
          <w:numId w:val="0"/>
        </w:numPr>
      </w:pP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</w:t>
      </w:r>
      <w:r>
        <w:rPr>
          <w:rFonts w:hint="eastAsia"/>
        </w:rPr>
        <w:t>밉맵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glTexParameteri(GL_TEXTURE_2D, GL_TEXTURE_MIN_FILTER, GL_LINEAR);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glTexParameteri(GL_TEXTURE_2D, GL_TEXTURE_MAG_FILTER, GL_LINEAR);</w:t>
      </w:r>
    </w:p>
    <w:p w:rsidR="00C5723D" w:rsidRDefault="00C5723D" w:rsidP="00C5723D">
      <w:pPr>
        <w:pStyle w:val="a0"/>
        <w:numPr>
          <w:ilvl w:val="0"/>
          <w:numId w:val="0"/>
        </w:numPr>
      </w:pP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FBO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lastRenderedPageBreak/>
        <w:t>glGenTextures(j1, depth_texture);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glBindTexture(GL_TEXTURE_2D, depth_texture);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glTexStorage2D(GL_TEXTURE_2D, 1, GL_DEPTH_COMPONENT32F, 512, 512);</w:t>
      </w:r>
    </w:p>
    <w:p w:rsidR="00C5723D" w:rsidRDefault="00C5723D" w:rsidP="00C5723D">
      <w:pPr>
        <w:pStyle w:val="a0"/>
        <w:numPr>
          <w:ilvl w:val="0"/>
          <w:numId w:val="0"/>
        </w:numPr>
      </w:pPr>
    </w:p>
    <w:p w:rsidR="00C5723D" w:rsidRDefault="00C5723D" w:rsidP="00C5723D">
      <w:pPr>
        <w:pStyle w:val="a0"/>
        <w:numPr>
          <w:ilvl w:val="0"/>
          <w:numId w:val="0"/>
        </w:numPr>
      </w:pPr>
      <w:r>
        <w:t xml:space="preserve">//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t xml:space="preserve">FBO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어태치</w:t>
      </w:r>
      <w:r>
        <w:rPr>
          <w:rFonts w:hint="eastAsia"/>
        </w:rPr>
        <w:t>.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glFramebufferTexture(GL_FRAMEBUFFER, GL_COLOR_ATTACHMENT0, color_texture, 0);</w:t>
      </w:r>
    </w:p>
    <w:p w:rsidR="00C5723D" w:rsidRDefault="00C5723D" w:rsidP="00C5723D">
      <w:pPr>
        <w:pStyle w:val="a0"/>
        <w:numPr>
          <w:ilvl w:val="0"/>
          <w:numId w:val="0"/>
        </w:numPr>
      </w:pPr>
      <w:r>
        <w:t>glFramebufferTexture(GL_F</w:t>
      </w:r>
      <w:r w:rsidR="00AB5C6E">
        <w:t>RAMEBUFFER, GL_DEPTH_ATTACHMENT</w:t>
      </w:r>
      <w:r>
        <w:t xml:space="preserve">, </w:t>
      </w:r>
      <w:r w:rsidR="00AB5C6E">
        <w:t>depth_texture, 0</w:t>
      </w:r>
      <w:r>
        <w:t>);</w:t>
      </w:r>
    </w:p>
    <w:p w:rsidR="00AB5C6E" w:rsidRDefault="00AB5C6E" w:rsidP="00C5723D">
      <w:pPr>
        <w:pStyle w:val="a0"/>
        <w:numPr>
          <w:ilvl w:val="0"/>
          <w:numId w:val="0"/>
        </w:numPr>
      </w:pPr>
    </w:p>
    <w:p w:rsidR="00AB5C6E" w:rsidRDefault="00AB5C6E" w:rsidP="00C5723D">
      <w:pPr>
        <w:pStyle w:val="a0"/>
        <w:numPr>
          <w:ilvl w:val="0"/>
          <w:numId w:val="0"/>
        </w:numPr>
      </w:pPr>
      <w:r>
        <w:t>//</w:t>
      </w:r>
      <w:r w:rsidR="001C7009">
        <w:t xml:space="preserve"> </w:t>
      </w:r>
      <w:r w:rsidR="001C7009">
        <w:rPr>
          <w:rFonts w:hint="eastAsia"/>
        </w:rPr>
        <w:t>프레임버퍼의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색상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어태치먼트에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그릴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것이라고</w:t>
      </w:r>
      <w:r w:rsidR="001C7009">
        <w:rPr>
          <w:rFonts w:hint="eastAsia"/>
        </w:rPr>
        <w:t xml:space="preserve"> </w:t>
      </w:r>
      <w:r w:rsidR="001C7009">
        <w:t xml:space="preserve">OpenGL </w:t>
      </w:r>
      <w:r w:rsidR="001C7009">
        <w:rPr>
          <w:rFonts w:hint="eastAsia"/>
        </w:rPr>
        <w:t>에</w:t>
      </w:r>
      <w:r w:rsidR="001C7009">
        <w:rPr>
          <w:rFonts w:hint="eastAsia"/>
        </w:rPr>
        <w:t xml:space="preserve"> </w:t>
      </w:r>
      <w:r w:rsidR="001C7009">
        <w:rPr>
          <w:rFonts w:hint="eastAsia"/>
        </w:rPr>
        <w:t>알린다</w:t>
      </w:r>
      <w:r w:rsidR="001C7009">
        <w:rPr>
          <w:rFonts w:hint="eastAsia"/>
        </w:rPr>
        <w:t>.</w:t>
      </w:r>
    </w:p>
    <w:p w:rsidR="001C7009" w:rsidRDefault="001C7009" w:rsidP="00C5723D">
      <w:pPr>
        <w:pStyle w:val="a0"/>
        <w:numPr>
          <w:ilvl w:val="0"/>
          <w:numId w:val="0"/>
        </w:numPr>
      </w:pPr>
      <w:r>
        <w:t>static const GLenum draw_buffers[] = { GL_COLOR_ATTACHMENT0 };</w:t>
      </w:r>
    </w:p>
    <w:p w:rsidR="001C7009" w:rsidRDefault="001C7009" w:rsidP="00C5723D">
      <w:pPr>
        <w:pStyle w:val="a0"/>
        <w:numPr>
          <w:ilvl w:val="0"/>
          <w:numId w:val="0"/>
        </w:numPr>
      </w:pPr>
      <w:r>
        <w:t>glDrawBuffers(1, draw_buffers);</w:t>
      </w:r>
    </w:p>
    <w:p w:rsidR="00F51566" w:rsidRDefault="00F93ABC" w:rsidP="00C5723D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8215C6" wp14:editId="4E8A0F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5773D" id="직선 연결선 34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F93ABC" w:rsidRDefault="00F51566" w:rsidP="00F93ABC">
      <w:pPr>
        <w:pStyle w:val="a0"/>
        <w:numPr>
          <w:ilvl w:val="1"/>
          <w:numId w:val="8"/>
        </w:num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rPr>
          <w:rFonts w:hint="eastAsia"/>
        </w:rPr>
        <w:t>큐브를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</w:p>
    <w:p w:rsidR="00F51566" w:rsidRDefault="00F51566" w:rsidP="00F93ABC">
      <w:pPr>
        <w:pStyle w:val="a0"/>
        <w:numPr>
          <w:ilvl w:val="0"/>
          <w:numId w:val="0"/>
        </w:numPr>
        <w:ind w:left="936" w:firstLine="504"/>
      </w:pPr>
      <w:r>
        <w:rPr>
          <w:rFonts w:hint="eastAsia"/>
        </w:rPr>
        <w:t>결과를</w:t>
      </w:r>
      <w:r w:rsidR="00F93ABC">
        <w:t xml:space="preserve"> </w:t>
      </w:r>
      <w:r>
        <w:rPr>
          <w:rFonts w:hint="eastAsia"/>
        </w:rPr>
        <w:t>프레임버퍼의</w:t>
      </w:r>
      <w:r>
        <w:rPr>
          <w:rFonts w:hint="eastAsia"/>
        </w:rPr>
        <w:t xml:space="preserve"> </w:t>
      </w: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F51566" w:rsidRDefault="00F51566" w:rsidP="00F51566">
      <w:pPr>
        <w:pStyle w:val="a0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>
            <wp:extent cx="6267450" cy="3378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66" w:rsidRDefault="0049290A" w:rsidP="00F51566">
      <w:pPr>
        <w:pStyle w:val="a0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F64351" wp14:editId="6581486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ABDA" id="직선 연결선 12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F51566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사용자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정의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b/>
          <w:i/>
          <w:color w:val="00B050"/>
        </w:rPr>
        <w:t xml:space="preserve">fbo </w:t>
      </w:r>
      <w:r w:rsidRPr="0049290A">
        <w:rPr>
          <w:rFonts w:hint="eastAsia"/>
          <w:b/>
          <w:i/>
          <w:color w:val="00B050"/>
        </w:rPr>
        <w:t>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바인딩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glBindFramebuffer(GL_FRAMEBUFFER, fbo);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lastRenderedPageBreak/>
        <w:t xml:space="preserve">// </w:t>
      </w:r>
      <w:r w:rsidRPr="0049290A">
        <w:rPr>
          <w:rFonts w:hint="eastAsia"/>
          <w:b/>
          <w:i/>
          <w:color w:val="00B050"/>
        </w:rPr>
        <w:t>뷰포트를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설정하고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깊이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및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색상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버퍼를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지운다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glViewport(0, 0, 512, 512);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glClearBufferfv(GL_COLOR, 0, green);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glClearBufferfv(GL_DEPTH, 0, &amp;one);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첫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번째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비텍스처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프로그램을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활성화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glUseProgram(program1);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유니폼을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설정하고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큐브를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텍스처에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그린다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glUniformMatrix4fv(proj_location, 1, GL_FALSE, proj_matrix);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glUniformMatrix4fv(mv_location, 1, GL_FALSE, mv_matrix);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glDrawArrays(GL_TRIANGLES, 0, 36);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기본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프레임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버퍼로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돌아간다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glBindFramebuffer(GL_FRAMEBUFFER, 0);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뷰포트를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윈도우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넓이와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높이로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재설정하고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깊이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및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색상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버퍼를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지운다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glViewport(0, 0, info.windowWidth, info.windowHeight);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glClearBufferfv(GL_COLOR, 0, blue);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glClearBufferfv(GL_DEPTH, 0, &amp;one);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렌더링한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텍스처를</w:t>
      </w:r>
      <w:r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셰이더에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읽기용으로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바인딩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glBindTexture(GL_TEXTURE_2D, color_texture);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="0049290A" w:rsidRPr="0049290A">
        <w:rPr>
          <w:rFonts w:hint="eastAsia"/>
          <w:b/>
          <w:i/>
          <w:color w:val="00B050"/>
        </w:rPr>
        <w:t>텍스처를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읽어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큐브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면에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출력할</w:t>
      </w:r>
      <w:r w:rsidRPr="0049290A">
        <w:rPr>
          <w:rFonts w:hint="eastAsia"/>
          <w:b/>
          <w:i/>
          <w:color w:val="00B050"/>
        </w:rPr>
        <w:t xml:space="preserve"> </w:t>
      </w:r>
      <w:r w:rsidR="0049290A" w:rsidRPr="0049290A">
        <w:rPr>
          <w:rFonts w:hint="eastAsia"/>
          <w:b/>
          <w:i/>
          <w:color w:val="00B050"/>
        </w:rPr>
        <w:t>셰이더</w:t>
      </w:r>
      <w:r w:rsidR="0049290A"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프로그램을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활성화</w:t>
      </w:r>
      <w:r w:rsidRPr="0049290A">
        <w:rPr>
          <w:rFonts w:hint="eastAsia"/>
          <w:b/>
          <w:i/>
          <w:color w:val="00B050"/>
        </w:rPr>
        <w:t>.</w:t>
      </w:r>
    </w:p>
    <w:p w:rsidR="002F157C" w:rsidRPr="0049290A" w:rsidRDefault="002F157C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glUseProgram(program2);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유니폼을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설정하고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그린다</w:t>
      </w:r>
      <w:r w:rsidRPr="0049290A">
        <w:rPr>
          <w:rFonts w:hint="eastAsia"/>
          <w:b/>
          <w:i/>
          <w:color w:val="00B050"/>
        </w:rPr>
        <w:t>.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glUniformMatrix4fv(proj_location2, 1, GL_FALSE, proj_matrix);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glUniformMatrix4fv(mv_location2, 1, GL_FALSE, mv_matrix);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glDrawArrays(GL_TRIANGLES, 0, 36);</w:t>
      </w: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i/>
        </w:rPr>
      </w:pPr>
    </w:p>
    <w:p w:rsidR="0049290A" w:rsidRPr="0049290A" w:rsidRDefault="0049290A" w:rsidP="00F51566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49290A">
        <w:rPr>
          <w:b/>
          <w:i/>
          <w:color w:val="00B050"/>
        </w:rPr>
        <w:t xml:space="preserve">// </w:t>
      </w:r>
      <w:r w:rsidRPr="0049290A">
        <w:rPr>
          <w:rFonts w:hint="eastAsia"/>
          <w:b/>
          <w:i/>
          <w:color w:val="00B050"/>
        </w:rPr>
        <w:t>텍스처를</w:t>
      </w:r>
      <w:r w:rsidRPr="0049290A">
        <w:rPr>
          <w:rFonts w:hint="eastAsia"/>
          <w:b/>
          <w:i/>
          <w:color w:val="00B050"/>
        </w:rPr>
        <w:t xml:space="preserve"> </w:t>
      </w:r>
      <w:r w:rsidRPr="0049290A">
        <w:rPr>
          <w:rFonts w:hint="eastAsia"/>
          <w:b/>
          <w:i/>
          <w:color w:val="00B050"/>
        </w:rPr>
        <w:t>언바인드</w:t>
      </w:r>
      <w:r w:rsidRPr="0049290A">
        <w:rPr>
          <w:rFonts w:hint="eastAsia"/>
          <w:b/>
          <w:i/>
          <w:color w:val="00B050"/>
        </w:rPr>
        <w:t>.</w:t>
      </w:r>
    </w:p>
    <w:p w:rsidR="0049290A" w:rsidRDefault="0049290A" w:rsidP="00F51566">
      <w:pPr>
        <w:pStyle w:val="a0"/>
        <w:numPr>
          <w:ilvl w:val="0"/>
          <w:numId w:val="0"/>
        </w:numPr>
        <w:rPr>
          <w:i/>
        </w:rPr>
      </w:pPr>
      <w:r w:rsidRPr="0049290A">
        <w:rPr>
          <w:i/>
        </w:rPr>
        <w:t>glBindTexture(GL_TEXTURE_2D, 0);</w:t>
      </w:r>
    </w:p>
    <w:p w:rsidR="0049290A" w:rsidRDefault="0049290A" w:rsidP="0049290A">
      <w:pPr>
        <w:pStyle w:val="a0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2C201C" wp14:editId="24D8BE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892E3" id="직선 연결선 14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49290A" w:rsidRDefault="00F93ABC" w:rsidP="00F93ABC">
      <w:pPr>
        <w:pStyle w:val="a0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49290A" w:rsidRDefault="0049290A" w:rsidP="00F93ABC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버퍼로</w:t>
      </w:r>
      <w:r>
        <w:rPr>
          <w:rFonts w:hint="eastAsia"/>
        </w:rPr>
        <w:t xml:space="preserve"> </w:t>
      </w:r>
      <w:r>
        <w:rPr>
          <w:rFonts w:hint="eastAsia"/>
        </w:rPr>
        <w:t>렌더링하게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GL_COLOR_ATTACHMENT0, GL_COLOR_ATTACHMENT1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attachment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9290A" w:rsidRDefault="0049290A" w:rsidP="0049290A">
      <w:pPr>
        <w:pStyle w:val="a0"/>
        <w:numPr>
          <w:ilvl w:val="0"/>
          <w:numId w:val="0"/>
        </w:numPr>
        <w:ind w:left="936" w:hanging="360"/>
      </w:pPr>
    </w:p>
    <w:p w:rsidR="00F93ABC" w:rsidRDefault="00F93ABC" w:rsidP="0049290A">
      <w:pPr>
        <w:pStyle w:val="a0"/>
        <w:numPr>
          <w:ilvl w:val="0"/>
          <w:numId w:val="0"/>
        </w:numPr>
        <w:ind w:left="936" w:hanging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F38D7A" wp14:editId="378764B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9DF3" id="직선 연결선 41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" strokecolor="#0072c6 [3204]" strokeweight="2.25pt">
                <v:stroke joinstyle="miter"/>
              </v:line>
            </w:pict>
          </mc:Fallback>
        </mc:AlternateConten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rFonts w:hint="eastAsia"/>
          <w:i/>
        </w:rPr>
        <w:t>s</w:t>
      </w:r>
      <w:r w:rsidRPr="00F93ABC">
        <w:rPr>
          <w:i/>
        </w:rPr>
        <w:t xml:space="preserve">tatic const GLenum draw_buffers[] = 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{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GL_COLOR_ATTACHMENT0,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GL_COLOR_ATTACHMENT1,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GL_COLOR_ATTACHMENT2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};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49290A" w:rsidRPr="008B6405" w:rsidRDefault="0049290A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프레임버퍼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객체를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생성하고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바인딩</w:t>
      </w:r>
      <w:r w:rsidRPr="008B6405">
        <w:rPr>
          <w:rFonts w:hint="eastAsia"/>
          <w:b/>
          <w:i/>
          <w:color w:val="00B050"/>
        </w:rPr>
        <w:t>.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glGenFramebuffers(1, &amp;fbo);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glBindFramebuffer(GL_FRAMEBUFFER, fbo);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49290A" w:rsidRPr="008B6405" w:rsidRDefault="0049290A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세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개의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</w:t>
      </w:r>
      <w:r w:rsidRPr="008B6405">
        <w:rPr>
          <w:rFonts w:hint="eastAsia"/>
          <w:b/>
          <w:i/>
          <w:color w:val="00B050"/>
        </w:rPr>
        <w:t>.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glGenTextures(3, &amp;color_texture[0]);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for (int i = 0; i &lt; 3; i++)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{</w:t>
      </w:r>
    </w:p>
    <w:p w:rsidR="0049290A" w:rsidRPr="008B6405" w:rsidRDefault="0049290A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F93ABC">
        <w:rPr>
          <w:i/>
        </w:rPr>
        <w:tab/>
      </w:r>
      <w:r w:rsidR="006132A1" w:rsidRPr="008B6405">
        <w:rPr>
          <w:b/>
          <w:i/>
          <w:color w:val="00B050"/>
        </w:rPr>
        <w:t xml:space="preserve">// </w:t>
      </w:r>
      <w:r w:rsidR="006132A1" w:rsidRPr="008B6405">
        <w:rPr>
          <w:rFonts w:hint="eastAsia"/>
          <w:b/>
          <w:i/>
          <w:color w:val="00B050"/>
        </w:rPr>
        <w:t>바인딩하고</w:t>
      </w:r>
      <w:r w:rsidR="006132A1" w:rsidRPr="008B6405">
        <w:rPr>
          <w:rFonts w:hint="eastAsia"/>
          <w:b/>
          <w:i/>
          <w:color w:val="00B050"/>
        </w:rPr>
        <w:t xml:space="preserve"> </w:t>
      </w:r>
      <w:r w:rsidR="006132A1" w:rsidRPr="008B6405">
        <w:rPr>
          <w:rFonts w:hint="eastAsia"/>
          <w:b/>
          <w:i/>
          <w:color w:val="00B050"/>
        </w:rPr>
        <w:t>저장</w:t>
      </w:r>
      <w:r w:rsidR="006132A1" w:rsidRPr="008B6405">
        <w:rPr>
          <w:rFonts w:hint="eastAsia"/>
          <w:b/>
          <w:i/>
          <w:color w:val="00B050"/>
        </w:rPr>
        <w:t xml:space="preserve"> </w:t>
      </w:r>
      <w:r w:rsidR="006132A1" w:rsidRPr="008B6405">
        <w:rPr>
          <w:rFonts w:hint="eastAsia"/>
          <w:b/>
          <w:i/>
          <w:color w:val="00B050"/>
        </w:rPr>
        <w:t>공간을</w:t>
      </w:r>
      <w:r w:rsidR="006132A1" w:rsidRPr="008B6405">
        <w:rPr>
          <w:rFonts w:hint="eastAsia"/>
          <w:b/>
          <w:i/>
          <w:color w:val="00B050"/>
        </w:rPr>
        <w:t xml:space="preserve"> </w:t>
      </w:r>
      <w:r w:rsidR="006132A1" w:rsidRPr="008B6405">
        <w:rPr>
          <w:rFonts w:hint="eastAsia"/>
          <w:b/>
          <w:i/>
          <w:color w:val="00B050"/>
        </w:rPr>
        <w:t>할당</w:t>
      </w:r>
      <w:r w:rsidR="006132A1"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glBindTexture(GL_TEXTURE_2D, color_texture[i]);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glTexStorage2D(GL_TEXTURE_2D, 9, GL_RGBA8, 512, 512);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</w:rPr>
      </w:pPr>
      <w:r w:rsidRPr="00F93ABC">
        <w:rPr>
          <w:i/>
        </w:rPr>
        <w:tab/>
      </w: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기본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필터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인자들을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설정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lastRenderedPageBreak/>
        <w:tab/>
        <w:t>glTexParameteri(GL_TEXTURE_2D, GL_TEXTURE_MIN_FILTER, GL_LINEAR);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glTexParameteri(GL_TEXTURE_2D, GL_TEXTURE_MAG_FILTER, GL_LINEAR);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</w:rPr>
      </w:pPr>
      <w:r w:rsidRPr="00F93ABC">
        <w:rPr>
          <w:i/>
        </w:rPr>
        <w:tab/>
      </w: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프레임버퍼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객체에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색상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ab/>
        <w:t>glFramebufferTexture(GL_FRAMEBUFFER, draw_buffers[i], color_texture[i], 0);</w:t>
      </w:r>
    </w:p>
    <w:p w:rsidR="0049290A" w:rsidRPr="00F93ABC" w:rsidRDefault="0049290A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}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깊이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생성한다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glBindTexture(GL_TEXTURE_2D, depth_texture);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glTexStorage2D(GL_TEXTURE_2D, 9, GL_DEPTH_COMPONENT32F, 512, 512);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깊이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프레임버퍼에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glFramebufferTexture(GL_FRAMEBUFFER, GL_DEPTH_ATTACHMENT, depth_texture, 0);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</w:p>
    <w:p w:rsidR="006132A1" w:rsidRPr="008B6405" w:rsidRDefault="006132A1" w:rsidP="0049290A">
      <w:pPr>
        <w:pStyle w:val="a0"/>
        <w:numPr>
          <w:ilvl w:val="0"/>
          <w:numId w:val="0"/>
        </w:numPr>
        <w:ind w:left="936" w:hanging="360"/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fbo </w:t>
      </w:r>
      <w:r w:rsidRPr="008B6405">
        <w:rPr>
          <w:rFonts w:hint="eastAsia"/>
          <w:b/>
          <w:i/>
          <w:color w:val="00B050"/>
        </w:rPr>
        <w:t>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대한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드로우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버퍼를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색상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대한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포인터로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설정</w:t>
      </w:r>
      <w:r w:rsidRPr="008B6405">
        <w:rPr>
          <w:rFonts w:hint="eastAsia"/>
          <w:b/>
          <w:i/>
          <w:color w:val="00B050"/>
        </w:rPr>
        <w:t>.</w:t>
      </w:r>
    </w:p>
    <w:p w:rsidR="006132A1" w:rsidRPr="00F93ABC" w:rsidRDefault="006132A1" w:rsidP="0049290A">
      <w:pPr>
        <w:pStyle w:val="a0"/>
        <w:numPr>
          <w:ilvl w:val="0"/>
          <w:numId w:val="0"/>
        </w:numPr>
        <w:ind w:left="936" w:hanging="360"/>
        <w:rPr>
          <w:i/>
        </w:rPr>
      </w:pPr>
      <w:r w:rsidRPr="00F93ABC">
        <w:rPr>
          <w:i/>
        </w:rPr>
        <w:t>glDrawBuffers(3, draw_buffers);</w:t>
      </w:r>
    </w:p>
    <w:p w:rsidR="00F93ABC" w:rsidRDefault="00F93ABC" w:rsidP="00F93ABC">
      <w:pPr>
        <w:pStyle w:val="a0"/>
        <w:numPr>
          <w:ilvl w:val="0"/>
          <w:numId w:val="0"/>
        </w:numPr>
        <w:ind w:left="936" w:hanging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9207BB" wp14:editId="453F72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24773" id="직선 연결선 43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" strokecolor="#0072c6 [3204]" strokeweight="1pt">
                <v:stroke dashstyle="1 1" joinstyle="miter"/>
              </v:line>
            </w:pict>
          </mc:Fallback>
        </mc:AlternateContent>
      </w:r>
    </w:p>
    <w:p w:rsidR="00F93ABC" w:rsidRDefault="00F93ABC" w:rsidP="00F93ABC">
      <w:pPr>
        <w:pStyle w:val="a0"/>
      </w:pP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>.</w:t>
      </w:r>
    </w:p>
    <w:p w:rsidR="00F55D78" w:rsidRDefault="008C42A8" w:rsidP="008C42A8">
      <w:pPr>
        <w:pStyle w:val="a0"/>
        <w:numPr>
          <w:ilvl w:val="1"/>
          <w:numId w:val="8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G</w:t>
      </w:r>
      <w:r>
        <w:t xml:space="preserve">L_TEXTURE_2D_ARRAY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</w:p>
    <w:p w:rsidR="008C42A8" w:rsidRDefault="008C42A8" w:rsidP="008C42A8">
      <w:pPr>
        <w:pStyle w:val="a0"/>
        <w:numPr>
          <w:ilvl w:val="0"/>
          <w:numId w:val="0"/>
        </w:numPr>
        <w:ind w:left="936"/>
        <w:rPr>
          <w:rFonts w:hint="eastAsia"/>
        </w:rPr>
      </w:pPr>
    </w:p>
    <w:p w:rsidR="008C42A8" w:rsidRDefault="008C42A8" w:rsidP="00F55D78">
      <w:pPr>
        <w:pStyle w:val="a0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10D1DC" wp14:editId="784FC65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508750" cy="0"/>
                <wp:effectExtent l="0" t="19050" r="25400" b="1905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9CCA6" id="직선 연결선 44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1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" strokecolor="#0072c6 [3204]" strokeweight="2.25pt">
                <v:stroke joinstyle="miter"/>
              </v:line>
            </w:pict>
          </mc:Fallback>
        </mc:AlternateConten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rFonts w:hint="eastAsia"/>
          <w:b/>
          <w:i/>
          <w:color w:val="00B050"/>
        </w:rPr>
        <w:t>/</w:t>
      </w:r>
      <w:r w:rsidRPr="008B6405">
        <w:rPr>
          <w:b/>
          <w:i/>
          <w:color w:val="00B050"/>
        </w:rPr>
        <w:t xml:space="preserve">/ </w:t>
      </w:r>
      <w:r w:rsidRPr="008B6405">
        <w:rPr>
          <w:rFonts w:hint="eastAsia"/>
          <w:b/>
          <w:i/>
          <w:color w:val="00B050"/>
        </w:rPr>
        <w:t>색상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대한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생성하고</w:t>
      </w:r>
      <w:r w:rsidRPr="008B6405">
        <w:rPr>
          <w:rFonts w:hint="eastAsia"/>
          <w:b/>
          <w:i/>
          <w:color w:val="00B050"/>
        </w:rPr>
        <w:t>,</w:t>
      </w:r>
      <w:r w:rsidRPr="008B6405">
        <w:rPr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바인딩하고</w:t>
      </w:r>
      <w:r w:rsidRPr="008B6405">
        <w:rPr>
          <w:rFonts w:hint="eastAsia"/>
          <w:b/>
          <w:i/>
          <w:color w:val="00B050"/>
        </w:rPr>
        <w:t>,</w:t>
      </w:r>
      <w:r w:rsidRPr="008B6405">
        <w:rPr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저장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공간을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할당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t>// 512 * 512 size 16</w:t>
      </w:r>
      <w:r w:rsidRPr="008B6405">
        <w:rPr>
          <w:rFonts w:hint="eastAsia"/>
          <w:b/>
          <w:i/>
          <w:color w:val="00B050"/>
        </w:rPr>
        <w:t>개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color_attachment;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glGenTextures(1, &amp;color_attachment);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glBindTexture(GL_TEXTURE_2D_ARRAY, color_attachment);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rFonts w:hint="eastAsia"/>
          <w:i/>
        </w:rPr>
        <w:t>g</w:t>
      </w:r>
      <w:r w:rsidRPr="008B6405">
        <w:rPr>
          <w:i/>
        </w:rPr>
        <w:t>lTexStorage3D(GL_TEXTURE_2D_ARRAY, 1, GL_RGBA8, 512, 512, 16);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lastRenderedPageBreak/>
        <w:t xml:space="preserve">// </w:t>
      </w:r>
      <w:r w:rsidRPr="008B6405">
        <w:rPr>
          <w:rFonts w:hint="eastAsia"/>
          <w:b/>
          <w:i/>
          <w:color w:val="00B050"/>
        </w:rPr>
        <w:t>동일한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작업을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깊이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버퍼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대해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수행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depth_attachment;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glGenTextures(1, &amp;depth_attachment);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glBindTexture(GL_TEXTURE_2D_ARRAY, depth_attachment);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glTexStorage3D(GL_TEXTURE_2D_ARRAY, 1, GL_DEPTH_COMPONENT, 512, 512, 16);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프레임버퍼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객체를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생성하고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그곳에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텍스처를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바인딩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fbo;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glGenFramebuffers(1, &amp;fbo);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glBindFramebuffer(GL_FRAMEBUFFER, fbo);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glFramebufferTexture(GL_FRAMEBUFFER, GL_COLOR_ATTACHMENT0, color_attachment, 0);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glFramebufferTexture(GL_FRAMEBUFFER, GL_DEPTH_ATTACHMENT, depth_attachment, 0);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색상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어태치먼트로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렌더링할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것이라고</w:t>
      </w:r>
      <w:r w:rsidRPr="008B6405">
        <w:rPr>
          <w:rFonts w:hint="eastAsia"/>
          <w:b/>
          <w:i/>
          <w:color w:val="00B050"/>
        </w:rPr>
        <w:t xml:space="preserve"> O</w:t>
      </w:r>
      <w:r w:rsidRPr="008B6405">
        <w:rPr>
          <w:b/>
          <w:i/>
          <w:color w:val="00B050"/>
        </w:rPr>
        <w:t xml:space="preserve">penGL </w:t>
      </w:r>
      <w:r w:rsidRPr="008B6405">
        <w:rPr>
          <w:rFonts w:hint="eastAsia"/>
          <w:b/>
          <w:i/>
          <w:color w:val="00B050"/>
        </w:rPr>
        <w:t>에</w:t>
      </w:r>
      <w:r w:rsidRPr="008B6405">
        <w:rPr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알린다</w:t>
      </w:r>
      <w:r w:rsidRPr="008B6405">
        <w:rPr>
          <w:rFonts w:hint="eastAsia"/>
          <w:b/>
          <w:i/>
          <w:color w:val="00B050"/>
        </w:rPr>
        <w:t>.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static const GLuint draw_buffers[] = { GL_COLOR_ATTACHMENT0 };</w:t>
      </w:r>
    </w:p>
    <w:p w:rsidR="00F55D78" w:rsidRPr="008B6405" w:rsidRDefault="00F55D78" w:rsidP="00F55D78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glDrawBuffers(1, draw_buffers);</w:t>
      </w:r>
    </w:p>
    <w:p w:rsidR="00F55D78" w:rsidRDefault="008C42A8" w:rsidP="00F55D78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8080CE" wp14:editId="4FDA0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8C31" id="직선 연결선 45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" strokecolor="#0072c6 [3204]" strokeweight="1pt">
                <v:stroke dashstyle="1 1" joinstyle="miter"/>
              </v:line>
            </w:pict>
          </mc:Fallback>
        </mc:AlternateContent>
      </w:r>
    </w:p>
    <w:p w:rsidR="008C42A8" w:rsidRDefault="008C42A8" w:rsidP="008C42A8">
      <w:pPr>
        <w:pStyle w:val="a0"/>
        <w:numPr>
          <w:ilvl w:val="1"/>
          <w:numId w:val="8"/>
        </w:numPr>
      </w:pPr>
      <w:r>
        <w:rPr>
          <w:rFonts w:hint="eastAsia"/>
        </w:rPr>
        <w:t>레이어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8C42A8" w:rsidRDefault="008C42A8" w:rsidP="008C42A8">
      <w:pPr>
        <w:pStyle w:val="a0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>
            <wp:extent cx="6445250" cy="1803400"/>
            <wp:effectExtent l="0" t="0" r="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A8" w:rsidRDefault="008C42A8" w:rsidP="008C42A8">
      <w:pPr>
        <w:pStyle w:val="a0"/>
        <w:numPr>
          <w:ilvl w:val="0"/>
          <w:numId w:val="0"/>
        </w:numPr>
        <w:ind w:left="936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텍스처에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렌더링하기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셰이더의</w:t>
      </w:r>
      <w:r>
        <w:rPr>
          <w:rFonts w:hint="eastAsia"/>
        </w:rPr>
        <w:t xml:space="preserve"> </w:t>
      </w:r>
      <w:r>
        <w:t xml:space="preserve">gl_Layer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할당하면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660F6B">
        <w:rPr>
          <w:rFonts w:hint="eastAsia"/>
        </w:rPr>
        <w:t>해당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인덱스의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텍스처에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렌더링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할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수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있다</w:t>
      </w:r>
      <w:r w:rsidR="00660F6B">
        <w:rPr>
          <w:rFonts w:hint="eastAsia"/>
        </w:rPr>
        <w:t>.</w:t>
      </w:r>
      <w:r w:rsidR="00660F6B">
        <w:t xml:space="preserve"> </w:t>
      </w:r>
      <w:r w:rsidR="00660F6B">
        <w:rPr>
          <w:rFonts w:hint="eastAsia"/>
        </w:rPr>
        <w:t>만약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지오메트리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셰이더를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이용하지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않으면</w:t>
      </w:r>
      <w:r w:rsidR="00660F6B">
        <w:rPr>
          <w:rFonts w:hint="eastAsia"/>
        </w:rPr>
        <w:t xml:space="preserve"> </w:t>
      </w:r>
      <w:r w:rsidR="00660F6B">
        <w:t>0</w:t>
      </w:r>
      <w:r w:rsidR="00660F6B">
        <w:rPr>
          <w:rFonts w:hint="eastAsia"/>
        </w:rPr>
        <w:t>번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텍스처에만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항상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렌더링된다</w:t>
      </w:r>
      <w:r w:rsidR="00660F6B">
        <w:rPr>
          <w:rFonts w:hint="eastAsia"/>
        </w:rPr>
        <w:t>.</w:t>
      </w:r>
      <w:r w:rsidR="00660F6B">
        <w:t xml:space="preserve"> </w:t>
      </w:r>
      <w:r w:rsidR="00660F6B">
        <w:rPr>
          <w:rFonts w:hint="eastAsia"/>
        </w:rPr>
        <w:t>다음은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지오메트리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셰이더의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일부</w:t>
      </w:r>
      <w:r w:rsidR="00660F6B">
        <w:rPr>
          <w:rFonts w:hint="eastAsia"/>
        </w:rPr>
        <w:t xml:space="preserve"> </w:t>
      </w:r>
      <w:r w:rsidR="00660F6B">
        <w:rPr>
          <w:rFonts w:hint="eastAsia"/>
        </w:rPr>
        <w:t>내용이다</w:t>
      </w:r>
      <w:r w:rsidR="00660F6B">
        <w:rPr>
          <w:rFonts w:hint="eastAsia"/>
        </w:rPr>
        <w:t>.</w:t>
      </w:r>
    </w:p>
    <w:p w:rsidR="00660F6B" w:rsidRDefault="00660F6B" w:rsidP="00660F6B">
      <w:pPr>
        <w:pStyle w:val="a0"/>
        <w:numPr>
          <w:ilvl w:val="0"/>
          <w:numId w:val="0"/>
        </w:numPr>
      </w:pPr>
    </w:p>
    <w:p w:rsidR="00660F6B" w:rsidRDefault="00660F6B" w:rsidP="00660F6B">
      <w:pPr>
        <w:pStyle w:val="a0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B743B1" wp14:editId="1BAC901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0FFC" id="직선 연결선 47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" strokecolor="#0072c6 [3204]" strokeweight="2.25pt">
                <v:stroke joinstyle="miter"/>
              </v:line>
            </w:pict>
          </mc:Fallback>
        </mc:AlternateConten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rFonts w:hint="eastAsia"/>
          <w:i/>
        </w:rPr>
        <w:t>#</w:t>
      </w:r>
      <w:r w:rsidRPr="00660F6B">
        <w:rPr>
          <w:i/>
        </w:rPr>
        <w:t>version 430 core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660F6B">
        <w:rPr>
          <w:b/>
          <w:i/>
          <w:color w:val="00B050"/>
        </w:rPr>
        <w:t xml:space="preserve">// </w:t>
      </w:r>
      <w:r w:rsidRPr="00660F6B">
        <w:rPr>
          <w:rFonts w:hint="eastAsia"/>
          <w:b/>
          <w:i/>
          <w:color w:val="00B050"/>
        </w:rPr>
        <w:t>지오메트리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셰이더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b/>
          <w:i/>
          <w:color w:val="00B050"/>
        </w:rPr>
        <w:t>16</w:t>
      </w:r>
      <w:r w:rsidRPr="00660F6B">
        <w:rPr>
          <w:rFonts w:hint="eastAsia"/>
          <w:b/>
          <w:i/>
          <w:color w:val="00B050"/>
        </w:rPr>
        <w:t>번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호출</w:t>
      </w:r>
      <w:r w:rsidRPr="00660F6B">
        <w:rPr>
          <w:rFonts w:hint="eastAsia"/>
          <w:b/>
          <w:i/>
          <w:color w:val="00B050"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b/>
          <w:i/>
          <w:color w:val="00B050"/>
        </w:rPr>
      </w:pPr>
      <w:r w:rsidRPr="00660F6B">
        <w:rPr>
          <w:b/>
          <w:i/>
          <w:color w:val="00B050"/>
        </w:rPr>
        <w:t xml:space="preserve">// </w:t>
      </w:r>
      <w:r w:rsidRPr="00660F6B">
        <w:rPr>
          <w:rFonts w:hint="eastAsia"/>
          <w:b/>
          <w:i/>
          <w:color w:val="00B050"/>
        </w:rPr>
        <w:t>삼각형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입력과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삼각형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출력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사용</w:t>
      </w:r>
      <w:r w:rsidRPr="00660F6B">
        <w:rPr>
          <w:rFonts w:hint="eastAsia"/>
          <w:b/>
          <w:i/>
          <w:color w:val="00B050"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layout (invocations = 16, triangles) in</w:t>
      </w:r>
      <w:r w:rsidRPr="00660F6B">
        <w:rPr>
          <w:rFonts w:hint="eastAsia"/>
          <w:i/>
        </w:rPr>
        <w:t>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layout (triangle_strip, max_vertices = 3) out;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in VS_OUT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vec4 color;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vec3 normal;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} gs_in[];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out GS_OUT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vec4 color;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vec3 normal;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} gs_out;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layout (binding = 0) uniform BLOCK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mat4 proj_matrix;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ab/>
        <w:t>mat4 mv_matrix[16];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};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void main()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lastRenderedPageBreak/>
        <w:tab/>
        <w:t>for (int i = 0; i &lt; gl_in.length(); i++)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>{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b/>
          <w:i/>
          <w:color w:val="00B050"/>
        </w:rPr>
      </w:pPr>
      <w:r w:rsidRPr="00660F6B">
        <w:rPr>
          <w:i/>
        </w:rPr>
        <w:tab/>
      </w:r>
      <w:r w:rsidRPr="00660F6B">
        <w:rPr>
          <w:b/>
          <w:i/>
          <w:color w:val="00B050"/>
        </w:rPr>
        <w:t xml:space="preserve">// </w:t>
      </w:r>
      <w:r w:rsidRPr="00660F6B">
        <w:rPr>
          <w:rFonts w:hint="eastAsia"/>
          <w:b/>
          <w:i/>
          <w:color w:val="00B050"/>
        </w:rPr>
        <w:t>모든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지오메트리를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그대로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통과시킨다</w:t>
      </w:r>
      <w:r w:rsidRPr="00660F6B">
        <w:rPr>
          <w:rFonts w:hint="eastAsia"/>
          <w:b/>
          <w:i/>
          <w:color w:val="00B050"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gs_out.color = colors[gl_InvoationID];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gs_out.normal = mat3(mv_matrix[gl_InvocationID]) * gs_in[i].normal;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gl_Position = proj_matrix * mv_matrix[gl_InvocationID] * gl_in[i].gl_Position;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b/>
          <w:i/>
        </w:rPr>
      </w:pPr>
      <w:r w:rsidRPr="00660F6B">
        <w:rPr>
          <w:i/>
        </w:rPr>
        <w:tab/>
      </w:r>
      <w:r w:rsidRPr="00660F6B">
        <w:rPr>
          <w:b/>
          <w:i/>
          <w:color w:val="00B050"/>
        </w:rPr>
        <w:t xml:space="preserve">// </w:t>
      </w:r>
      <w:r w:rsidRPr="00660F6B">
        <w:rPr>
          <w:rFonts w:hint="eastAsia"/>
          <w:b/>
          <w:i/>
          <w:color w:val="00B050"/>
        </w:rPr>
        <w:t>직접</w:t>
      </w:r>
      <w:r w:rsidRPr="00660F6B">
        <w:rPr>
          <w:rFonts w:hint="eastAsia"/>
          <w:b/>
          <w:i/>
          <w:color w:val="00B050"/>
        </w:rPr>
        <w:t xml:space="preserve"> </w:t>
      </w:r>
      <w:r w:rsidRPr="00660F6B">
        <w:rPr>
          <w:rFonts w:hint="eastAsia"/>
          <w:b/>
          <w:i/>
          <w:color w:val="00B050"/>
        </w:rPr>
        <w:t>렌더링한다</w:t>
      </w:r>
      <w:r w:rsidRPr="00660F6B">
        <w:rPr>
          <w:rFonts w:hint="eastAsia"/>
          <w:b/>
          <w:i/>
          <w:color w:val="00B050"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rFonts w:hint="eastAsia"/>
          <w:i/>
        </w:rPr>
      </w:pPr>
      <w:r w:rsidRPr="00660F6B">
        <w:rPr>
          <w:i/>
        </w:rPr>
        <w:tab/>
        <w:t>gl_Layer = gl_InvocationID;</w:t>
      </w:r>
      <w:r w:rsidRPr="00660F6B">
        <w:rPr>
          <w:i/>
        </w:rPr>
        <w:tab/>
        <w:t xml:space="preserve">// 0 ~ 15. </w:t>
      </w:r>
      <w:r w:rsidRPr="00660F6B">
        <w:rPr>
          <w:rFonts w:hint="eastAsia"/>
          <w:i/>
        </w:rPr>
        <w:t>해당</w:t>
      </w:r>
      <w:r w:rsidRPr="00660F6B">
        <w:rPr>
          <w:rFonts w:hint="eastAsia"/>
          <w:i/>
        </w:rPr>
        <w:t xml:space="preserve"> </w:t>
      </w:r>
      <w:r w:rsidRPr="00660F6B">
        <w:rPr>
          <w:rFonts w:hint="eastAsia"/>
          <w:i/>
        </w:rPr>
        <w:t>번호</w:t>
      </w:r>
      <w:r w:rsidRPr="00660F6B">
        <w:rPr>
          <w:rFonts w:hint="eastAsia"/>
          <w:i/>
        </w:rPr>
        <w:t xml:space="preserve"> </w:t>
      </w:r>
      <w:r w:rsidRPr="00660F6B">
        <w:rPr>
          <w:rFonts w:hint="eastAsia"/>
          <w:i/>
        </w:rPr>
        <w:t>레이어로</w:t>
      </w:r>
      <w:r w:rsidRPr="00660F6B">
        <w:rPr>
          <w:rFonts w:hint="eastAsia"/>
          <w:i/>
        </w:rPr>
        <w:t xml:space="preserve"> </w:t>
      </w:r>
      <w:r w:rsidRPr="00660F6B">
        <w:rPr>
          <w:rFonts w:hint="eastAsia"/>
          <w:i/>
        </w:rPr>
        <w:t>렌더링</w:t>
      </w:r>
      <w:r w:rsidRPr="00660F6B">
        <w:rPr>
          <w:rFonts w:hint="eastAsia"/>
          <w:i/>
        </w:rPr>
        <w:t>.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ab/>
        <w:t>EmitVertex();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i/>
        </w:rPr>
      </w:pPr>
      <w:r w:rsidRPr="00660F6B">
        <w:rPr>
          <w:i/>
        </w:rPr>
        <w:t>}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ind w:firstLine="720"/>
        <w:rPr>
          <w:rFonts w:hint="eastAsia"/>
          <w:i/>
        </w:rPr>
      </w:pPr>
      <w:r w:rsidRPr="00660F6B">
        <w:rPr>
          <w:i/>
        </w:rPr>
        <w:t>EndPrimitive();</w:t>
      </w:r>
    </w:p>
    <w:p w:rsidR="00660F6B" w:rsidRPr="00660F6B" w:rsidRDefault="00660F6B" w:rsidP="00660F6B">
      <w:pPr>
        <w:pStyle w:val="a0"/>
        <w:numPr>
          <w:ilvl w:val="0"/>
          <w:numId w:val="0"/>
        </w:numPr>
        <w:rPr>
          <w:i/>
        </w:rPr>
      </w:pPr>
      <w:r w:rsidRPr="00660F6B">
        <w:rPr>
          <w:i/>
        </w:rPr>
        <w:t>}</w:t>
      </w:r>
    </w:p>
    <w:p w:rsidR="00660F6B" w:rsidRDefault="00660F6B" w:rsidP="00660F6B">
      <w:pPr>
        <w:pStyle w:val="a0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33C278" wp14:editId="50B82B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8750" cy="0"/>
                <wp:effectExtent l="0" t="0" r="6350" b="1905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941E5" id="직선 연결선 48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" strokecolor="#0072c6 [3204]" strokeweight="1pt">
                <v:stroke dashstyle="1 1" joinstyle="miter"/>
              </v:line>
            </w:pict>
          </mc:Fallback>
        </mc:AlternateContent>
      </w:r>
    </w:p>
    <w:p w:rsidR="00660F6B" w:rsidRDefault="00206270" w:rsidP="00660F6B">
      <w:pPr>
        <w:pStyle w:val="a0"/>
        <w:numPr>
          <w:ilvl w:val="0"/>
          <w:numId w:val="0"/>
        </w:numPr>
      </w:pPr>
      <w:r>
        <w:tab/>
      </w:r>
      <w:r w:rsidR="00686511">
        <w:rPr>
          <w:rFonts w:hint="eastAsia"/>
        </w:rPr>
        <w:t>g</w:t>
      </w:r>
      <w:r w:rsidR="00686511">
        <w:t xml:space="preserve">lFramebufferTextureLayer() </w:t>
      </w:r>
      <w:r w:rsidR="00686511">
        <w:rPr>
          <w:rFonts w:hint="eastAsia"/>
        </w:rPr>
        <w:t>함수를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사용하면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지오메트리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셰이더를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사용하지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않고도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배열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텍스처에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렌더링할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수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있다</w:t>
      </w:r>
      <w:r w:rsidR="00686511">
        <w:rPr>
          <w:rFonts w:hint="eastAsia"/>
        </w:rPr>
        <w:t>.</w:t>
      </w:r>
      <w:r w:rsidR="00686511">
        <w:t xml:space="preserve"> 3D </w:t>
      </w:r>
      <w:r w:rsidR="00686511">
        <w:rPr>
          <w:rFonts w:hint="eastAsia"/>
        </w:rPr>
        <w:t>텍스처도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렌더링</w:t>
      </w:r>
      <w:r w:rsidR="00686511">
        <w:rPr>
          <w:rFonts w:hint="eastAsia"/>
        </w:rPr>
        <w:t xml:space="preserve"> </w:t>
      </w:r>
      <w:r w:rsidR="00686511">
        <w:rPr>
          <w:rFonts w:hint="eastAsia"/>
        </w:rPr>
        <w:t>가능하다</w:t>
      </w:r>
      <w:r w:rsidR="00686511">
        <w:rPr>
          <w:rFonts w:hint="eastAsia"/>
        </w:rPr>
        <w:t>.</w:t>
      </w:r>
    </w:p>
    <w:p w:rsidR="00686511" w:rsidRDefault="00686511" w:rsidP="00660F6B">
      <w:pPr>
        <w:pStyle w:val="a0"/>
        <w:numPr>
          <w:ilvl w:val="0"/>
          <w:numId w:val="0"/>
        </w:numPr>
      </w:pPr>
    </w:p>
    <w:p w:rsidR="008B6405" w:rsidRDefault="008B6405" w:rsidP="00660F6B">
      <w:pPr>
        <w:pStyle w:val="a0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DF3B44" wp14:editId="3FF19FD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508750" cy="0"/>
                <wp:effectExtent l="0" t="19050" r="2540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9EFE4" id="직선 연결선 49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2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" strokecolor="#0072c6 [3204]" strokeweight="2.25pt">
                <v:stroke joinstyle="miter"/>
              </v:line>
            </w:pict>
          </mc:Fallback>
        </mc:AlternateConten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tex;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glGenTextures(1, &amp;tex);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glBindTexture(GL_TEXTURE_2D_ARRAY, tex);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glTexStorage3D(GL_TEXTURE_2D_ARRAY, 1, GL_RGBA8, 256, 256, 8);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GLuint fbo;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glGenFramebuffers(1, &amp;fbo);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glBindFramebuffer(GL_FRAMEBUFFER, fbo);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for (</w:t>
      </w:r>
      <w:r w:rsidRPr="008B6405">
        <w:rPr>
          <w:rFonts w:hint="eastAsia"/>
          <w:i/>
        </w:rPr>
        <w:t xml:space="preserve">int </w:t>
      </w:r>
      <w:r w:rsidRPr="008B6405">
        <w:rPr>
          <w:i/>
        </w:rPr>
        <w:t>i = 0; i &lt; 8; i++)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{</w:t>
      </w:r>
    </w:p>
    <w:p w:rsidR="00686511" w:rsidRPr="00875B90" w:rsidRDefault="00686511" w:rsidP="00660F6B">
      <w:pPr>
        <w:pStyle w:val="a0"/>
        <w:numPr>
          <w:ilvl w:val="0"/>
          <w:numId w:val="0"/>
        </w:numPr>
        <w:rPr>
          <w:i/>
          <w:color w:val="FF0000"/>
        </w:rPr>
      </w:pPr>
      <w:r w:rsidRPr="008B6405">
        <w:rPr>
          <w:i/>
        </w:rPr>
        <w:tab/>
      </w:r>
      <w:r w:rsidRPr="00875B90">
        <w:rPr>
          <w:i/>
          <w:color w:val="FF0000"/>
        </w:rPr>
        <w:t>glFramebufferTextureLayer(GL_FRAMEBUFFER,</w:t>
      </w:r>
    </w:p>
    <w:p w:rsidR="00686511" w:rsidRPr="00875B90" w:rsidRDefault="00686511" w:rsidP="00686511">
      <w:pPr>
        <w:pStyle w:val="a0"/>
        <w:numPr>
          <w:ilvl w:val="0"/>
          <w:numId w:val="0"/>
        </w:numPr>
        <w:ind w:left="2880" w:firstLineChars="350" w:firstLine="840"/>
        <w:rPr>
          <w:i/>
          <w:color w:val="FF0000"/>
        </w:rPr>
      </w:pPr>
      <w:r w:rsidRPr="00875B90">
        <w:rPr>
          <w:i/>
          <w:color w:val="FF0000"/>
        </w:rPr>
        <w:t>GL_COLOR-ATTACHMENT0 + i,</w:t>
      </w:r>
    </w:p>
    <w:p w:rsidR="00686511" w:rsidRPr="00875B90" w:rsidRDefault="00686511" w:rsidP="00686511">
      <w:pPr>
        <w:pStyle w:val="a0"/>
        <w:numPr>
          <w:ilvl w:val="0"/>
          <w:numId w:val="0"/>
        </w:numPr>
        <w:ind w:left="3720"/>
        <w:rPr>
          <w:i/>
          <w:color w:val="FF0000"/>
        </w:rPr>
      </w:pPr>
      <w:r w:rsidRPr="00875B90">
        <w:rPr>
          <w:i/>
          <w:color w:val="FF0000"/>
        </w:rPr>
        <w:t xml:space="preserve">tex, </w:t>
      </w:r>
    </w:p>
    <w:p w:rsidR="00686511" w:rsidRPr="00875B90" w:rsidRDefault="00686511" w:rsidP="00686511">
      <w:pPr>
        <w:pStyle w:val="a0"/>
        <w:numPr>
          <w:ilvl w:val="0"/>
          <w:numId w:val="0"/>
        </w:numPr>
        <w:ind w:left="3720"/>
        <w:rPr>
          <w:i/>
          <w:color w:val="FF0000"/>
        </w:rPr>
      </w:pPr>
      <w:r w:rsidRPr="00875B90">
        <w:rPr>
          <w:i/>
          <w:color w:val="FF0000"/>
        </w:rPr>
        <w:lastRenderedPageBreak/>
        <w:t>0,</w:t>
      </w:r>
    </w:p>
    <w:p w:rsidR="00686511" w:rsidRPr="00875B90" w:rsidRDefault="00686511" w:rsidP="00686511">
      <w:pPr>
        <w:pStyle w:val="a0"/>
        <w:numPr>
          <w:ilvl w:val="0"/>
          <w:numId w:val="0"/>
        </w:numPr>
        <w:ind w:left="3720"/>
        <w:rPr>
          <w:i/>
          <w:color w:val="FF0000"/>
        </w:rPr>
      </w:pPr>
      <w:r w:rsidRPr="00875B90">
        <w:rPr>
          <w:i/>
          <w:color w:val="FF0000"/>
        </w:rPr>
        <w:t>i);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}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 xml:space="preserve">static const GLenum draw_buffers[] = 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{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ab/>
        <w:t>GL_COLOR_ATTACHMENT0, GL_COLOR_ATTACHMENT1,</w:t>
      </w:r>
    </w:p>
    <w:p w:rsidR="008B6405" w:rsidRPr="008B6405" w:rsidRDefault="008B6405" w:rsidP="008B6405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ab/>
        <w:t>GL_COLOR_ATTACHMENT2, GL_COLOR_ATTACHMENT3,</w:t>
      </w:r>
    </w:p>
    <w:p w:rsidR="008B6405" w:rsidRPr="008B6405" w:rsidRDefault="008B6405" w:rsidP="008B6405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ab/>
        <w:t>GL_COLOR_ATTACHMENT4, GL_COLOR_ATTACHMENT5,</w:t>
      </w:r>
    </w:p>
    <w:p w:rsidR="008B6405" w:rsidRPr="008B6405" w:rsidRDefault="008B6405" w:rsidP="00660F6B">
      <w:pPr>
        <w:pStyle w:val="a0"/>
        <w:numPr>
          <w:ilvl w:val="0"/>
          <w:numId w:val="0"/>
        </w:numPr>
        <w:rPr>
          <w:rFonts w:hint="eastAsia"/>
          <w:i/>
        </w:rPr>
      </w:pPr>
      <w:r w:rsidRPr="008B6405">
        <w:rPr>
          <w:i/>
        </w:rPr>
        <w:tab/>
        <w:t>GL_COLOR_ATTACHMENT6, GL_COLOR_ATTACHMENT7</w:t>
      </w:r>
    </w:p>
    <w:p w:rsidR="00686511" w:rsidRPr="008B6405" w:rsidRDefault="00686511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};</w:t>
      </w:r>
    </w:p>
    <w:p w:rsidR="008B6405" w:rsidRPr="008B6405" w:rsidRDefault="008B6405" w:rsidP="00660F6B">
      <w:pPr>
        <w:pStyle w:val="a0"/>
        <w:numPr>
          <w:ilvl w:val="0"/>
          <w:numId w:val="0"/>
        </w:numPr>
        <w:rPr>
          <w:i/>
        </w:rPr>
      </w:pPr>
    </w:p>
    <w:p w:rsidR="008B6405" w:rsidRPr="008B6405" w:rsidRDefault="008B6405" w:rsidP="00660F6B">
      <w:pPr>
        <w:pStyle w:val="a0"/>
        <w:numPr>
          <w:ilvl w:val="0"/>
          <w:numId w:val="0"/>
        </w:numPr>
        <w:rPr>
          <w:rFonts w:hint="eastAsia"/>
          <w:b/>
          <w:i/>
          <w:color w:val="00B050"/>
        </w:rPr>
      </w:pPr>
      <w:r w:rsidRPr="008B6405">
        <w:rPr>
          <w:b/>
          <w:i/>
          <w:color w:val="00B050"/>
        </w:rPr>
        <w:t xml:space="preserve">// </w:t>
      </w:r>
      <w:r w:rsidRPr="008B6405">
        <w:rPr>
          <w:rFonts w:hint="eastAsia"/>
          <w:b/>
          <w:i/>
          <w:color w:val="00B050"/>
        </w:rPr>
        <w:t>프래그먼트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셰이더는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b/>
          <w:i/>
          <w:color w:val="00B050"/>
        </w:rPr>
        <w:t xml:space="preserve">8 </w:t>
      </w:r>
      <w:r w:rsidRPr="008B6405">
        <w:rPr>
          <w:rFonts w:hint="eastAsia"/>
          <w:b/>
          <w:i/>
          <w:color w:val="00B050"/>
        </w:rPr>
        <w:t>개까지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출력을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가질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수</w:t>
      </w:r>
      <w:r w:rsidRPr="008B6405">
        <w:rPr>
          <w:rFonts w:hint="eastAsia"/>
          <w:b/>
          <w:i/>
          <w:color w:val="00B050"/>
        </w:rPr>
        <w:t xml:space="preserve"> </w:t>
      </w:r>
      <w:r w:rsidRPr="008B6405">
        <w:rPr>
          <w:rFonts w:hint="eastAsia"/>
          <w:b/>
          <w:i/>
          <w:color w:val="00B050"/>
        </w:rPr>
        <w:t>있다</w:t>
      </w:r>
      <w:r w:rsidRPr="008B6405">
        <w:rPr>
          <w:rFonts w:hint="eastAsia"/>
          <w:b/>
          <w:i/>
          <w:color w:val="00B050"/>
        </w:rPr>
        <w:t>.</w:t>
      </w:r>
    </w:p>
    <w:p w:rsidR="008B6405" w:rsidRPr="008B6405" w:rsidRDefault="008B6405" w:rsidP="00660F6B">
      <w:pPr>
        <w:pStyle w:val="a0"/>
        <w:numPr>
          <w:ilvl w:val="0"/>
          <w:numId w:val="0"/>
        </w:numPr>
        <w:rPr>
          <w:i/>
        </w:rPr>
      </w:pPr>
      <w:r w:rsidRPr="008B6405">
        <w:rPr>
          <w:i/>
        </w:rPr>
        <w:t>glDrawBuffers(8, &amp;draw_buffers[0]);</w:t>
      </w:r>
    </w:p>
    <w:p w:rsidR="00686511" w:rsidRDefault="008B6405" w:rsidP="00660F6B">
      <w:pPr>
        <w:pStyle w:val="a0"/>
        <w:numPr>
          <w:ilvl w:val="0"/>
          <w:numId w:val="0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5EA59" wp14:editId="623C21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8750" cy="0"/>
                <wp:effectExtent l="0" t="0" r="6350" b="19050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8EBC7" id="직선 연결선 50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2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" strokecolor="#0072c6 [3204]" strokeweight="1pt">
                <v:stroke dashstyle="1 1" joinstyle="miter"/>
              </v:line>
            </w:pict>
          </mc:Fallback>
        </mc:AlternateContent>
      </w:r>
    </w:p>
    <w:p w:rsidR="00875B90" w:rsidRDefault="00F55D78" w:rsidP="00875B90">
      <w:pPr>
        <w:pStyle w:val="a0"/>
      </w:pP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맵에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936"/>
      </w:pPr>
      <w:r>
        <w:t>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면을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1"/>
          <w:numId w:val="8"/>
        </w:numPr>
      </w:pPr>
      <w:r>
        <w:rPr>
          <w:rFonts w:hint="eastAsia"/>
        </w:rPr>
        <w:t>지오메트리</w:t>
      </w:r>
      <w:r>
        <w:rPr>
          <w:rFonts w:hint="eastAsia"/>
        </w:rPr>
        <w:t xml:space="preserve"> </w:t>
      </w:r>
      <w:r>
        <w:rPr>
          <w:rFonts w:hint="eastAsia"/>
        </w:rPr>
        <w:t>셰이더에서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1440"/>
      </w:pPr>
      <w:r>
        <w:t xml:space="preserve">gl_Layer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큐브</w:t>
      </w:r>
      <w:r>
        <w:rPr>
          <w:rFonts w:hint="eastAsia"/>
        </w:rPr>
        <w:t xml:space="preserve"> </w:t>
      </w:r>
      <w:r>
        <w:rPr>
          <w:rFonts w:hint="eastAsia"/>
        </w:rPr>
        <w:t>맵의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1440"/>
      </w:pPr>
      <w:r>
        <w:t>gl_Layer</w:t>
      </w:r>
      <w:r w:rsidR="00CE4727">
        <w:t xml:space="preserve"> Index</w:t>
      </w:r>
      <w:r w:rsidR="00CE4727">
        <w:tab/>
      </w:r>
      <w:r w:rsidR="00CE4727">
        <w:rPr>
          <w:rFonts w:hint="eastAsia"/>
        </w:rPr>
        <w:t>렌더링</w:t>
      </w:r>
      <w:r w:rsidR="00CE4727">
        <w:rPr>
          <w:rFonts w:hint="eastAsia"/>
        </w:rPr>
        <w:t xml:space="preserve"> </w:t>
      </w:r>
      <w:r w:rsidR="00CE4727"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0</w:t>
      </w:r>
      <w:r>
        <w:tab/>
      </w:r>
      <w:r>
        <w:tab/>
      </w:r>
      <w:r>
        <w:tab/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1</w:t>
      </w:r>
      <w:r>
        <w:tab/>
      </w:r>
      <w:r>
        <w:tab/>
      </w:r>
      <w:r>
        <w:tab/>
      </w:r>
      <w:r>
        <w:rPr>
          <w:rFonts w:hint="eastAsia"/>
        </w:rPr>
        <w:t>음의</w:t>
      </w:r>
      <w:r>
        <w:rPr>
          <w:rFonts w:hint="eastAsia"/>
        </w:rPr>
        <w:t xml:space="preserve"> x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  <w:rPr>
          <w:rFonts w:hint="eastAsia"/>
        </w:rPr>
      </w:pPr>
      <w:r>
        <w:t>2</w:t>
      </w:r>
      <w:r>
        <w:tab/>
      </w:r>
      <w:r>
        <w:tab/>
      </w:r>
      <w:r>
        <w:tab/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3</w:t>
      </w:r>
      <w:r>
        <w:tab/>
      </w:r>
      <w:r>
        <w:tab/>
      </w:r>
      <w:r>
        <w:tab/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4</w:t>
      </w:r>
      <w:r>
        <w:tab/>
      </w:r>
      <w:r>
        <w:tab/>
      </w:r>
      <w:r>
        <w:tab/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</w:pPr>
      <w:r>
        <w:t>5</w:t>
      </w:r>
      <w:r>
        <w:tab/>
      </w:r>
      <w:r>
        <w:tab/>
      </w:r>
      <w:r>
        <w:tab/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면</w:t>
      </w:r>
    </w:p>
    <w:p w:rsidR="00CE4727" w:rsidRDefault="00CE4727" w:rsidP="00875B90">
      <w:pPr>
        <w:pStyle w:val="a0"/>
        <w:numPr>
          <w:ilvl w:val="0"/>
          <w:numId w:val="0"/>
        </w:numPr>
        <w:ind w:left="1440"/>
        <w:rPr>
          <w:rFonts w:hint="eastAsia"/>
        </w:rPr>
      </w:pPr>
    </w:p>
    <w:p w:rsidR="00875B90" w:rsidRDefault="00875B90" w:rsidP="00875B90">
      <w:pPr>
        <w:pStyle w:val="a0"/>
        <w:numPr>
          <w:ilvl w:val="1"/>
          <w:numId w:val="8"/>
        </w:numPr>
      </w:pPr>
      <w:r>
        <w:rPr>
          <w:rFonts w:hint="eastAsia"/>
        </w:rPr>
        <w:t>g</w:t>
      </w:r>
      <w:r>
        <w:t xml:space="preserve">lFramebufferTexture2D()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936" w:firstLine="504"/>
      </w:pPr>
      <w:r>
        <w:rPr>
          <w:rFonts w:hint="eastAsia"/>
        </w:rPr>
        <w:t>g</w:t>
      </w:r>
      <w:r>
        <w:t>lFramebufferTexture2D(GLenum target,</w:t>
      </w:r>
    </w:p>
    <w:p w:rsidR="00875B90" w:rsidRDefault="00875B90" w:rsidP="00875B90">
      <w:pPr>
        <w:pStyle w:val="a0"/>
        <w:numPr>
          <w:ilvl w:val="0"/>
          <w:numId w:val="0"/>
        </w:numPr>
        <w:ind w:left="3960" w:firstLineChars="100" w:firstLine="240"/>
      </w:pPr>
      <w:r>
        <w:t>GLenum attachment,</w:t>
      </w:r>
    </w:p>
    <w:p w:rsidR="00875B90" w:rsidRDefault="00875B90" w:rsidP="00875B90">
      <w:pPr>
        <w:pStyle w:val="a0"/>
        <w:numPr>
          <w:ilvl w:val="0"/>
          <w:numId w:val="0"/>
        </w:numPr>
        <w:ind w:left="3960" w:firstLineChars="100" w:firstLine="240"/>
      </w:pPr>
      <w:r>
        <w:lastRenderedPageBreak/>
        <w:t>GLenum textarget,</w:t>
      </w:r>
      <w:r>
        <w:tab/>
        <w:t xml:space="preserve">//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렌더링할지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</w:p>
    <w:p w:rsidR="00875B90" w:rsidRDefault="00875B90" w:rsidP="00875B90">
      <w:pPr>
        <w:pStyle w:val="a0"/>
        <w:numPr>
          <w:ilvl w:val="0"/>
          <w:numId w:val="0"/>
        </w:numPr>
        <w:ind w:left="3960" w:firstLineChars="100" w:firstLine="240"/>
      </w:pPr>
      <w:r>
        <w:t>GLuint texture,</w:t>
      </w:r>
    </w:p>
    <w:p w:rsidR="00875B90" w:rsidRDefault="00875B90" w:rsidP="00875B90">
      <w:pPr>
        <w:pStyle w:val="a0"/>
        <w:numPr>
          <w:ilvl w:val="0"/>
          <w:numId w:val="0"/>
        </w:numPr>
        <w:ind w:left="3960" w:firstLineChars="100" w:firstLine="240"/>
      </w:pPr>
      <w:r>
        <w:t>GLint level);</w:t>
      </w:r>
    </w:p>
    <w:p w:rsidR="00875B90" w:rsidRPr="0049290A" w:rsidRDefault="00875B90" w:rsidP="00CD4A43">
      <w:pPr>
        <w:pStyle w:val="a0"/>
        <w:numPr>
          <w:ilvl w:val="0"/>
          <w:numId w:val="0"/>
        </w:numPr>
        <w:ind w:left="1440"/>
        <w:rPr>
          <w:rFonts w:hint="eastAsia"/>
        </w:rPr>
      </w:pPr>
      <w:r>
        <w:t xml:space="preserve">textarget </w:t>
      </w:r>
      <w:r>
        <w:rPr>
          <w:rFonts w:hint="eastAsia"/>
        </w:rPr>
        <w:t>에</w:t>
      </w:r>
      <w:r>
        <w:rPr>
          <w:rFonts w:hint="eastAsia"/>
        </w:rPr>
        <w:t xml:space="preserve"> G</w:t>
      </w:r>
      <w:r>
        <w:t xml:space="preserve">L_CUBE_MAP_POSITIVE_X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큐브맵의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  <w:r>
        <w:t xml:space="preserve"> GL_CUBE_MAP_NEGATIVE_Y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 w:rsidR="00CD4A43">
        <w:rPr>
          <w:rFonts w:hint="eastAsia"/>
        </w:rPr>
        <w:t>.</w:t>
      </w:r>
    </w:p>
    <w:p w:rsidR="00CD4A43" w:rsidRDefault="00BC185F" w:rsidP="00BC185F">
      <w:pPr>
        <w:pStyle w:val="2"/>
      </w:pP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bookmarkStart w:id="0" w:name="_GoBack"/>
      <w:bookmarkEnd w:id="0"/>
    </w:p>
    <w:p w:rsidR="00CD4A43" w:rsidRDefault="00CD4A43" w:rsidP="00CD4A43">
      <w:pPr>
        <w:pStyle w:val="a0"/>
      </w:pPr>
      <w:r>
        <w:rPr>
          <w:rFonts w:hint="eastAsia"/>
        </w:rPr>
        <w:t>부동소수점</w:t>
      </w:r>
      <w:r>
        <w:rPr>
          <w:rFonts w:hint="eastAsia"/>
        </w:rPr>
        <w:t xml:space="preserve"> </w:t>
      </w:r>
      <w:r>
        <w:rPr>
          <w:rFonts w:hint="eastAsia"/>
        </w:rPr>
        <w:t>프레임버퍼</w:t>
      </w:r>
    </w:p>
    <w:p w:rsidR="00CD4A43" w:rsidRDefault="00CD4A43" w:rsidP="00CD4A43">
      <w:pPr>
        <w:pStyle w:val="a0"/>
      </w:pP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프레임버퍼</w:t>
      </w:r>
    </w:p>
    <w:p w:rsidR="00CD4A43" w:rsidRDefault="00CD4A43" w:rsidP="00CD4A43">
      <w:pPr>
        <w:pStyle w:val="a0"/>
        <w:rPr>
          <w:rFonts w:hint="eastAsia"/>
        </w:rPr>
      </w:pPr>
      <w:r>
        <w:t xml:space="preserve">sRGB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CD4A43" w:rsidRDefault="00CD4A43" w:rsidP="00CD4A43">
      <w:pPr>
        <w:pStyle w:val="2"/>
      </w:pP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스프라이트</w:t>
      </w:r>
    </w:p>
    <w:p w:rsidR="00E04B3A" w:rsidRDefault="00E04B3A">
      <w:pPr>
        <w:pStyle w:val="1"/>
      </w:pPr>
      <w:r>
        <w:rPr>
          <w:rFonts w:hint="eastAsia"/>
        </w:rPr>
        <w:t>컴퓨트</w:t>
      </w:r>
      <w:r>
        <w:rPr>
          <w:rFonts w:hint="eastAsia"/>
        </w:rPr>
        <w:t xml:space="preserve"> </w:t>
      </w:r>
      <w:r w:rsidR="00BE400C">
        <w:rPr>
          <w:rFonts w:hint="eastAsia"/>
        </w:rPr>
        <w:t>셰이더</w:t>
      </w:r>
    </w:p>
    <w:sectPr w:rsidR="00E04B3A">
      <w:footerReference w:type="default" r:id="rId11"/>
      <w:footerReference w:type="first" r:id="rId1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A42" w:rsidRDefault="00A20A42">
      <w:pPr>
        <w:spacing w:before="0" w:after="0" w:line="240" w:lineRule="auto"/>
      </w:pPr>
      <w:r>
        <w:separator/>
      </w:r>
    </w:p>
    <w:p w:rsidR="00A20A42" w:rsidRDefault="00A20A42"/>
  </w:endnote>
  <w:endnote w:type="continuationSeparator" w:id="0">
    <w:p w:rsidR="00A20A42" w:rsidRDefault="00A20A42">
      <w:pPr>
        <w:spacing w:before="0" w:after="0" w:line="240" w:lineRule="auto"/>
      </w:pPr>
      <w:r>
        <w:continuationSeparator/>
      </w:r>
    </w:p>
    <w:p w:rsidR="00A20A42" w:rsidRDefault="00A20A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B90" w:rsidRDefault="00875B90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CD4A43">
          <w:rPr>
            <w:noProof/>
            <w:lang w:val="ko-KR" w:bidi="ko-KR"/>
          </w:rPr>
          <w:t>44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B90" w:rsidRDefault="00875B90">
    <w:pPr>
      <w:pStyle w:val="af4"/>
    </w:pPr>
    <w:sdt>
      <w:sdtPr>
        <w:alias w:val="주소 | 우편 번호:"/>
        <w:tag w:val="주소 | 우편 번호:"/>
        <w:id w:val="7803617"/>
        <w:temporary/>
        <w:showingPlcHdr/>
        <w15:appearance w15:val="hidden"/>
      </w:sdtPr>
      <w:sdtContent>
        <w:r>
          <w:rPr>
            <w:lang w:val="ko-KR" w:bidi="ko-KR"/>
          </w:rPr>
          <w:t>주소</w:t>
        </w:r>
        <w:r>
          <w:rPr>
            <w:lang w:val="ko-KR" w:bidi="ko-KR"/>
          </w:rPr>
          <w:t xml:space="preserve"> | </w:t>
        </w:r>
        <w:r>
          <w:rPr>
            <w:lang w:val="ko-KR" w:bidi="ko-KR"/>
          </w:rPr>
          <w:t>우편</w:t>
        </w:r>
        <w:r>
          <w:rPr>
            <w:lang w:val="ko-KR" w:bidi="ko-KR"/>
          </w:rPr>
          <w:t xml:space="preserve"> </w:t>
        </w:r>
        <w:r>
          <w:rPr>
            <w:lang w:val="ko-KR" w:bidi="ko-KR"/>
          </w:rPr>
          <w:t>번호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A42" w:rsidRDefault="00A20A42">
      <w:pPr>
        <w:spacing w:before="0" w:after="0" w:line="240" w:lineRule="auto"/>
      </w:pPr>
      <w:r>
        <w:separator/>
      </w:r>
    </w:p>
    <w:p w:rsidR="00A20A42" w:rsidRDefault="00A20A42"/>
  </w:footnote>
  <w:footnote w:type="continuationSeparator" w:id="0">
    <w:p w:rsidR="00A20A42" w:rsidRDefault="00A20A42">
      <w:pPr>
        <w:spacing w:before="0" w:after="0" w:line="240" w:lineRule="auto"/>
      </w:pPr>
      <w:r>
        <w:continuationSeparator/>
      </w:r>
    </w:p>
    <w:p w:rsidR="00A20A42" w:rsidRDefault="00A20A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209E0"/>
    <w:multiLevelType w:val="hybridMultilevel"/>
    <w:tmpl w:val="2A8488C8"/>
    <w:lvl w:ilvl="0" w:tplc="04090001">
      <w:start w:val="1"/>
      <w:numFmt w:val="bullet"/>
      <w:lvlText w:val=""/>
      <w:lvlJc w:val="left"/>
      <w:pPr>
        <w:ind w:left="13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6" w:hanging="400"/>
      </w:pPr>
      <w:rPr>
        <w:rFonts w:ascii="Wingdings" w:hAnsi="Wingdings" w:hint="default"/>
      </w:r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47C11"/>
    <w:multiLevelType w:val="hybridMultilevel"/>
    <w:tmpl w:val="A726F6B2"/>
    <w:lvl w:ilvl="0" w:tplc="D49AB9FC">
      <w:numFmt w:val="bullet"/>
      <w:lvlText w:val=""/>
      <w:lvlJc w:val="left"/>
      <w:pPr>
        <w:ind w:left="17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00"/>
      </w:pPr>
      <w:rPr>
        <w:rFonts w:ascii="Wingdings" w:hAnsi="Wingdings" w:hint="default"/>
      </w:rPr>
    </w:lvl>
  </w:abstractNum>
  <w:abstractNum w:abstractNumId="13" w15:restartNumberingAfterBreak="0">
    <w:nsid w:val="10EA21E8"/>
    <w:multiLevelType w:val="hybridMultilevel"/>
    <w:tmpl w:val="124EA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50F45"/>
    <w:multiLevelType w:val="hybridMultilevel"/>
    <w:tmpl w:val="1E7E36AE"/>
    <w:lvl w:ilvl="0" w:tplc="1EFAC514">
      <w:numFmt w:val="bullet"/>
      <w:lvlText w:val=""/>
      <w:lvlJc w:val="left"/>
      <w:pPr>
        <w:ind w:left="12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20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F334B"/>
    <w:multiLevelType w:val="hybridMultilevel"/>
    <w:tmpl w:val="49C0E0E8"/>
    <w:lvl w:ilvl="0" w:tplc="B0903694">
      <w:numFmt w:val="bullet"/>
      <w:lvlText w:val="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2" w15:restartNumberingAfterBreak="0">
    <w:nsid w:val="432D457A"/>
    <w:multiLevelType w:val="hybridMultilevel"/>
    <w:tmpl w:val="1A7C65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C1CB2"/>
    <w:multiLevelType w:val="hybridMultilevel"/>
    <w:tmpl w:val="E690B5F4"/>
    <w:lvl w:ilvl="0" w:tplc="948AFABE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5" w15:restartNumberingAfterBreak="0">
    <w:nsid w:val="5E6A540F"/>
    <w:multiLevelType w:val="hybridMultilevel"/>
    <w:tmpl w:val="EBFE0BDA"/>
    <w:lvl w:ilvl="0" w:tplc="A11E7188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B05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9F6E0B"/>
    <w:multiLevelType w:val="hybridMultilevel"/>
    <w:tmpl w:val="F470F00A"/>
    <w:lvl w:ilvl="0" w:tplc="A490CA4A"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7" w15:restartNumberingAfterBreak="0">
    <w:nsid w:val="70320FF1"/>
    <w:multiLevelType w:val="hybridMultilevel"/>
    <w:tmpl w:val="5D6C94E4"/>
    <w:lvl w:ilvl="0" w:tplc="303028E0">
      <w:numFmt w:val="bullet"/>
      <w:lvlText w:val=""/>
      <w:lvlJc w:val="left"/>
      <w:pPr>
        <w:ind w:left="9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00"/>
      </w:pPr>
      <w:rPr>
        <w:rFonts w:ascii="Wingdings" w:hAnsi="Wingdings" w:hint="default"/>
      </w:rPr>
    </w:lvl>
  </w:abstractNum>
  <w:abstractNum w:abstractNumId="2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20"/>
  </w:num>
  <w:num w:numId="5">
    <w:abstractNumId w:val="18"/>
  </w:num>
  <w:num w:numId="6">
    <w:abstractNumId w:val="23"/>
  </w:num>
  <w:num w:numId="7">
    <w:abstractNumId w:val="11"/>
  </w:num>
  <w:num w:numId="8">
    <w:abstractNumId w:val="28"/>
  </w:num>
  <w:num w:numId="9">
    <w:abstractNumId w:val="14"/>
  </w:num>
  <w:num w:numId="10">
    <w:abstractNumId w:val="16"/>
  </w:num>
  <w:num w:numId="11">
    <w:abstractNumId w:val="15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8"/>
  </w:num>
  <w:num w:numId="21">
    <w:abstractNumId w:val="25"/>
  </w:num>
  <w:num w:numId="22">
    <w:abstractNumId w:val="13"/>
  </w:num>
  <w:num w:numId="23">
    <w:abstractNumId w:val="10"/>
  </w:num>
  <w:num w:numId="24">
    <w:abstractNumId w:val="22"/>
  </w:num>
  <w:num w:numId="25">
    <w:abstractNumId w:val="26"/>
  </w:num>
  <w:num w:numId="26">
    <w:abstractNumId w:val="21"/>
  </w:num>
  <w:num w:numId="27">
    <w:abstractNumId w:val="27"/>
  </w:num>
  <w:num w:numId="28">
    <w:abstractNumId w:val="19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06"/>
    <w:rsid w:val="00005BA4"/>
    <w:rsid w:val="0000795A"/>
    <w:rsid w:val="00023D2B"/>
    <w:rsid w:val="000735E1"/>
    <w:rsid w:val="00095596"/>
    <w:rsid w:val="00097EF9"/>
    <w:rsid w:val="000D09C4"/>
    <w:rsid w:val="000D295A"/>
    <w:rsid w:val="000E406B"/>
    <w:rsid w:val="001342FE"/>
    <w:rsid w:val="0018304B"/>
    <w:rsid w:val="00190ADA"/>
    <w:rsid w:val="001A0863"/>
    <w:rsid w:val="001C516B"/>
    <w:rsid w:val="001C6678"/>
    <w:rsid w:val="001C7009"/>
    <w:rsid w:val="001D3752"/>
    <w:rsid w:val="001D3EC2"/>
    <w:rsid w:val="001F230E"/>
    <w:rsid w:val="00200091"/>
    <w:rsid w:val="00206270"/>
    <w:rsid w:val="00216711"/>
    <w:rsid w:val="00227DF5"/>
    <w:rsid w:val="0023328E"/>
    <w:rsid w:val="00235F6C"/>
    <w:rsid w:val="002501C8"/>
    <w:rsid w:val="00250200"/>
    <w:rsid w:val="00260148"/>
    <w:rsid w:val="002677F8"/>
    <w:rsid w:val="00275166"/>
    <w:rsid w:val="00275D06"/>
    <w:rsid w:val="002777A2"/>
    <w:rsid w:val="00286124"/>
    <w:rsid w:val="002870D5"/>
    <w:rsid w:val="0029440B"/>
    <w:rsid w:val="00295F02"/>
    <w:rsid w:val="002B48C0"/>
    <w:rsid w:val="002C15C2"/>
    <w:rsid w:val="002D22E0"/>
    <w:rsid w:val="002E7B8E"/>
    <w:rsid w:val="002F157C"/>
    <w:rsid w:val="003008EC"/>
    <w:rsid w:val="003112E5"/>
    <w:rsid w:val="003128DD"/>
    <w:rsid w:val="00320B63"/>
    <w:rsid w:val="0032445A"/>
    <w:rsid w:val="00326D49"/>
    <w:rsid w:val="00340A0D"/>
    <w:rsid w:val="003C778D"/>
    <w:rsid w:val="003D2D5C"/>
    <w:rsid w:val="003F6E8D"/>
    <w:rsid w:val="00402E35"/>
    <w:rsid w:val="00410062"/>
    <w:rsid w:val="00410E0C"/>
    <w:rsid w:val="00421C8A"/>
    <w:rsid w:val="0043508D"/>
    <w:rsid w:val="00446C2D"/>
    <w:rsid w:val="0045395E"/>
    <w:rsid w:val="00453ECE"/>
    <w:rsid w:val="00462738"/>
    <w:rsid w:val="0047230F"/>
    <w:rsid w:val="0049290A"/>
    <w:rsid w:val="004C1357"/>
    <w:rsid w:val="004E2173"/>
    <w:rsid w:val="005215CF"/>
    <w:rsid w:val="0053068E"/>
    <w:rsid w:val="00531089"/>
    <w:rsid w:val="00533FD7"/>
    <w:rsid w:val="00544AE0"/>
    <w:rsid w:val="00546D4E"/>
    <w:rsid w:val="005820EF"/>
    <w:rsid w:val="005A2A00"/>
    <w:rsid w:val="005B4B50"/>
    <w:rsid w:val="005C335C"/>
    <w:rsid w:val="005C4D4D"/>
    <w:rsid w:val="005C6271"/>
    <w:rsid w:val="005D2CA7"/>
    <w:rsid w:val="0060630D"/>
    <w:rsid w:val="006132A1"/>
    <w:rsid w:val="00623D46"/>
    <w:rsid w:val="00660F6B"/>
    <w:rsid w:val="00661DCF"/>
    <w:rsid w:val="006817CE"/>
    <w:rsid w:val="006837F3"/>
    <w:rsid w:val="00684FAD"/>
    <w:rsid w:val="00686511"/>
    <w:rsid w:val="006A34E9"/>
    <w:rsid w:val="006A7575"/>
    <w:rsid w:val="006B7F91"/>
    <w:rsid w:val="006C0919"/>
    <w:rsid w:val="006C5F05"/>
    <w:rsid w:val="006D5A26"/>
    <w:rsid w:val="006D7DC8"/>
    <w:rsid w:val="006F6E76"/>
    <w:rsid w:val="0070101D"/>
    <w:rsid w:val="00707BCE"/>
    <w:rsid w:val="007242FB"/>
    <w:rsid w:val="00736515"/>
    <w:rsid w:val="0075279C"/>
    <w:rsid w:val="00776C9A"/>
    <w:rsid w:val="007F077A"/>
    <w:rsid w:val="007F2AE0"/>
    <w:rsid w:val="00806306"/>
    <w:rsid w:val="008071BC"/>
    <w:rsid w:val="0084167D"/>
    <w:rsid w:val="008471C8"/>
    <w:rsid w:val="00875B90"/>
    <w:rsid w:val="00885803"/>
    <w:rsid w:val="008B6405"/>
    <w:rsid w:val="008C4028"/>
    <w:rsid w:val="008C42A8"/>
    <w:rsid w:val="008D4503"/>
    <w:rsid w:val="009468B6"/>
    <w:rsid w:val="0098326B"/>
    <w:rsid w:val="009D2B7B"/>
    <w:rsid w:val="009D3E15"/>
    <w:rsid w:val="009F5E2B"/>
    <w:rsid w:val="00A20A42"/>
    <w:rsid w:val="00A40E83"/>
    <w:rsid w:val="00A509A9"/>
    <w:rsid w:val="00A77BAC"/>
    <w:rsid w:val="00A867A6"/>
    <w:rsid w:val="00AB5C6E"/>
    <w:rsid w:val="00AF3E89"/>
    <w:rsid w:val="00B357B9"/>
    <w:rsid w:val="00B36C72"/>
    <w:rsid w:val="00B5112A"/>
    <w:rsid w:val="00B64BAE"/>
    <w:rsid w:val="00B71C13"/>
    <w:rsid w:val="00B829E8"/>
    <w:rsid w:val="00B86027"/>
    <w:rsid w:val="00B938E5"/>
    <w:rsid w:val="00BC185F"/>
    <w:rsid w:val="00BE00C1"/>
    <w:rsid w:val="00BE138C"/>
    <w:rsid w:val="00BE400C"/>
    <w:rsid w:val="00BE47F8"/>
    <w:rsid w:val="00BE4F7C"/>
    <w:rsid w:val="00BF3001"/>
    <w:rsid w:val="00C062DB"/>
    <w:rsid w:val="00C23727"/>
    <w:rsid w:val="00C510B9"/>
    <w:rsid w:val="00C52FC2"/>
    <w:rsid w:val="00C5723D"/>
    <w:rsid w:val="00C73A86"/>
    <w:rsid w:val="00C8227D"/>
    <w:rsid w:val="00CA5A63"/>
    <w:rsid w:val="00CD4A43"/>
    <w:rsid w:val="00CE4727"/>
    <w:rsid w:val="00CF534A"/>
    <w:rsid w:val="00D01E33"/>
    <w:rsid w:val="00D04AA9"/>
    <w:rsid w:val="00D07166"/>
    <w:rsid w:val="00D14508"/>
    <w:rsid w:val="00D22827"/>
    <w:rsid w:val="00D352F0"/>
    <w:rsid w:val="00D42FA1"/>
    <w:rsid w:val="00D4304F"/>
    <w:rsid w:val="00D52845"/>
    <w:rsid w:val="00D651B9"/>
    <w:rsid w:val="00D72422"/>
    <w:rsid w:val="00E04B3A"/>
    <w:rsid w:val="00E12AE0"/>
    <w:rsid w:val="00E31236"/>
    <w:rsid w:val="00E51564"/>
    <w:rsid w:val="00E53907"/>
    <w:rsid w:val="00E70326"/>
    <w:rsid w:val="00E75E2B"/>
    <w:rsid w:val="00E850F0"/>
    <w:rsid w:val="00EA2D53"/>
    <w:rsid w:val="00EC0F68"/>
    <w:rsid w:val="00EC5313"/>
    <w:rsid w:val="00EF017B"/>
    <w:rsid w:val="00EF27B2"/>
    <w:rsid w:val="00EF6A8B"/>
    <w:rsid w:val="00F119CC"/>
    <w:rsid w:val="00F229DE"/>
    <w:rsid w:val="00F259C3"/>
    <w:rsid w:val="00F42BDB"/>
    <w:rsid w:val="00F51566"/>
    <w:rsid w:val="00F5351C"/>
    <w:rsid w:val="00F55D78"/>
    <w:rsid w:val="00F91B25"/>
    <w:rsid w:val="00F93ABC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C549C"/>
  <w15:chartTrackingRefBased/>
  <w15:docId w15:val="{F39FC1C1-187E-4512-AE22-BE200784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No Spacing"/>
    <w:link w:val="Chard"/>
    <w:uiPriority w:val="1"/>
    <w:qFormat/>
    <w:rsid w:val="004E2173"/>
    <w:pPr>
      <w:spacing w:before="0" w:after="0" w:line="240" w:lineRule="auto"/>
    </w:pPr>
    <w:rPr>
      <w:color w:val="auto"/>
      <w:sz w:val="22"/>
      <w:szCs w:val="22"/>
    </w:rPr>
  </w:style>
  <w:style w:type="character" w:customStyle="1" w:styleId="Chard">
    <w:name w:val="간격 없음 Char"/>
    <w:basedOn w:val="a2"/>
    <w:link w:val="aff0"/>
    <w:uiPriority w:val="1"/>
    <w:rsid w:val="004E2173"/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geun.ji\AppData\Roaming\Microsoft\Templates\&#50629;&#47924;&#50857;%20&#47928;&#49436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3B9B9-6071-4C24-B915-FE5A9DB2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</Template>
  <TotalTime>2596</TotalTime>
  <Pages>44</Pages>
  <Words>4748</Words>
  <Characters>27066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47</cp:revision>
  <dcterms:created xsi:type="dcterms:W3CDTF">2018-05-14T07:01:00Z</dcterms:created>
  <dcterms:modified xsi:type="dcterms:W3CDTF">2018-05-21T07:47:00Z</dcterms:modified>
</cp:coreProperties>
</file>